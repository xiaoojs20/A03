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EA67A" w14:textId="77777777" w:rsidR="00B00E04" w:rsidRPr="00922F86" w:rsidRDefault="00CC7461" w:rsidP="00647991">
      <w:pPr>
        <w:pStyle w:val="a3"/>
        <w:rPr>
          <w:rFonts w:ascii="Times New Roman" w:hAnsi="Times New Roman"/>
        </w:rPr>
      </w:pPr>
      <w:r w:rsidRPr="00922F86">
        <w:rPr>
          <w:rFonts w:ascii="Times New Roman" w:hAnsi="Times New Roman"/>
        </w:rPr>
        <w:t>软件</w:t>
      </w:r>
      <w:r w:rsidR="007752DE" w:rsidRPr="00922F86">
        <w:rPr>
          <w:rFonts w:ascii="Times New Roman" w:hAnsi="Times New Roman"/>
        </w:rPr>
        <w:t>需求规格说明</w:t>
      </w:r>
    </w:p>
    <w:p w14:paraId="61554E24" w14:textId="77777777" w:rsidR="00B00E04" w:rsidRPr="00922F86" w:rsidRDefault="00B00E04">
      <w:pPr>
        <w:pStyle w:val="a3"/>
        <w:jc w:val="right"/>
        <w:rPr>
          <w:rFonts w:ascii="Times New Roman" w:hAnsi="Times New Roman"/>
        </w:rPr>
      </w:pPr>
    </w:p>
    <w:p w14:paraId="20A3A148" w14:textId="2084E155" w:rsidR="00B00E04" w:rsidRPr="00922F86" w:rsidRDefault="006B3C6D" w:rsidP="0063022D">
      <w:pPr>
        <w:pStyle w:val="a3"/>
        <w:rPr>
          <w:rFonts w:ascii="Times New Roman" w:hAnsi="Times New Roman"/>
          <w:sz w:val="28"/>
        </w:rPr>
      </w:pPr>
      <w:r w:rsidRPr="00922F86">
        <w:rPr>
          <w:rFonts w:ascii="Times New Roman" w:hAnsi="Times New Roman"/>
          <w:sz w:val="28"/>
        </w:rPr>
        <w:t>Version</w:t>
      </w:r>
      <w:r w:rsidR="00B00E04" w:rsidRPr="00922F86">
        <w:rPr>
          <w:rFonts w:ascii="Times New Roman" w:hAnsi="Times New Roman"/>
          <w:sz w:val="28"/>
        </w:rPr>
        <w:t xml:space="preserve"> </w:t>
      </w:r>
      <w:r w:rsidR="008079D5" w:rsidRPr="00922F86">
        <w:rPr>
          <w:rFonts w:ascii="Times New Roman" w:hAnsi="Times New Roman"/>
          <w:sz w:val="28"/>
        </w:rPr>
        <w:t>1</w:t>
      </w:r>
      <w:r w:rsidR="00A129A4" w:rsidRPr="00922F86">
        <w:rPr>
          <w:rFonts w:ascii="Times New Roman" w:hAnsi="Times New Roman"/>
          <w:sz w:val="28"/>
        </w:rPr>
        <w:t>.</w:t>
      </w:r>
      <w:r w:rsidR="00BE6BA4" w:rsidRPr="00922F86">
        <w:rPr>
          <w:rFonts w:ascii="Times New Roman" w:hAnsi="Times New Roman"/>
          <w:sz w:val="28"/>
        </w:rPr>
        <w:t>1</w:t>
      </w:r>
    </w:p>
    <w:p w14:paraId="406F17B4" w14:textId="77777777" w:rsidR="00B00E04" w:rsidRPr="00922F86" w:rsidRDefault="00B00E04" w:rsidP="0063022D">
      <w:pPr>
        <w:pStyle w:val="a3"/>
        <w:jc w:val="left"/>
        <w:rPr>
          <w:rFonts w:ascii="Times New Roman" w:hAnsi="Times New Roman"/>
          <w:sz w:val="28"/>
        </w:rPr>
        <w:sectPr w:rsidR="00B00E04" w:rsidRPr="00922F86" w:rsidSect="00D94E80">
          <w:headerReference w:type="default" r:id="rId8"/>
          <w:footerReference w:type="even" r:id="rId9"/>
          <w:pgSz w:w="12240" w:h="15840" w:code="1"/>
          <w:pgMar w:top="1440" w:right="1800" w:bottom="1440" w:left="1800" w:header="720" w:footer="720" w:gutter="0"/>
          <w:cols w:space="720"/>
          <w:vAlign w:val="center"/>
          <w:docGrid w:linePitch="286"/>
        </w:sectPr>
      </w:pPr>
    </w:p>
    <w:p w14:paraId="00ED3859" w14:textId="77777777" w:rsidR="00EC0A48" w:rsidRPr="00922F86" w:rsidRDefault="00EC0A48" w:rsidP="00EC0A48"/>
    <w:p w14:paraId="27976DA6" w14:textId="77777777" w:rsidR="00EC0A48" w:rsidRPr="00922F86" w:rsidRDefault="00EC0A48" w:rsidP="00EC0A48">
      <w:pPr>
        <w:pStyle w:val="a3"/>
        <w:spacing w:after="240" w:line="360" w:lineRule="auto"/>
        <w:rPr>
          <w:rFonts w:ascii="Times New Roman" w:hAnsi="Times New Roman"/>
          <w:bCs/>
          <w:sz w:val="32"/>
        </w:rPr>
      </w:pPr>
      <w:r w:rsidRPr="00922F86">
        <w:rPr>
          <w:rFonts w:ascii="Times New Roman" w:hAnsi="Times New Roman"/>
          <w:bCs/>
          <w:sz w:val="32"/>
        </w:rPr>
        <w:t>修改历史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C0A48" w:rsidRPr="00922F86" w14:paraId="48D086D2" w14:textId="77777777">
        <w:tc>
          <w:tcPr>
            <w:tcW w:w="2304" w:type="dxa"/>
            <w:vAlign w:val="center"/>
          </w:tcPr>
          <w:p w14:paraId="77563F70" w14:textId="77777777" w:rsidR="00EC0A48" w:rsidRPr="00922F86" w:rsidRDefault="00EC0A48">
            <w:pPr>
              <w:pStyle w:val="Tabletext"/>
              <w:spacing w:beforeLines="30" w:before="72" w:afterLines="30" w:after="72" w:line="360" w:lineRule="auto"/>
              <w:jc w:val="center"/>
              <w:rPr>
                <w:b/>
              </w:rPr>
            </w:pPr>
            <w:r w:rsidRPr="00922F86">
              <w:rPr>
                <w:b/>
              </w:rPr>
              <w:t>日期</w:t>
            </w:r>
          </w:p>
        </w:tc>
        <w:tc>
          <w:tcPr>
            <w:tcW w:w="1152" w:type="dxa"/>
            <w:vAlign w:val="center"/>
          </w:tcPr>
          <w:p w14:paraId="42CC91A1" w14:textId="77777777" w:rsidR="00EC0A48" w:rsidRPr="00922F86" w:rsidRDefault="00EC0A48">
            <w:pPr>
              <w:pStyle w:val="Tabletext"/>
              <w:spacing w:beforeLines="30" w:before="72" w:afterLines="30" w:after="72" w:line="360" w:lineRule="auto"/>
              <w:jc w:val="center"/>
              <w:rPr>
                <w:b/>
              </w:rPr>
            </w:pPr>
            <w:r w:rsidRPr="00922F86">
              <w:rPr>
                <w:b/>
              </w:rPr>
              <w:t>版本</w:t>
            </w:r>
          </w:p>
        </w:tc>
        <w:tc>
          <w:tcPr>
            <w:tcW w:w="3744" w:type="dxa"/>
            <w:vAlign w:val="center"/>
          </w:tcPr>
          <w:p w14:paraId="3CFB98F1" w14:textId="77777777" w:rsidR="00EC0A48" w:rsidRPr="00922F86" w:rsidRDefault="00EC0A48">
            <w:pPr>
              <w:pStyle w:val="Tabletext"/>
              <w:spacing w:beforeLines="30" w:before="72" w:afterLines="30" w:after="72" w:line="360" w:lineRule="auto"/>
              <w:jc w:val="center"/>
              <w:rPr>
                <w:b/>
              </w:rPr>
            </w:pPr>
            <w:r w:rsidRPr="00922F86">
              <w:rPr>
                <w:b/>
              </w:rPr>
              <w:t>说明</w:t>
            </w:r>
          </w:p>
        </w:tc>
        <w:tc>
          <w:tcPr>
            <w:tcW w:w="2304" w:type="dxa"/>
            <w:vAlign w:val="center"/>
          </w:tcPr>
          <w:p w14:paraId="1B272C05" w14:textId="77777777" w:rsidR="00EC0A48" w:rsidRPr="00922F86" w:rsidRDefault="00EC0A48">
            <w:pPr>
              <w:pStyle w:val="Tabletext"/>
              <w:spacing w:beforeLines="30" w:before="72" w:afterLines="30" w:after="72" w:line="360" w:lineRule="auto"/>
              <w:jc w:val="center"/>
              <w:rPr>
                <w:b/>
              </w:rPr>
            </w:pPr>
            <w:r w:rsidRPr="00922F86">
              <w:rPr>
                <w:b/>
              </w:rPr>
              <w:t>作者</w:t>
            </w:r>
          </w:p>
        </w:tc>
      </w:tr>
      <w:tr w:rsidR="00EC0A48" w:rsidRPr="00922F86" w14:paraId="58E89A5B" w14:textId="77777777">
        <w:trPr>
          <w:trHeight w:val="484"/>
        </w:trPr>
        <w:tc>
          <w:tcPr>
            <w:tcW w:w="2304" w:type="dxa"/>
            <w:vAlign w:val="center"/>
          </w:tcPr>
          <w:p w14:paraId="02D0F950" w14:textId="0D412878" w:rsidR="00EC0A48" w:rsidRPr="00922F86" w:rsidRDefault="00EC0A48">
            <w:pPr>
              <w:pStyle w:val="Tabletext"/>
              <w:spacing w:after="0" w:line="360" w:lineRule="auto"/>
              <w:jc w:val="center"/>
            </w:pPr>
            <w:r w:rsidRPr="00922F86">
              <w:t>2023-10-</w:t>
            </w:r>
            <w:r w:rsidR="00B40F02" w:rsidRPr="00922F86">
              <w:t>22</w:t>
            </w:r>
          </w:p>
        </w:tc>
        <w:tc>
          <w:tcPr>
            <w:tcW w:w="1152" w:type="dxa"/>
            <w:vAlign w:val="center"/>
          </w:tcPr>
          <w:p w14:paraId="25F92F6E" w14:textId="77777777" w:rsidR="00EC0A48" w:rsidRPr="00922F86" w:rsidRDefault="00EC0A48">
            <w:pPr>
              <w:pStyle w:val="Tabletext"/>
              <w:spacing w:after="0" w:line="360" w:lineRule="auto"/>
              <w:jc w:val="center"/>
            </w:pPr>
            <w:r w:rsidRPr="00922F86">
              <w:t>1.0</w:t>
            </w:r>
          </w:p>
        </w:tc>
        <w:tc>
          <w:tcPr>
            <w:tcW w:w="3744" w:type="dxa"/>
            <w:vAlign w:val="center"/>
          </w:tcPr>
          <w:p w14:paraId="639D5FBC" w14:textId="77777777" w:rsidR="00EC0A48" w:rsidRPr="00922F86" w:rsidRDefault="00EC0A48">
            <w:pPr>
              <w:pStyle w:val="Tabletext"/>
              <w:spacing w:after="0" w:line="360" w:lineRule="auto"/>
              <w:jc w:val="center"/>
            </w:pPr>
            <w:r w:rsidRPr="00922F86">
              <w:t>初稿</w:t>
            </w:r>
          </w:p>
        </w:tc>
        <w:tc>
          <w:tcPr>
            <w:tcW w:w="2304" w:type="dxa"/>
            <w:vAlign w:val="center"/>
          </w:tcPr>
          <w:p w14:paraId="276E98CC" w14:textId="102A26B0" w:rsidR="00EC0A48" w:rsidRPr="00922F86" w:rsidRDefault="00E814C7">
            <w:pPr>
              <w:pStyle w:val="Tabletext"/>
              <w:spacing w:after="0" w:line="360" w:lineRule="auto"/>
              <w:jc w:val="center"/>
            </w:pPr>
            <w:r w:rsidRPr="00922F86">
              <w:t>软工某小组</w:t>
            </w:r>
          </w:p>
        </w:tc>
      </w:tr>
      <w:tr w:rsidR="00EC0A48" w:rsidRPr="00922F86" w14:paraId="627126D5" w14:textId="77777777">
        <w:trPr>
          <w:trHeight w:val="484"/>
        </w:trPr>
        <w:tc>
          <w:tcPr>
            <w:tcW w:w="2304" w:type="dxa"/>
            <w:vAlign w:val="center"/>
          </w:tcPr>
          <w:p w14:paraId="6E768380" w14:textId="77777777" w:rsidR="00EC0A48" w:rsidRPr="00922F86" w:rsidRDefault="00EC0A48">
            <w:pPr>
              <w:pStyle w:val="Tabletext"/>
              <w:spacing w:after="0" w:line="360" w:lineRule="auto"/>
              <w:jc w:val="center"/>
            </w:pPr>
            <w:r w:rsidRPr="00922F86">
              <w:t>2023-10-22</w:t>
            </w:r>
          </w:p>
        </w:tc>
        <w:tc>
          <w:tcPr>
            <w:tcW w:w="1152" w:type="dxa"/>
            <w:vAlign w:val="center"/>
          </w:tcPr>
          <w:p w14:paraId="539FBBA9" w14:textId="070C0CC2" w:rsidR="00EC0A48" w:rsidRPr="00922F86" w:rsidRDefault="00EC0A48">
            <w:pPr>
              <w:pStyle w:val="Tabletext"/>
              <w:spacing w:after="0" w:line="360" w:lineRule="auto"/>
              <w:jc w:val="center"/>
            </w:pPr>
            <w:r w:rsidRPr="00922F86">
              <w:t>1.</w:t>
            </w:r>
            <w:r w:rsidR="008A163E" w:rsidRPr="00922F86">
              <w:t>1</w:t>
            </w:r>
          </w:p>
        </w:tc>
        <w:tc>
          <w:tcPr>
            <w:tcW w:w="3744" w:type="dxa"/>
            <w:vAlign w:val="center"/>
          </w:tcPr>
          <w:p w14:paraId="31EF2D78" w14:textId="77777777" w:rsidR="00EC0A48" w:rsidRPr="00922F86" w:rsidRDefault="00EC0A48">
            <w:pPr>
              <w:pStyle w:val="Tabletext"/>
              <w:spacing w:after="0" w:line="360" w:lineRule="auto"/>
              <w:jc w:val="center"/>
            </w:pPr>
            <w:r w:rsidRPr="00922F86">
              <w:t>修改稿</w:t>
            </w:r>
          </w:p>
        </w:tc>
        <w:tc>
          <w:tcPr>
            <w:tcW w:w="2304" w:type="dxa"/>
            <w:vAlign w:val="center"/>
          </w:tcPr>
          <w:p w14:paraId="3FB01DB9" w14:textId="4964C2E6" w:rsidR="00EC0A48" w:rsidRPr="00922F86" w:rsidRDefault="00E814C7">
            <w:pPr>
              <w:pStyle w:val="Tabletext"/>
              <w:spacing w:after="0" w:line="360" w:lineRule="auto"/>
              <w:jc w:val="center"/>
            </w:pPr>
            <w:r w:rsidRPr="00922F86">
              <w:t>软工某小组</w:t>
            </w:r>
          </w:p>
        </w:tc>
      </w:tr>
      <w:tr w:rsidR="00EC0A48" w:rsidRPr="00922F86" w14:paraId="66595EA4" w14:textId="77777777">
        <w:trPr>
          <w:trHeight w:val="484"/>
        </w:trPr>
        <w:tc>
          <w:tcPr>
            <w:tcW w:w="2304" w:type="dxa"/>
            <w:vAlign w:val="center"/>
          </w:tcPr>
          <w:p w14:paraId="29EBB769" w14:textId="77777777" w:rsidR="00EC0A48" w:rsidRPr="00922F86" w:rsidRDefault="00EC0A48">
            <w:pPr>
              <w:pStyle w:val="Tabletext"/>
              <w:spacing w:after="0" w:line="360" w:lineRule="auto"/>
              <w:jc w:val="center"/>
            </w:pPr>
          </w:p>
        </w:tc>
        <w:tc>
          <w:tcPr>
            <w:tcW w:w="1152" w:type="dxa"/>
            <w:vAlign w:val="center"/>
          </w:tcPr>
          <w:p w14:paraId="52E7FE8D" w14:textId="77777777" w:rsidR="00EC0A48" w:rsidRPr="00922F86" w:rsidRDefault="00EC0A48">
            <w:pPr>
              <w:pStyle w:val="Tabletext"/>
              <w:spacing w:after="0" w:line="360" w:lineRule="auto"/>
              <w:jc w:val="center"/>
            </w:pPr>
          </w:p>
        </w:tc>
        <w:tc>
          <w:tcPr>
            <w:tcW w:w="3744" w:type="dxa"/>
            <w:vAlign w:val="center"/>
          </w:tcPr>
          <w:p w14:paraId="291D4509" w14:textId="77777777" w:rsidR="00EC0A48" w:rsidRPr="00922F86" w:rsidRDefault="00EC0A48">
            <w:pPr>
              <w:pStyle w:val="Tabletext"/>
              <w:spacing w:after="0" w:line="360" w:lineRule="auto"/>
              <w:jc w:val="center"/>
            </w:pPr>
          </w:p>
        </w:tc>
        <w:tc>
          <w:tcPr>
            <w:tcW w:w="2304" w:type="dxa"/>
            <w:vAlign w:val="center"/>
          </w:tcPr>
          <w:p w14:paraId="62EE2DA1" w14:textId="77777777" w:rsidR="00EC0A48" w:rsidRPr="00922F86" w:rsidRDefault="00EC0A48">
            <w:pPr>
              <w:pStyle w:val="Tabletext"/>
              <w:spacing w:after="0" w:line="360" w:lineRule="auto"/>
              <w:jc w:val="center"/>
            </w:pPr>
          </w:p>
        </w:tc>
      </w:tr>
    </w:tbl>
    <w:p w14:paraId="0D909BAA" w14:textId="77777777" w:rsidR="00EC0A48" w:rsidRPr="00922F86" w:rsidRDefault="00EC0A48" w:rsidP="00EC0A48">
      <w:pPr>
        <w:sectPr w:rsidR="00EC0A48" w:rsidRPr="00922F86" w:rsidSect="00D94E80">
          <w:headerReference w:type="default" r:id="rId10"/>
          <w:footerReference w:type="default" r:id="rId11"/>
          <w:pgSz w:w="12240" w:h="15840" w:code="1"/>
          <w:pgMar w:top="1440" w:right="1800" w:bottom="1440" w:left="1800" w:header="720" w:footer="720" w:gutter="0"/>
          <w:pgNumType w:start="1"/>
          <w:cols w:space="720"/>
          <w:docGrid w:linePitch="286"/>
        </w:sectPr>
      </w:pPr>
    </w:p>
    <w:sdt>
      <w:sdtPr>
        <w:rPr>
          <w:rFonts w:ascii="Times New Roman" w:eastAsia="宋体" w:hAnsi="Times New Roman" w:cs="Times New Roman"/>
          <w:color w:val="auto"/>
          <w:sz w:val="21"/>
          <w:szCs w:val="20"/>
          <w:lang w:val="zh-CN"/>
        </w:rPr>
        <w:id w:val="-1428423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CCA48F" w14:textId="4BAE2DA5" w:rsidR="002D417E" w:rsidRPr="00922F86" w:rsidRDefault="002D417E" w:rsidP="002D417E">
          <w:pPr>
            <w:pStyle w:val="TOC"/>
            <w:jc w:val="center"/>
            <w:rPr>
              <w:rFonts w:ascii="Times New Roman" w:eastAsia="黑体" w:hAnsi="Times New Roman" w:cs="Times New Roman"/>
              <w:color w:val="auto"/>
            </w:rPr>
          </w:pPr>
          <w:r w:rsidRPr="00922F86">
            <w:rPr>
              <w:rFonts w:ascii="Times New Roman" w:eastAsia="黑体" w:hAnsi="Times New Roman" w:cs="Times New Roman"/>
              <w:color w:val="auto"/>
              <w:lang w:val="zh-CN"/>
            </w:rPr>
            <w:t>目</w:t>
          </w:r>
          <w:r w:rsidRPr="00922F86">
            <w:rPr>
              <w:rFonts w:ascii="Times New Roman" w:eastAsia="黑体" w:hAnsi="Times New Roman" w:cs="Times New Roman"/>
              <w:color w:val="auto"/>
              <w:lang w:val="zh-CN"/>
            </w:rPr>
            <w:t xml:space="preserve">  </w:t>
          </w:r>
          <w:r w:rsidRPr="00922F86">
            <w:rPr>
              <w:rFonts w:ascii="Times New Roman" w:eastAsia="黑体" w:hAnsi="Times New Roman" w:cs="Times New Roman"/>
              <w:color w:val="auto"/>
              <w:lang w:val="zh-CN"/>
            </w:rPr>
            <w:t>录</w:t>
          </w:r>
        </w:p>
        <w:p w14:paraId="1CBFDBAD" w14:textId="5995EA13" w:rsidR="00D04024" w:rsidRDefault="00D94E80">
          <w:pPr>
            <w:pStyle w:val="TOC1"/>
            <w:tabs>
              <w:tab w:val="left" w:pos="375"/>
              <w:tab w:val="right" w:pos="863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u w:val="none"/>
              <w14:ligatures w14:val="standardContextual"/>
            </w:rPr>
          </w:pPr>
          <w:r w:rsidRPr="00922F86">
            <w:rPr>
              <w:rFonts w:ascii="Times New Roman"/>
              <w:b w:val="0"/>
              <w:bCs w:val="0"/>
              <w:caps w:val="0"/>
              <w:sz w:val="20"/>
            </w:rPr>
            <w:fldChar w:fldCharType="begin"/>
          </w:r>
          <w:r w:rsidRPr="00922F86">
            <w:rPr>
              <w:rFonts w:ascii="Times New Roman"/>
              <w:b w:val="0"/>
              <w:bCs w:val="0"/>
              <w:caps w:val="0"/>
              <w:sz w:val="20"/>
            </w:rPr>
            <w:instrText xml:space="preserve"> TOC \o "1-3" \h \z \u </w:instrText>
          </w:r>
          <w:r w:rsidRPr="00922F86">
            <w:rPr>
              <w:rFonts w:ascii="Times New Roman"/>
              <w:b w:val="0"/>
              <w:bCs w:val="0"/>
              <w:caps w:val="0"/>
              <w:sz w:val="20"/>
            </w:rPr>
            <w:fldChar w:fldCharType="separate"/>
          </w:r>
          <w:hyperlink w:anchor="_Toc149071518" w:history="1">
            <w:r w:rsidR="00D04024" w:rsidRPr="00CC174F">
              <w:rPr>
                <w:rStyle w:val="af0"/>
                <w:rFonts w:ascii="Times New Roman"/>
                <w:noProof/>
              </w:rPr>
              <w:t>1.</w:t>
            </w:r>
            <w:r w:rsidR="00D04024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  <w14:ligatures w14:val="standardContextual"/>
              </w:rPr>
              <w:tab/>
            </w:r>
            <w:r w:rsidR="00D04024" w:rsidRPr="00CC174F">
              <w:rPr>
                <w:rStyle w:val="af0"/>
                <w:rFonts w:ascii="Times New Roman"/>
                <w:noProof/>
              </w:rPr>
              <w:t>项目简介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_Toc149071518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1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075B461B" w14:textId="7897BAE1" w:rsidR="00D04024" w:rsidRDefault="00000000">
          <w:pPr>
            <w:pStyle w:val="TOC2"/>
            <w:tabs>
              <w:tab w:val="left" w:pos="562"/>
              <w:tab w:val="right" w:pos="863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19" w:history="1">
            <w:r w:rsidR="00D04024" w:rsidRPr="00CC174F">
              <w:rPr>
                <w:rStyle w:val="af0"/>
                <w:noProof/>
              </w:rPr>
              <w:t>1.1</w:t>
            </w:r>
            <w:r w:rsidR="00D04024"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目的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_Toc149071519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1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539D2D82" w14:textId="00A84524" w:rsidR="00D04024" w:rsidRDefault="00000000">
          <w:pPr>
            <w:pStyle w:val="TOC2"/>
            <w:tabs>
              <w:tab w:val="left" w:pos="562"/>
              <w:tab w:val="right" w:pos="863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20" w:history="1">
            <w:r w:rsidR="00D04024" w:rsidRPr="00CC174F">
              <w:rPr>
                <w:rStyle w:val="af0"/>
                <w:noProof/>
              </w:rPr>
              <w:t>1.2</w:t>
            </w:r>
            <w:r w:rsidR="00D04024"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范围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_Toc149071520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1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4FE7BACE" w14:textId="735EFB16" w:rsidR="00D04024" w:rsidRDefault="00000000">
          <w:pPr>
            <w:pStyle w:val="TOC2"/>
            <w:tabs>
              <w:tab w:val="left" w:pos="562"/>
              <w:tab w:val="right" w:pos="863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21" w:history="1">
            <w:r w:rsidR="00D04024" w:rsidRPr="00CC174F">
              <w:rPr>
                <w:rStyle w:val="af0"/>
                <w:noProof/>
              </w:rPr>
              <w:t>1.3</w:t>
            </w:r>
            <w:r w:rsidR="00D04024"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定义、缩写词以及简写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_Toc149071521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1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07F63DDE" w14:textId="5513BEDB" w:rsidR="00D04024" w:rsidRDefault="00000000">
          <w:pPr>
            <w:pStyle w:val="TOC2"/>
            <w:tabs>
              <w:tab w:val="left" w:pos="562"/>
              <w:tab w:val="right" w:pos="863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22" w:history="1">
            <w:r w:rsidR="00D04024" w:rsidRPr="00CC174F">
              <w:rPr>
                <w:rStyle w:val="af0"/>
                <w:noProof/>
              </w:rPr>
              <w:t>1.4</w:t>
            </w:r>
            <w:r w:rsidR="00D04024"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参考文献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_Toc149071522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1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0CB016A3" w14:textId="1EB254DD" w:rsidR="00D04024" w:rsidRDefault="00000000">
          <w:pPr>
            <w:pStyle w:val="TOC2"/>
            <w:tabs>
              <w:tab w:val="left" w:pos="562"/>
              <w:tab w:val="right" w:pos="863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23" w:history="1">
            <w:r w:rsidR="00D04024" w:rsidRPr="00CC174F">
              <w:rPr>
                <w:rStyle w:val="af0"/>
                <w:noProof/>
              </w:rPr>
              <w:t>1.5</w:t>
            </w:r>
            <w:r w:rsidR="00D04024"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内容组织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_Toc149071523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1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5A612C67" w14:textId="2601417A" w:rsidR="00D04024" w:rsidRDefault="00000000">
          <w:pPr>
            <w:pStyle w:val="TOC1"/>
            <w:tabs>
              <w:tab w:val="left" w:pos="385"/>
              <w:tab w:val="right" w:pos="863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u w:val="none"/>
              <w14:ligatures w14:val="standardContextual"/>
            </w:rPr>
          </w:pPr>
          <w:hyperlink w:anchor="_Toc149071524" w:history="1">
            <w:r w:rsidR="00D04024" w:rsidRPr="00CC174F">
              <w:rPr>
                <w:rStyle w:val="af0"/>
                <w:noProof/>
              </w:rPr>
              <w:t>2.</w:t>
            </w:r>
            <w:r w:rsidR="00D04024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典型用户分析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_Toc149071524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1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5CF1464E" w14:textId="3179796E" w:rsidR="00D04024" w:rsidRDefault="00000000">
          <w:pPr>
            <w:pStyle w:val="TOC2"/>
            <w:tabs>
              <w:tab w:val="left" w:pos="562"/>
              <w:tab w:val="right" w:pos="863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25" w:history="1">
            <w:r w:rsidR="00D04024" w:rsidRPr="00CC174F">
              <w:rPr>
                <w:rStyle w:val="af0"/>
                <w:noProof/>
              </w:rPr>
              <w:t>2.1</w:t>
            </w:r>
            <w:r w:rsidR="00D04024"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正畸患者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_Toc149071525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1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2F2304D7" w14:textId="40D4ADA8" w:rsidR="00D04024" w:rsidRDefault="00000000">
          <w:pPr>
            <w:pStyle w:val="TOC2"/>
            <w:tabs>
              <w:tab w:val="left" w:pos="562"/>
              <w:tab w:val="right" w:pos="863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26" w:history="1">
            <w:r w:rsidR="00D04024" w:rsidRPr="00CC174F">
              <w:rPr>
                <w:rStyle w:val="af0"/>
                <w:noProof/>
              </w:rPr>
              <w:t>2.2</w:t>
            </w:r>
            <w:r w:rsidR="00D04024"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医生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_Toc149071526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2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6D7D7229" w14:textId="457DE10D" w:rsidR="00D04024" w:rsidRDefault="00000000">
          <w:pPr>
            <w:pStyle w:val="TOC2"/>
            <w:tabs>
              <w:tab w:val="left" w:pos="562"/>
              <w:tab w:val="right" w:pos="863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27" w:history="1">
            <w:r w:rsidR="00D04024" w:rsidRPr="00CC174F">
              <w:rPr>
                <w:rStyle w:val="af0"/>
                <w:noProof/>
              </w:rPr>
              <w:t>2.3</w:t>
            </w:r>
            <w:r w:rsidR="00D04024"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管理员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_Toc149071527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2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009188BB" w14:textId="3262E95E" w:rsidR="00D04024" w:rsidRDefault="00000000">
          <w:pPr>
            <w:pStyle w:val="TOC1"/>
            <w:tabs>
              <w:tab w:val="left" w:pos="375"/>
              <w:tab w:val="right" w:pos="863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u w:val="none"/>
              <w14:ligatures w14:val="standardContextual"/>
            </w:rPr>
          </w:pPr>
          <w:hyperlink w:anchor="_Toc149071528" w:history="1">
            <w:r w:rsidR="00D04024" w:rsidRPr="00CC174F">
              <w:rPr>
                <w:rStyle w:val="af0"/>
                <w:rFonts w:ascii="Times New Roman"/>
                <w:noProof/>
              </w:rPr>
              <w:t>3.</w:t>
            </w:r>
            <w:r w:rsidR="00D04024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  <w14:ligatures w14:val="standardContextual"/>
              </w:rPr>
              <w:tab/>
            </w:r>
            <w:r w:rsidR="00D04024" w:rsidRPr="00CC174F">
              <w:rPr>
                <w:rStyle w:val="af0"/>
                <w:rFonts w:ascii="Times New Roman"/>
                <w:noProof/>
              </w:rPr>
              <w:t>综合描述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_Toc149071528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2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6A372EE5" w14:textId="7A374FDD" w:rsidR="00D04024" w:rsidRDefault="00000000">
          <w:pPr>
            <w:pStyle w:val="TOC2"/>
            <w:tabs>
              <w:tab w:val="left" w:pos="562"/>
              <w:tab w:val="right" w:pos="863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29" w:history="1">
            <w:r w:rsidR="00D04024" w:rsidRPr="00CC174F">
              <w:rPr>
                <w:rStyle w:val="af0"/>
                <w:noProof/>
              </w:rPr>
              <w:t>3.1</w:t>
            </w:r>
            <w:r w:rsidR="00D04024"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产品前景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_Toc149071529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2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620EF38A" w14:textId="0FEB9BF4" w:rsidR="00D04024" w:rsidRDefault="00000000">
          <w:pPr>
            <w:pStyle w:val="TOC2"/>
            <w:tabs>
              <w:tab w:val="left" w:pos="562"/>
              <w:tab w:val="right" w:pos="863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30" w:history="1">
            <w:r w:rsidR="00D04024" w:rsidRPr="00CC174F">
              <w:rPr>
                <w:rStyle w:val="af0"/>
                <w:noProof/>
              </w:rPr>
              <w:t>3.2</w:t>
            </w:r>
            <w:r w:rsidR="00D04024"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产品功能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_Toc149071530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2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72A1CD19" w14:textId="617037B7" w:rsidR="00D04024" w:rsidRDefault="00000000">
          <w:pPr>
            <w:pStyle w:val="TOC3"/>
            <w:tabs>
              <w:tab w:val="left" w:pos="709"/>
              <w:tab w:val="right" w:pos="863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31" w:history="1">
            <w:r w:rsidR="00D04024" w:rsidRPr="00CC174F">
              <w:rPr>
                <w:rStyle w:val="af0"/>
                <w:noProof/>
              </w:rPr>
              <w:t>3.2.1</w:t>
            </w:r>
            <w:r w:rsidR="00D04024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戴牙套提醒和进度管理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_Toc149071531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2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44461B5D" w14:textId="760A869E" w:rsidR="00D04024" w:rsidRDefault="00000000">
          <w:pPr>
            <w:pStyle w:val="TOC3"/>
            <w:tabs>
              <w:tab w:val="left" w:pos="709"/>
              <w:tab w:val="right" w:pos="863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32" w:history="1">
            <w:r w:rsidR="00D04024" w:rsidRPr="00CC174F">
              <w:rPr>
                <w:rStyle w:val="af0"/>
                <w:noProof/>
              </w:rPr>
              <w:t>3.2.2</w:t>
            </w:r>
            <w:r w:rsidR="00D04024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正畸过程分享和记录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_Toc149071532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3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50948C2F" w14:textId="67CCE569" w:rsidR="00D04024" w:rsidRDefault="00000000">
          <w:pPr>
            <w:pStyle w:val="TOC3"/>
            <w:tabs>
              <w:tab w:val="left" w:pos="709"/>
              <w:tab w:val="right" w:pos="863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33" w:history="1">
            <w:r w:rsidR="00D04024" w:rsidRPr="00CC174F">
              <w:rPr>
                <w:rStyle w:val="af0"/>
                <w:noProof/>
              </w:rPr>
              <w:t>3.2.3</w:t>
            </w:r>
            <w:r w:rsidR="00D04024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用户信息管理和社交功能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_Toc149071533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3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6DD2D943" w14:textId="522E3D74" w:rsidR="00D04024" w:rsidRDefault="00000000">
          <w:pPr>
            <w:pStyle w:val="TOC3"/>
            <w:tabs>
              <w:tab w:val="left" w:pos="709"/>
              <w:tab w:val="right" w:pos="863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34" w:history="1">
            <w:r w:rsidR="00D04024" w:rsidRPr="00CC174F">
              <w:rPr>
                <w:rStyle w:val="af0"/>
                <w:noProof/>
              </w:rPr>
              <w:t>3.2.4</w:t>
            </w:r>
            <w:r w:rsidR="00D04024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医生入驻和在线咨询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_Toc149071534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3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4CE5D8A6" w14:textId="744E137E" w:rsidR="00D04024" w:rsidRDefault="00000000">
          <w:pPr>
            <w:pStyle w:val="TOC2"/>
            <w:tabs>
              <w:tab w:val="left" w:pos="562"/>
              <w:tab w:val="right" w:pos="863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35" w:history="1">
            <w:r w:rsidR="00D04024" w:rsidRPr="00CC174F">
              <w:rPr>
                <w:rStyle w:val="af0"/>
                <w:noProof/>
              </w:rPr>
              <w:t>3.3</w:t>
            </w:r>
            <w:r w:rsidR="00D04024"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一般性限制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_Toc149071535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3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28B53525" w14:textId="0B1756CB" w:rsidR="00D04024" w:rsidRDefault="00000000">
          <w:pPr>
            <w:pStyle w:val="TOC2"/>
            <w:tabs>
              <w:tab w:val="left" w:pos="562"/>
              <w:tab w:val="right" w:pos="863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36" w:history="1">
            <w:r w:rsidR="00D04024" w:rsidRPr="00CC174F">
              <w:rPr>
                <w:rStyle w:val="af0"/>
                <w:noProof/>
              </w:rPr>
              <w:t>3.4</w:t>
            </w:r>
            <w:r w:rsidR="00D04024"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假设和依赖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_Toc149071536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4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4AC481F1" w14:textId="41D5B8DD" w:rsidR="00D04024" w:rsidRDefault="00000000">
          <w:pPr>
            <w:pStyle w:val="TOC1"/>
            <w:tabs>
              <w:tab w:val="left" w:pos="375"/>
              <w:tab w:val="right" w:pos="863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u w:val="none"/>
              <w14:ligatures w14:val="standardContextual"/>
            </w:rPr>
          </w:pPr>
          <w:hyperlink w:anchor="_Toc149071537" w:history="1">
            <w:r w:rsidR="00D04024" w:rsidRPr="00CC174F">
              <w:rPr>
                <w:rStyle w:val="af0"/>
                <w:rFonts w:ascii="Times New Roman"/>
                <w:noProof/>
              </w:rPr>
              <w:t>4.</w:t>
            </w:r>
            <w:r w:rsidR="00D04024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  <w14:ligatures w14:val="standardContextual"/>
              </w:rPr>
              <w:tab/>
            </w:r>
            <w:r w:rsidR="00D04024" w:rsidRPr="00CC174F">
              <w:rPr>
                <w:rStyle w:val="af0"/>
                <w:rFonts w:ascii="Times New Roman"/>
                <w:noProof/>
              </w:rPr>
              <w:t>需求分析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_Toc149071537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4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6FB9C88C" w14:textId="14E6F31F" w:rsidR="00D04024" w:rsidRDefault="00000000">
          <w:pPr>
            <w:pStyle w:val="TOC2"/>
            <w:tabs>
              <w:tab w:val="left" w:pos="562"/>
              <w:tab w:val="right" w:pos="863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38" w:history="1">
            <w:r w:rsidR="00D04024" w:rsidRPr="00CC174F">
              <w:rPr>
                <w:rStyle w:val="af0"/>
                <w:noProof/>
              </w:rPr>
              <w:t>4.1</w:t>
            </w:r>
            <w:r w:rsidR="00D04024"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功能需求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_Toc149071538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4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454FA66F" w14:textId="4A51C5EE" w:rsidR="00D04024" w:rsidRDefault="00000000">
          <w:pPr>
            <w:pStyle w:val="TOC2"/>
            <w:tabs>
              <w:tab w:val="left" w:pos="562"/>
              <w:tab w:val="right" w:pos="863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39" w:history="1">
            <w:r w:rsidR="00D04024" w:rsidRPr="00CC174F">
              <w:rPr>
                <w:rStyle w:val="af0"/>
                <w:noProof/>
              </w:rPr>
              <w:t>4.2</w:t>
            </w:r>
            <w:r w:rsidR="00D04024"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外部接口需求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_Toc149071539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6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1BB0C8AB" w14:textId="7CCA4102" w:rsidR="00D04024" w:rsidRDefault="00000000">
          <w:pPr>
            <w:pStyle w:val="TOC2"/>
            <w:tabs>
              <w:tab w:val="left" w:pos="562"/>
              <w:tab w:val="right" w:pos="863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40" w:history="1">
            <w:r w:rsidR="00D04024" w:rsidRPr="00CC174F">
              <w:rPr>
                <w:rStyle w:val="af0"/>
                <w:noProof/>
              </w:rPr>
              <w:t>4.3</w:t>
            </w:r>
            <w:r w:rsidR="00D04024"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性能需求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_Toc149071540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6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680F0184" w14:textId="6E49CA00" w:rsidR="00D04024" w:rsidRDefault="00000000">
          <w:pPr>
            <w:pStyle w:val="TOC2"/>
            <w:tabs>
              <w:tab w:val="left" w:pos="562"/>
              <w:tab w:val="right" w:pos="863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41" w:history="1">
            <w:r w:rsidR="00D04024" w:rsidRPr="00CC174F">
              <w:rPr>
                <w:rStyle w:val="af0"/>
                <w:noProof/>
              </w:rPr>
              <w:t>4.4</w:t>
            </w:r>
            <w:r w:rsidR="00D04024"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质量属性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_Toc149071541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6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22BA040A" w14:textId="06C886CE" w:rsidR="00D04024" w:rsidRDefault="00000000">
          <w:pPr>
            <w:pStyle w:val="TOC2"/>
            <w:tabs>
              <w:tab w:val="left" w:pos="562"/>
              <w:tab w:val="right" w:pos="863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42" w:history="1">
            <w:r w:rsidR="00D04024" w:rsidRPr="00CC174F">
              <w:rPr>
                <w:rStyle w:val="af0"/>
                <w:noProof/>
              </w:rPr>
              <w:t>4.5</w:t>
            </w:r>
            <w:r w:rsidR="00D04024"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其他需求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_Toc149071542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7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5539BA5D" w14:textId="28E6EF78" w:rsidR="00D04024" w:rsidRDefault="00000000">
          <w:pPr>
            <w:pStyle w:val="TOC1"/>
            <w:tabs>
              <w:tab w:val="left" w:pos="385"/>
              <w:tab w:val="right" w:pos="863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u w:val="none"/>
              <w14:ligatures w14:val="standardContextual"/>
            </w:rPr>
          </w:pPr>
          <w:hyperlink w:anchor="_Toc149071543" w:history="1">
            <w:r w:rsidR="00D04024" w:rsidRPr="00CC174F">
              <w:rPr>
                <w:rStyle w:val="af0"/>
                <w:noProof/>
              </w:rPr>
              <w:t>5.</w:t>
            </w:r>
            <w:r w:rsidR="00D04024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用户故事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_Toc149071543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7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22AF6D9C" w14:textId="0BC6C4E2" w:rsidR="00D04024" w:rsidRDefault="00000000">
          <w:pPr>
            <w:pStyle w:val="TOC2"/>
            <w:tabs>
              <w:tab w:val="left" w:pos="562"/>
              <w:tab w:val="right" w:pos="863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44" w:history="1">
            <w:r w:rsidR="00D04024" w:rsidRPr="00CC174F">
              <w:rPr>
                <w:rStyle w:val="af0"/>
                <w:noProof/>
              </w:rPr>
              <w:t>5.1</w:t>
            </w:r>
            <w:r w:rsidR="00D04024"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所有用户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_Toc149071544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7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3F0CBBC2" w14:textId="27E88256" w:rsidR="00D04024" w:rsidRDefault="00000000">
          <w:pPr>
            <w:pStyle w:val="TOC3"/>
            <w:tabs>
              <w:tab w:val="left" w:pos="709"/>
              <w:tab w:val="right" w:pos="863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45" w:history="1">
            <w:r w:rsidR="00D04024" w:rsidRPr="00CC174F">
              <w:rPr>
                <w:rStyle w:val="af0"/>
                <w:noProof/>
              </w:rPr>
              <w:t>5.1.1</w:t>
            </w:r>
            <w:r w:rsidR="00D04024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用户注册: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_Toc149071545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7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668BE342" w14:textId="7428318B" w:rsidR="00D04024" w:rsidRDefault="00000000">
          <w:pPr>
            <w:pStyle w:val="TOC3"/>
            <w:tabs>
              <w:tab w:val="left" w:pos="709"/>
              <w:tab w:val="right" w:pos="863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46" w:history="1">
            <w:r w:rsidR="00D04024" w:rsidRPr="00CC174F">
              <w:rPr>
                <w:rStyle w:val="af0"/>
                <w:noProof/>
              </w:rPr>
              <w:t>5.1.2</w:t>
            </w:r>
            <w:r w:rsidR="00D04024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用户登录: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_Toc149071546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7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1F9A3664" w14:textId="3E4F0943" w:rsidR="00D04024" w:rsidRDefault="00000000">
          <w:pPr>
            <w:pStyle w:val="TOC3"/>
            <w:tabs>
              <w:tab w:val="left" w:pos="709"/>
              <w:tab w:val="right" w:pos="863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47" w:history="1">
            <w:r w:rsidR="00D04024" w:rsidRPr="00CC174F">
              <w:rPr>
                <w:rStyle w:val="af0"/>
                <w:noProof/>
              </w:rPr>
              <w:t>5.1.3</w:t>
            </w:r>
            <w:r w:rsidR="00D04024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个人信息管理: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_Toc149071547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7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7A2564E1" w14:textId="6FD9B2F2" w:rsidR="00D04024" w:rsidRDefault="00000000">
          <w:pPr>
            <w:pStyle w:val="TOC3"/>
            <w:tabs>
              <w:tab w:val="left" w:pos="709"/>
              <w:tab w:val="right" w:pos="863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48" w:history="1">
            <w:r w:rsidR="00D04024" w:rsidRPr="00CC174F">
              <w:rPr>
                <w:rStyle w:val="af0"/>
                <w:noProof/>
              </w:rPr>
              <w:t>5.1.4</w:t>
            </w:r>
            <w:r w:rsidR="00D04024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帖子管理: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_Toc149071548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8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079C01AE" w14:textId="625448D4" w:rsidR="00D04024" w:rsidRDefault="00000000">
          <w:pPr>
            <w:pStyle w:val="TOC3"/>
            <w:tabs>
              <w:tab w:val="left" w:pos="709"/>
              <w:tab w:val="right" w:pos="863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49" w:history="1">
            <w:r w:rsidR="00D04024" w:rsidRPr="00CC174F">
              <w:rPr>
                <w:rStyle w:val="af0"/>
                <w:noProof/>
              </w:rPr>
              <w:t>5.1.5</w:t>
            </w:r>
            <w:r w:rsidR="00D04024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论坛互动: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_Toc149071549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8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06F92018" w14:textId="4FE5442C" w:rsidR="00D04024" w:rsidRDefault="00000000">
          <w:pPr>
            <w:pStyle w:val="TOC3"/>
            <w:tabs>
              <w:tab w:val="left" w:pos="709"/>
              <w:tab w:val="right" w:pos="863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50" w:history="1">
            <w:r w:rsidR="00D04024" w:rsidRPr="00CC174F">
              <w:rPr>
                <w:rStyle w:val="af0"/>
                <w:noProof/>
              </w:rPr>
              <w:t>5.1.6</w:t>
            </w:r>
            <w:r w:rsidR="00D04024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帖子编辑: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_Toc149071550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8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1E50EED2" w14:textId="5A00A13A" w:rsidR="00D04024" w:rsidRDefault="00000000">
          <w:pPr>
            <w:pStyle w:val="TOC3"/>
            <w:tabs>
              <w:tab w:val="left" w:pos="709"/>
              <w:tab w:val="right" w:pos="863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51" w:history="1">
            <w:r w:rsidR="00D04024" w:rsidRPr="00CC174F">
              <w:rPr>
                <w:rStyle w:val="af0"/>
                <w:noProof/>
              </w:rPr>
              <w:t>5.1.7</w:t>
            </w:r>
            <w:r w:rsidR="00D04024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关注与私聊: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_Toc149071551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8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21E6A750" w14:textId="6807581F" w:rsidR="00D04024" w:rsidRDefault="00000000">
          <w:pPr>
            <w:pStyle w:val="TOC3"/>
            <w:tabs>
              <w:tab w:val="left" w:pos="709"/>
              <w:tab w:val="right" w:pos="863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52" w:history="1">
            <w:r w:rsidR="00D04024" w:rsidRPr="00CC174F">
              <w:rPr>
                <w:rStyle w:val="af0"/>
                <w:noProof/>
              </w:rPr>
              <w:t>5.1.8</w:t>
            </w:r>
            <w:r w:rsidR="00D04024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预约管理: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_Toc149071552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8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28AD644E" w14:textId="493286E6" w:rsidR="00D04024" w:rsidRDefault="00000000">
          <w:pPr>
            <w:pStyle w:val="TOC2"/>
            <w:tabs>
              <w:tab w:val="left" w:pos="562"/>
              <w:tab w:val="right" w:pos="863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53" w:history="1">
            <w:r w:rsidR="00D04024" w:rsidRPr="00CC174F">
              <w:rPr>
                <w:rStyle w:val="af0"/>
                <w:noProof/>
              </w:rPr>
              <w:t>5.2</w:t>
            </w:r>
            <w:r w:rsidR="00D04024"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口腔正畸用户：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_Toc149071553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8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1EEDDFAD" w14:textId="6A6B6D86" w:rsidR="00D04024" w:rsidRDefault="00000000">
          <w:pPr>
            <w:pStyle w:val="TOC3"/>
            <w:tabs>
              <w:tab w:val="left" w:pos="709"/>
              <w:tab w:val="right" w:pos="863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54" w:history="1">
            <w:r w:rsidR="00D04024" w:rsidRPr="00CC174F">
              <w:rPr>
                <w:rStyle w:val="af0"/>
                <w:noProof/>
              </w:rPr>
              <w:t>5.2.1</w:t>
            </w:r>
            <w:r w:rsidR="00D04024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提醒设置: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_Toc149071554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8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26AAB36F" w14:textId="01B14F13" w:rsidR="00D04024" w:rsidRDefault="00000000">
          <w:pPr>
            <w:pStyle w:val="TOC3"/>
            <w:tabs>
              <w:tab w:val="left" w:pos="709"/>
              <w:tab w:val="right" w:pos="863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55" w:history="1">
            <w:r w:rsidR="00D04024" w:rsidRPr="00CC174F">
              <w:rPr>
                <w:rStyle w:val="af0"/>
                <w:noProof/>
              </w:rPr>
              <w:t>5.2.2</w:t>
            </w:r>
            <w:r w:rsidR="00D04024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牙套佩戴时间查看: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_Toc149071555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9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7DB27D04" w14:textId="2197CFB9" w:rsidR="00D04024" w:rsidRDefault="00000000">
          <w:pPr>
            <w:pStyle w:val="TOC3"/>
            <w:tabs>
              <w:tab w:val="left" w:pos="709"/>
              <w:tab w:val="right" w:pos="863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56" w:history="1">
            <w:r w:rsidR="00D04024" w:rsidRPr="00CC174F">
              <w:rPr>
                <w:rStyle w:val="af0"/>
                <w:noProof/>
              </w:rPr>
              <w:t>5.2.3</w:t>
            </w:r>
            <w:r w:rsidR="00D04024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复诊日期查看: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_Toc149071556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9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4372FE89" w14:textId="2B27AF4F" w:rsidR="00D04024" w:rsidRDefault="00000000">
          <w:pPr>
            <w:pStyle w:val="TOC3"/>
            <w:tabs>
              <w:tab w:val="left" w:pos="709"/>
              <w:tab w:val="right" w:pos="863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57" w:history="1">
            <w:r w:rsidR="00D04024" w:rsidRPr="00CC174F">
              <w:rPr>
                <w:rStyle w:val="af0"/>
                <w:noProof/>
              </w:rPr>
              <w:t>5.2.4</w:t>
            </w:r>
            <w:r w:rsidR="00D04024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牙套数量查看: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_Toc149071557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9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2D9B9FD1" w14:textId="4F8B043F" w:rsidR="00D04024" w:rsidRDefault="00000000">
          <w:pPr>
            <w:pStyle w:val="TOC3"/>
            <w:tabs>
              <w:tab w:val="left" w:pos="709"/>
              <w:tab w:val="right" w:pos="863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58" w:history="1">
            <w:r w:rsidR="00D04024" w:rsidRPr="00CC174F">
              <w:rPr>
                <w:rStyle w:val="af0"/>
                <w:noProof/>
              </w:rPr>
              <w:t>5.2.5</w:t>
            </w:r>
            <w:r w:rsidR="00D04024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矫正进度查看: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_Toc149071558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9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464EEACB" w14:textId="2DA6A008" w:rsidR="00D04024" w:rsidRDefault="00000000">
          <w:pPr>
            <w:pStyle w:val="TOC3"/>
            <w:tabs>
              <w:tab w:val="left" w:pos="709"/>
              <w:tab w:val="right" w:pos="863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59" w:history="1">
            <w:r w:rsidR="00D04024" w:rsidRPr="00CC174F">
              <w:rPr>
                <w:rStyle w:val="af0"/>
                <w:noProof/>
              </w:rPr>
              <w:t>5.2.6</w:t>
            </w:r>
            <w:r w:rsidR="00D04024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咨询: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_Toc149071559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10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5C924DBA" w14:textId="246B0A7B" w:rsidR="00D04024" w:rsidRDefault="00000000">
          <w:pPr>
            <w:pStyle w:val="TOC2"/>
            <w:tabs>
              <w:tab w:val="left" w:pos="562"/>
              <w:tab w:val="right" w:pos="863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60" w:history="1">
            <w:r w:rsidR="00D04024" w:rsidRPr="00CC174F">
              <w:rPr>
                <w:rStyle w:val="af0"/>
                <w:noProof/>
              </w:rPr>
              <w:t>5.3</w:t>
            </w:r>
            <w:r w:rsidR="00D04024"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医生用户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_Toc149071560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10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73BCCC8E" w14:textId="07EFBB32" w:rsidR="00D04024" w:rsidRDefault="00000000">
          <w:pPr>
            <w:pStyle w:val="TOC3"/>
            <w:tabs>
              <w:tab w:val="left" w:pos="709"/>
              <w:tab w:val="right" w:pos="863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61" w:history="1">
            <w:r w:rsidR="00D04024" w:rsidRPr="00CC174F">
              <w:rPr>
                <w:rStyle w:val="af0"/>
                <w:noProof/>
              </w:rPr>
              <w:t>5.3.1</w:t>
            </w:r>
            <w:r w:rsidR="00D04024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注册账号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_Toc149071561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10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2D006AAF" w14:textId="1A457E25" w:rsidR="00D04024" w:rsidRDefault="00000000">
          <w:pPr>
            <w:pStyle w:val="TOC3"/>
            <w:tabs>
              <w:tab w:val="left" w:pos="709"/>
              <w:tab w:val="right" w:pos="863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62" w:history="1">
            <w:r w:rsidR="00D04024" w:rsidRPr="00CC174F">
              <w:rPr>
                <w:rStyle w:val="af0"/>
                <w:noProof/>
              </w:rPr>
              <w:t>5.3.2</w:t>
            </w:r>
            <w:r w:rsidR="00D04024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账号信息修改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_Toc149071562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10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0409823C" w14:textId="671BF9E9" w:rsidR="00D04024" w:rsidRDefault="00000000">
          <w:pPr>
            <w:pStyle w:val="TOC3"/>
            <w:tabs>
              <w:tab w:val="left" w:pos="709"/>
              <w:tab w:val="right" w:pos="863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63" w:history="1">
            <w:r w:rsidR="00D04024" w:rsidRPr="00CC174F">
              <w:rPr>
                <w:rStyle w:val="af0"/>
                <w:noProof/>
              </w:rPr>
              <w:t>5.3.3</w:t>
            </w:r>
            <w:r w:rsidR="00D04024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患者信息管理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_Toc149071563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10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7BD5F649" w14:textId="2CA3B54D" w:rsidR="00D04024" w:rsidRDefault="00000000">
          <w:pPr>
            <w:pStyle w:val="TOC3"/>
            <w:tabs>
              <w:tab w:val="left" w:pos="709"/>
              <w:tab w:val="right" w:pos="863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64" w:history="1">
            <w:r w:rsidR="00D04024" w:rsidRPr="00CC174F">
              <w:rPr>
                <w:rStyle w:val="af0"/>
                <w:noProof/>
              </w:rPr>
              <w:t>5.3.4</w:t>
            </w:r>
            <w:r w:rsidR="00D04024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论坛发帖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_Toc149071564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10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5A563B17" w14:textId="23F1615D" w:rsidR="00D04024" w:rsidRDefault="00000000">
          <w:pPr>
            <w:pStyle w:val="TOC2"/>
            <w:tabs>
              <w:tab w:val="left" w:pos="562"/>
              <w:tab w:val="right" w:pos="863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65" w:history="1">
            <w:r w:rsidR="00D04024" w:rsidRPr="00CC174F">
              <w:rPr>
                <w:rStyle w:val="af0"/>
                <w:noProof/>
              </w:rPr>
              <w:t>5.4</w:t>
            </w:r>
            <w:r w:rsidR="00D04024"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管理员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_Toc149071565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11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3925C2D7" w14:textId="474B65D3" w:rsidR="00D04024" w:rsidRDefault="00000000">
          <w:pPr>
            <w:pStyle w:val="TOC3"/>
            <w:tabs>
              <w:tab w:val="left" w:pos="709"/>
              <w:tab w:val="right" w:pos="863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66" w:history="1">
            <w:r w:rsidR="00D04024" w:rsidRPr="00CC174F">
              <w:rPr>
                <w:rStyle w:val="af0"/>
                <w:noProof/>
              </w:rPr>
              <w:t>5.4.1</w:t>
            </w:r>
            <w:r w:rsidR="00D04024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用户管理：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_Toc149071566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11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78B071A4" w14:textId="146A1EAA" w:rsidR="00D04024" w:rsidRDefault="00000000">
          <w:pPr>
            <w:pStyle w:val="TOC3"/>
            <w:tabs>
              <w:tab w:val="left" w:pos="709"/>
              <w:tab w:val="right" w:pos="863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67" w:history="1">
            <w:r w:rsidR="00D04024" w:rsidRPr="00CC174F">
              <w:rPr>
                <w:rStyle w:val="af0"/>
                <w:noProof/>
              </w:rPr>
              <w:t>5.4.2</w:t>
            </w:r>
            <w:r w:rsidR="00D04024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内容审核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_Toc149071567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11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2404A1FB" w14:textId="744A753E" w:rsidR="00D04024" w:rsidRDefault="00000000">
          <w:pPr>
            <w:pStyle w:val="TOC3"/>
            <w:tabs>
              <w:tab w:val="left" w:pos="709"/>
              <w:tab w:val="right" w:pos="863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68" w:history="1">
            <w:r w:rsidR="00D04024" w:rsidRPr="00CC174F">
              <w:rPr>
                <w:rStyle w:val="af0"/>
                <w:noProof/>
              </w:rPr>
              <w:t>5.4.3</w:t>
            </w:r>
            <w:r w:rsidR="00D04024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版块管理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_Toc149071568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11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60C6E855" w14:textId="3D17EA1B" w:rsidR="00D04024" w:rsidRDefault="00000000">
          <w:pPr>
            <w:pStyle w:val="TOC3"/>
            <w:tabs>
              <w:tab w:val="left" w:pos="709"/>
              <w:tab w:val="right" w:pos="863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69" w:history="1">
            <w:r w:rsidR="00D04024" w:rsidRPr="00CC174F">
              <w:rPr>
                <w:rStyle w:val="af0"/>
                <w:noProof/>
              </w:rPr>
              <w:t>5.4.4</w:t>
            </w:r>
            <w:r w:rsidR="00D04024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交流促进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_Toc149071569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11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49CBF007" w14:textId="5B68A62B" w:rsidR="00D04024" w:rsidRDefault="00000000">
          <w:pPr>
            <w:pStyle w:val="TOC1"/>
            <w:tabs>
              <w:tab w:val="left" w:pos="375"/>
              <w:tab w:val="right" w:pos="863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u w:val="none"/>
              <w14:ligatures w14:val="standardContextual"/>
            </w:rPr>
          </w:pPr>
          <w:hyperlink w:anchor="_Toc149071570" w:history="1">
            <w:r w:rsidR="00D04024" w:rsidRPr="00CC174F">
              <w:rPr>
                <w:rStyle w:val="af0"/>
                <w:rFonts w:ascii="Times New Roman"/>
                <w:noProof/>
              </w:rPr>
              <w:t>6.</w:t>
            </w:r>
            <w:r w:rsidR="00D04024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  <w14:ligatures w14:val="standardContextual"/>
              </w:rPr>
              <w:tab/>
            </w:r>
            <w:r w:rsidR="00D04024" w:rsidRPr="00CC174F">
              <w:rPr>
                <w:rStyle w:val="af0"/>
                <w:rFonts w:ascii="Times New Roman"/>
                <w:noProof/>
              </w:rPr>
              <w:t>系统的总体架构和技术选型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_Toc149071570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11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2FC40CA5" w14:textId="0B7CB553" w:rsidR="00D04024" w:rsidRDefault="00000000">
          <w:pPr>
            <w:pStyle w:val="TOC1"/>
            <w:tabs>
              <w:tab w:val="left" w:pos="375"/>
              <w:tab w:val="right" w:pos="863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u w:val="none"/>
              <w14:ligatures w14:val="standardContextual"/>
            </w:rPr>
          </w:pPr>
          <w:hyperlink w:anchor="_Toc149071571" w:history="1">
            <w:r w:rsidR="00D04024" w:rsidRPr="00CC174F">
              <w:rPr>
                <w:rStyle w:val="af0"/>
                <w:rFonts w:ascii="Times New Roman"/>
                <w:noProof/>
              </w:rPr>
              <w:t>7.</w:t>
            </w:r>
            <w:r w:rsidR="00D04024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  <w14:ligatures w14:val="standardContextual"/>
              </w:rPr>
              <w:tab/>
            </w:r>
            <w:r w:rsidR="00D04024" w:rsidRPr="00CC174F">
              <w:rPr>
                <w:rStyle w:val="af0"/>
                <w:rFonts w:ascii="Times New Roman"/>
                <w:noProof/>
              </w:rPr>
              <w:t>项目的开发迭代计划及后续分工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_Toc149071571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12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0F25D017" w14:textId="28548F38" w:rsidR="00D04024" w:rsidRDefault="00000000">
          <w:pPr>
            <w:pStyle w:val="TOC2"/>
            <w:tabs>
              <w:tab w:val="left" w:pos="562"/>
              <w:tab w:val="right" w:pos="863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72" w:history="1">
            <w:r w:rsidR="00D04024" w:rsidRPr="00CC174F">
              <w:rPr>
                <w:rStyle w:val="af0"/>
                <w:noProof/>
              </w:rPr>
              <w:t>7.1</w:t>
            </w:r>
            <w:r w:rsidR="00D04024"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项目的开发迭代计划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_Toc149071572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12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38ACB409" w14:textId="3585B76A" w:rsidR="00D04024" w:rsidRDefault="00000000">
          <w:pPr>
            <w:pStyle w:val="TOC2"/>
            <w:tabs>
              <w:tab w:val="left" w:pos="562"/>
              <w:tab w:val="right" w:pos="863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  <w14:ligatures w14:val="standardContextual"/>
            </w:rPr>
          </w:pPr>
          <w:hyperlink w:anchor="_Toc149071573" w:history="1">
            <w:r w:rsidR="00D04024" w:rsidRPr="00CC174F">
              <w:rPr>
                <w:rStyle w:val="af0"/>
                <w:noProof/>
              </w:rPr>
              <w:t>7.2</w:t>
            </w:r>
            <w:r w:rsidR="00D04024"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  <w14:ligatures w14:val="standardContextual"/>
              </w:rPr>
              <w:tab/>
            </w:r>
            <w:r w:rsidR="00D04024" w:rsidRPr="00CC174F">
              <w:rPr>
                <w:rStyle w:val="af0"/>
                <w:noProof/>
              </w:rPr>
              <w:t>后续分工</w:t>
            </w:r>
            <w:r w:rsidR="00D04024">
              <w:rPr>
                <w:noProof/>
                <w:webHidden/>
              </w:rPr>
              <w:tab/>
            </w:r>
            <w:r w:rsidR="00D04024">
              <w:rPr>
                <w:noProof/>
                <w:webHidden/>
              </w:rPr>
              <w:fldChar w:fldCharType="begin"/>
            </w:r>
            <w:r w:rsidR="00D04024">
              <w:rPr>
                <w:noProof/>
                <w:webHidden/>
              </w:rPr>
              <w:instrText xml:space="preserve"> PAGEREF _Toc149071573 \h </w:instrText>
            </w:r>
            <w:r w:rsidR="00D04024">
              <w:rPr>
                <w:noProof/>
                <w:webHidden/>
              </w:rPr>
            </w:r>
            <w:r w:rsidR="00D04024">
              <w:rPr>
                <w:noProof/>
                <w:webHidden/>
              </w:rPr>
              <w:fldChar w:fldCharType="separate"/>
            </w:r>
            <w:r w:rsidR="00D04024">
              <w:rPr>
                <w:noProof/>
                <w:webHidden/>
              </w:rPr>
              <w:t>13</w:t>
            </w:r>
            <w:r w:rsidR="00D04024">
              <w:rPr>
                <w:noProof/>
                <w:webHidden/>
              </w:rPr>
              <w:fldChar w:fldCharType="end"/>
            </w:r>
          </w:hyperlink>
        </w:p>
        <w:p w14:paraId="13D1D8A5" w14:textId="54838127" w:rsidR="002D417E" w:rsidRPr="00922F86" w:rsidRDefault="00D94E80">
          <w:r w:rsidRPr="00922F86">
            <w:rPr>
              <w:rFonts w:eastAsiaTheme="minorHAnsi"/>
              <w:b/>
              <w:bCs/>
              <w:caps/>
              <w:sz w:val="20"/>
              <w:szCs w:val="22"/>
              <w:u w:val="single"/>
            </w:rPr>
            <w:fldChar w:fldCharType="end"/>
          </w:r>
        </w:p>
      </w:sdtContent>
    </w:sdt>
    <w:p w14:paraId="7FB07350" w14:textId="77777777" w:rsidR="00EC0A48" w:rsidRPr="00922F86" w:rsidRDefault="00EC0A48" w:rsidP="00EC0A48">
      <w:pPr>
        <w:pStyle w:val="a3"/>
        <w:spacing w:beforeLines="100" w:before="240" w:after="240"/>
        <w:rPr>
          <w:rFonts w:ascii="Times New Roman" w:hAnsi="Times New Roman"/>
          <w:bCs/>
          <w:sz w:val="32"/>
        </w:rPr>
      </w:pPr>
    </w:p>
    <w:p w14:paraId="719922AC" w14:textId="77777777" w:rsidR="00FB77A1" w:rsidRPr="00922F86" w:rsidRDefault="00FB77A1" w:rsidP="00FB77A1">
      <w:pPr>
        <w:sectPr w:rsidR="00FB77A1" w:rsidRPr="00922F86" w:rsidSect="00D94E80">
          <w:headerReference w:type="default" r:id="rId12"/>
          <w:footerReference w:type="default" r:id="rId13"/>
          <w:pgSz w:w="12240" w:h="15840" w:code="1"/>
          <w:pgMar w:top="1440" w:right="1800" w:bottom="1440" w:left="1800" w:header="720" w:footer="720" w:gutter="0"/>
          <w:pgNumType w:start="1"/>
          <w:cols w:space="720"/>
          <w:docGrid w:linePitch="286"/>
        </w:sectPr>
      </w:pPr>
    </w:p>
    <w:p w14:paraId="1AD42350" w14:textId="711CA9B2" w:rsidR="00FB77A1" w:rsidRPr="00922F86" w:rsidRDefault="00472214" w:rsidP="00647991">
      <w:pPr>
        <w:pStyle w:val="1"/>
        <w:rPr>
          <w:rFonts w:ascii="Times New Roman" w:hAnsi="Times New Roman"/>
        </w:rPr>
      </w:pPr>
      <w:bookmarkStart w:id="0" w:name="_Toc156499902"/>
      <w:bookmarkStart w:id="1" w:name="_Toc149071518"/>
      <w:r w:rsidRPr="00922F86">
        <w:rPr>
          <w:rFonts w:ascii="Times New Roman" w:hAnsi="Times New Roman"/>
        </w:rPr>
        <w:lastRenderedPageBreak/>
        <w:t>项目简介</w:t>
      </w:r>
      <w:bookmarkEnd w:id="0"/>
      <w:bookmarkEnd w:id="1"/>
    </w:p>
    <w:p w14:paraId="697A60F9" w14:textId="77777777" w:rsidR="00646BC5" w:rsidRPr="00922F86" w:rsidRDefault="007C171B" w:rsidP="00647991">
      <w:pPr>
        <w:pStyle w:val="2"/>
      </w:pPr>
      <w:bookmarkStart w:id="2" w:name="_Toc156499903"/>
      <w:bookmarkStart w:id="3" w:name="_Toc149071519"/>
      <w:r w:rsidRPr="00922F86">
        <w:t>目的</w:t>
      </w:r>
      <w:bookmarkEnd w:id="2"/>
      <w:bookmarkEnd w:id="3"/>
    </w:p>
    <w:p w14:paraId="569C4C68" w14:textId="0E1B5AB9" w:rsidR="00917739" w:rsidRPr="00922F86" w:rsidRDefault="0099474D" w:rsidP="00E10EAF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922F86">
        <w:rPr>
          <w:szCs w:val="21"/>
        </w:rPr>
        <w:t>本文档通过展示产品拟开发的功能以及适应性，让开发人员和使用人员对本系统有共同的理解，使用方能确定系统形态，给出功能细节的具体建议。该</w:t>
      </w:r>
      <w:r w:rsidRPr="00922F86">
        <w:rPr>
          <w:szCs w:val="21"/>
        </w:rPr>
        <w:t>SRS</w:t>
      </w:r>
      <w:r w:rsidRPr="00922F86">
        <w:rPr>
          <w:szCs w:val="21"/>
        </w:rPr>
        <w:t>文档的目标读者有系统设计人员、系统需求人员、最终用户以及其他希望了解系统功能、规则的人员。</w:t>
      </w:r>
    </w:p>
    <w:p w14:paraId="452C04A7" w14:textId="77777777" w:rsidR="00481DDE" w:rsidRPr="00922F86" w:rsidRDefault="005541E5" w:rsidP="00647991">
      <w:pPr>
        <w:pStyle w:val="2"/>
      </w:pPr>
      <w:bookmarkStart w:id="4" w:name="_Toc156499904"/>
      <w:bookmarkStart w:id="5" w:name="_Toc149071520"/>
      <w:bookmarkStart w:id="6" w:name="_Toc3878481"/>
      <w:bookmarkStart w:id="7" w:name="_Toc16333101"/>
      <w:bookmarkStart w:id="8" w:name="_Toc16353215"/>
      <w:bookmarkStart w:id="9" w:name="_Toc16353439"/>
      <w:bookmarkStart w:id="10" w:name="_Toc16353751"/>
      <w:bookmarkStart w:id="11" w:name="_Toc16489557"/>
      <w:bookmarkStart w:id="12" w:name="_Toc16489724"/>
      <w:bookmarkStart w:id="13" w:name="_Toc114545537"/>
      <w:r w:rsidRPr="00922F86">
        <w:t>范围</w:t>
      </w:r>
      <w:bookmarkEnd w:id="4"/>
      <w:bookmarkEnd w:id="5"/>
    </w:p>
    <w:p w14:paraId="610A97E1" w14:textId="77777777" w:rsidR="00D02D4F" w:rsidRPr="00922F86" w:rsidRDefault="00D02D4F" w:rsidP="00D02D4F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>开发的产品名称为</w:t>
      </w:r>
      <w:r w:rsidRPr="00922F86">
        <w:rPr>
          <w:szCs w:val="21"/>
        </w:rPr>
        <w:t>“</w:t>
      </w:r>
      <w:r w:rsidRPr="00922F86">
        <w:rPr>
          <w:szCs w:val="21"/>
        </w:rPr>
        <w:t>牙牙回家</w:t>
      </w:r>
      <w:r w:rsidRPr="00922F86">
        <w:rPr>
          <w:szCs w:val="21"/>
        </w:rPr>
        <w:t>”</w:t>
      </w:r>
      <w:r w:rsidRPr="00922F86">
        <w:rPr>
          <w:szCs w:val="21"/>
        </w:rPr>
        <w:t>，面向正畸相关人群，旨在实现的功能有：</w:t>
      </w:r>
    </w:p>
    <w:p w14:paraId="6E718AD9" w14:textId="77777777" w:rsidR="00D02D4F" w:rsidRPr="00922F86" w:rsidRDefault="00D02D4F" w:rsidP="00042C18">
      <w:pPr>
        <w:numPr>
          <w:ilvl w:val="0"/>
          <w:numId w:val="4"/>
        </w:numPr>
        <w:spacing w:beforeLines="50" w:before="120" w:line="300" w:lineRule="auto"/>
        <w:jc w:val="both"/>
        <w:rPr>
          <w:szCs w:val="21"/>
        </w:rPr>
      </w:pPr>
      <w:r w:rsidRPr="00922F86">
        <w:rPr>
          <w:szCs w:val="21"/>
        </w:rPr>
        <w:t>用户信息维护：用户名、手机号、地区、关注、粉丝、收藏等等；</w:t>
      </w:r>
    </w:p>
    <w:p w14:paraId="14E88731" w14:textId="77777777" w:rsidR="00D02D4F" w:rsidRPr="00922F86" w:rsidRDefault="00D02D4F" w:rsidP="00042C18">
      <w:pPr>
        <w:numPr>
          <w:ilvl w:val="0"/>
          <w:numId w:val="4"/>
        </w:numPr>
        <w:spacing w:beforeLines="50" w:before="120" w:line="300" w:lineRule="auto"/>
        <w:jc w:val="both"/>
        <w:rPr>
          <w:szCs w:val="21"/>
        </w:rPr>
      </w:pPr>
      <w:r w:rsidRPr="00922F86">
        <w:rPr>
          <w:szCs w:val="21"/>
        </w:rPr>
        <w:t>牙套提醒和进度跟踪：如佩戴牙套天数、每日小时数、复诊周期、剩余牙套数、饭后提醒、睡前提醒等等；</w:t>
      </w:r>
    </w:p>
    <w:p w14:paraId="37972D0E" w14:textId="77777777" w:rsidR="00D02D4F" w:rsidRPr="00922F86" w:rsidRDefault="00D02D4F" w:rsidP="00042C18">
      <w:pPr>
        <w:numPr>
          <w:ilvl w:val="0"/>
          <w:numId w:val="4"/>
        </w:numPr>
        <w:spacing w:beforeLines="50" w:before="120" w:line="300" w:lineRule="auto"/>
        <w:jc w:val="both"/>
        <w:rPr>
          <w:szCs w:val="21"/>
        </w:rPr>
      </w:pPr>
      <w:r w:rsidRPr="00922F86">
        <w:rPr>
          <w:szCs w:val="21"/>
        </w:rPr>
        <w:t>分享论坛：用户发图记录牙齿状况、正畸过程，专业人士发布科普精品帖子等等；</w:t>
      </w:r>
    </w:p>
    <w:p w14:paraId="3DA84C26" w14:textId="77777777" w:rsidR="00D02D4F" w:rsidRPr="00922F86" w:rsidRDefault="00D02D4F" w:rsidP="00042C18">
      <w:pPr>
        <w:numPr>
          <w:ilvl w:val="0"/>
          <w:numId w:val="4"/>
        </w:numPr>
        <w:spacing w:beforeLines="50" w:before="120" w:line="300" w:lineRule="auto"/>
        <w:jc w:val="both"/>
        <w:rPr>
          <w:szCs w:val="21"/>
        </w:rPr>
      </w:pPr>
      <w:r w:rsidRPr="00922F86">
        <w:rPr>
          <w:szCs w:val="21"/>
        </w:rPr>
        <w:t>医生入驻服务：医生个人简历、用户向医生咨询、用户可以给同城医生评价等等；</w:t>
      </w:r>
    </w:p>
    <w:p w14:paraId="10AC60A2" w14:textId="4689565B" w:rsidR="00681105" w:rsidRPr="00922F86" w:rsidRDefault="00D02D4F" w:rsidP="00835CD9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>该产品有助于正畸人群记录牙齿状况、足时佩戴牙套、快速咨询医生、方便与广大正畸人群交流，能够有效避免正畸人群走弯路；对于正畸医生也能够在该平台分享知识以及案例，为个人收获用户和名誉。</w:t>
      </w:r>
    </w:p>
    <w:p w14:paraId="4003CFD6" w14:textId="77777777" w:rsidR="004454EA" w:rsidRPr="00922F86" w:rsidRDefault="00922337" w:rsidP="00647991">
      <w:pPr>
        <w:pStyle w:val="2"/>
      </w:pPr>
      <w:bookmarkStart w:id="14" w:name="_Toc156499905"/>
      <w:bookmarkStart w:id="15" w:name="_Toc149071521"/>
      <w:r w:rsidRPr="00922F86">
        <w:t>定义、缩写词以及简写</w:t>
      </w:r>
      <w:bookmarkEnd w:id="14"/>
      <w:bookmarkEnd w:id="15"/>
    </w:p>
    <w:p w14:paraId="2B351423" w14:textId="77777777" w:rsidR="00D02D4F" w:rsidRPr="00922F86" w:rsidRDefault="00D02D4F" w:rsidP="00042C18">
      <w:pPr>
        <w:numPr>
          <w:ilvl w:val="0"/>
          <w:numId w:val="5"/>
        </w:numPr>
        <w:spacing w:beforeLines="50" w:before="120" w:line="300" w:lineRule="auto"/>
        <w:jc w:val="both"/>
        <w:rPr>
          <w:szCs w:val="21"/>
        </w:rPr>
      </w:pPr>
      <w:r w:rsidRPr="00922F86">
        <w:rPr>
          <w:szCs w:val="21"/>
        </w:rPr>
        <w:t>正畸：矫正牙齿、解除错牙和畸形</w:t>
      </w:r>
    </w:p>
    <w:p w14:paraId="24DE717D" w14:textId="7840E703" w:rsidR="00EA30DA" w:rsidRPr="00922F86" w:rsidRDefault="00D02D4F" w:rsidP="00EA30DA">
      <w:pPr>
        <w:numPr>
          <w:ilvl w:val="0"/>
          <w:numId w:val="5"/>
        </w:numPr>
        <w:spacing w:beforeLines="50" w:before="120" w:line="300" w:lineRule="auto"/>
        <w:jc w:val="both"/>
        <w:rPr>
          <w:szCs w:val="21"/>
        </w:rPr>
      </w:pPr>
      <w:r w:rsidRPr="00922F86">
        <w:rPr>
          <w:szCs w:val="21"/>
        </w:rPr>
        <w:t>牙套：是齿列矫正所使用的一种装置，用来矫正牙齿至适当的咬合位置</w:t>
      </w:r>
    </w:p>
    <w:p w14:paraId="04B497C3" w14:textId="77777777" w:rsidR="005C38FE" w:rsidRPr="00922F86" w:rsidRDefault="005E0C33" w:rsidP="00647991">
      <w:pPr>
        <w:pStyle w:val="2"/>
      </w:pPr>
      <w:bookmarkStart w:id="16" w:name="_Toc156499906"/>
      <w:bookmarkStart w:id="17" w:name="_Toc149071522"/>
      <w:r w:rsidRPr="00922F86">
        <w:t>参考文献</w:t>
      </w:r>
      <w:bookmarkEnd w:id="16"/>
      <w:bookmarkEnd w:id="17"/>
    </w:p>
    <w:p w14:paraId="62AF486E" w14:textId="4FA43D3C" w:rsidR="005C38FE" w:rsidRPr="00922F86" w:rsidRDefault="00835CD9" w:rsidP="005C38FE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>无</w:t>
      </w:r>
    </w:p>
    <w:p w14:paraId="797A8A76" w14:textId="77777777" w:rsidR="00D71B9C" w:rsidRPr="00922F86" w:rsidRDefault="00BF7177" w:rsidP="00647991">
      <w:pPr>
        <w:pStyle w:val="2"/>
      </w:pPr>
      <w:bookmarkStart w:id="18" w:name="_Toc156499907"/>
      <w:bookmarkStart w:id="19" w:name="_Toc149071523"/>
      <w:r w:rsidRPr="00922F86">
        <w:t>内容组织</w:t>
      </w:r>
      <w:bookmarkEnd w:id="18"/>
      <w:bookmarkEnd w:id="19"/>
    </w:p>
    <w:p w14:paraId="4F50936D" w14:textId="77777777" w:rsidR="00C9300A" w:rsidRDefault="00C9300A" w:rsidP="00C9300A">
      <w:pPr>
        <w:spacing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>本文档第二部分对产品进行了综合描述，包括产品前景、产品功能、用户特征、一般性限制；第三部分说明了产品的详细需求，包括功能需求、外部接口需求、性能需求、质量需求以及其他需求；第四部分说明了产品的支持信息。</w:t>
      </w:r>
    </w:p>
    <w:p w14:paraId="778C818F" w14:textId="77777777" w:rsidR="00466F0A" w:rsidRDefault="00466F0A" w:rsidP="00466F0A">
      <w:pPr>
        <w:spacing w:line="300" w:lineRule="auto"/>
        <w:jc w:val="both"/>
        <w:rPr>
          <w:szCs w:val="21"/>
        </w:rPr>
      </w:pPr>
    </w:p>
    <w:p w14:paraId="6D9E072D" w14:textId="62E8E594" w:rsidR="00466F0A" w:rsidRPr="00466F0A" w:rsidRDefault="007C239E" w:rsidP="007C239E">
      <w:pPr>
        <w:pStyle w:val="1"/>
      </w:pPr>
      <w:bookmarkStart w:id="20" w:name="_Toc149071524"/>
      <w:r>
        <w:rPr>
          <w:rFonts w:hint="eastAsia"/>
        </w:rPr>
        <w:t>典型</w:t>
      </w:r>
      <w:r w:rsidR="00466F0A" w:rsidRPr="00466F0A">
        <w:rPr>
          <w:rFonts w:hint="eastAsia"/>
        </w:rPr>
        <w:t>用户</w:t>
      </w:r>
      <w:r>
        <w:rPr>
          <w:rFonts w:hint="eastAsia"/>
        </w:rPr>
        <w:t>分析</w:t>
      </w:r>
      <w:bookmarkEnd w:id="20"/>
    </w:p>
    <w:p w14:paraId="62864B0C" w14:textId="77777777" w:rsidR="00466F0A" w:rsidRPr="00466F0A" w:rsidRDefault="00466F0A" w:rsidP="00D04024">
      <w:pPr>
        <w:pStyle w:val="2"/>
      </w:pPr>
      <w:bookmarkStart w:id="21" w:name="_Toc149071525"/>
      <w:r w:rsidRPr="00466F0A">
        <w:rPr>
          <w:rFonts w:hint="eastAsia"/>
        </w:rPr>
        <w:t>正畸患者</w:t>
      </w:r>
      <w:bookmarkEnd w:id="21"/>
    </w:p>
    <w:p w14:paraId="54F9F562" w14:textId="77777777" w:rsidR="00466F0A" w:rsidRPr="00466F0A" w:rsidRDefault="00466F0A" w:rsidP="00466F0A">
      <w:pPr>
        <w:numPr>
          <w:ilvl w:val="0"/>
          <w:numId w:val="27"/>
        </w:numPr>
        <w:spacing w:line="300" w:lineRule="auto"/>
        <w:ind w:firstLineChars="202" w:firstLine="424"/>
        <w:jc w:val="both"/>
        <w:rPr>
          <w:szCs w:val="21"/>
        </w:rPr>
      </w:pPr>
      <w:r w:rsidRPr="00466F0A">
        <w:rPr>
          <w:rFonts w:hint="eastAsia"/>
          <w:szCs w:val="21"/>
        </w:rPr>
        <w:t>背景知识：正畸患者可能对牙齿矫正有一定的了解，但不具备专业医学知识。</w:t>
      </w:r>
    </w:p>
    <w:p w14:paraId="14478B45" w14:textId="77777777" w:rsidR="00466F0A" w:rsidRPr="00466F0A" w:rsidRDefault="00466F0A" w:rsidP="00466F0A">
      <w:pPr>
        <w:numPr>
          <w:ilvl w:val="0"/>
          <w:numId w:val="27"/>
        </w:numPr>
        <w:spacing w:line="300" w:lineRule="auto"/>
        <w:ind w:firstLineChars="202" w:firstLine="424"/>
        <w:jc w:val="both"/>
        <w:rPr>
          <w:szCs w:val="21"/>
        </w:rPr>
      </w:pPr>
      <w:r w:rsidRPr="00466F0A">
        <w:rPr>
          <w:rFonts w:hint="eastAsia"/>
          <w:szCs w:val="21"/>
        </w:rPr>
        <w:t>主要需求：希望通过应用程序跟踪矫正进度、设置提醒、与医生沟通以及获取正畸相关的知识和建议。</w:t>
      </w:r>
    </w:p>
    <w:p w14:paraId="17B6814E" w14:textId="77777777" w:rsidR="00466F0A" w:rsidRPr="00466F0A" w:rsidRDefault="00466F0A" w:rsidP="00466F0A">
      <w:pPr>
        <w:numPr>
          <w:ilvl w:val="0"/>
          <w:numId w:val="27"/>
        </w:numPr>
        <w:spacing w:line="300" w:lineRule="auto"/>
        <w:ind w:firstLineChars="202" w:firstLine="424"/>
        <w:jc w:val="both"/>
        <w:rPr>
          <w:szCs w:val="21"/>
        </w:rPr>
      </w:pPr>
      <w:r w:rsidRPr="00466F0A">
        <w:rPr>
          <w:rFonts w:hint="eastAsia"/>
          <w:szCs w:val="21"/>
        </w:rPr>
        <w:t>技能水平：具备基本的微信小程序操作能力，能够进行注册、登录、浏览内容和与他</w:t>
      </w:r>
      <w:r w:rsidRPr="00466F0A">
        <w:rPr>
          <w:rFonts w:hint="eastAsia"/>
          <w:szCs w:val="21"/>
        </w:rPr>
        <w:lastRenderedPageBreak/>
        <w:t>人互动。</w:t>
      </w:r>
    </w:p>
    <w:p w14:paraId="4F8B3965" w14:textId="77777777" w:rsidR="00466F0A" w:rsidRPr="00466F0A" w:rsidRDefault="00466F0A" w:rsidP="00466F0A">
      <w:pPr>
        <w:numPr>
          <w:ilvl w:val="0"/>
          <w:numId w:val="27"/>
        </w:numPr>
        <w:spacing w:line="300" w:lineRule="auto"/>
        <w:ind w:firstLineChars="202" w:firstLine="424"/>
        <w:jc w:val="both"/>
        <w:rPr>
          <w:szCs w:val="21"/>
        </w:rPr>
      </w:pPr>
      <w:r w:rsidRPr="00466F0A">
        <w:rPr>
          <w:rFonts w:hint="eastAsia"/>
          <w:szCs w:val="21"/>
        </w:rPr>
        <w:t>行为分析：正畸患者可能频繁地查看自己的矫正进度，定期与医生沟通，以及积极参与社区分享和互动。</w:t>
      </w:r>
    </w:p>
    <w:p w14:paraId="2B25AA0A" w14:textId="77777777" w:rsidR="00466F0A" w:rsidRPr="00466F0A" w:rsidRDefault="00466F0A" w:rsidP="007C239E">
      <w:pPr>
        <w:pStyle w:val="2"/>
      </w:pPr>
      <w:bookmarkStart w:id="22" w:name="_Toc149071526"/>
      <w:r w:rsidRPr="00466F0A">
        <w:rPr>
          <w:rFonts w:hint="eastAsia"/>
        </w:rPr>
        <w:t>医生</w:t>
      </w:r>
      <w:bookmarkEnd w:id="22"/>
    </w:p>
    <w:p w14:paraId="5EF90D02" w14:textId="77777777" w:rsidR="00466F0A" w:rsidRPr="00466F0A" w:rsidRDefault="00466F0A" w:rsidP="00466F0A">
      <w:pPr>
        <w:numPr>
          <w:ilvl w:val="0"/>
          <w:numId w:val="26"/>
        </w:numPr>
        <w:spacing w:line="300" w:lineRule="auto"/>
        <w:ind w:firstLineChars="202" w:firstLine="424"/>
        <w:jc w:val="both"/>
        <w:rPr>
          <w:szCs w:val="21"/>
        </w:rPr>
      </w:pPr>
      <w:r w:rsidRPr="00466F0A">
        <w:rPr>
          <w:rFonts w:hint="eastAsia"/>
          <w:szCs w:val="21"/>
        </w:rPr>
        <w:t>背景知识：具有医学背景，专业从事牙齿矫正工作，对正畸领域有深入的了解。</w:t>
      </w:r>
    </w:p>
    <w:p w14:paraId="1374FB98" w14:textId="77777777" w:rsidR="00466F0A" w:rsidRPr="00466F0A" w:rsidRDefault="00466F0A" w:rsidP="00466F0A">
      <w:pPr>
        <w:numPr>
          <w:ilvl w:val="0"/>
          <w:numId w:val="26"/>
        </w:numPr>
        <w:spacing w:line="300" w:lineRule="auto"/>
        <w:ind w:firstLineChars="202" w:firstLine="424"/>
        <w:jc w:val="both"/>
        <w:rPr>
          <w:szCs w:val="21"/>
        </w:rPr>
      </w:pPr>
      <w:r w:rsidRPr="00466F0A">
        <w:rPr>
          <w:rFonts w:hint="eastAsia"/>
          <w:szCs w:val="21"/>
        </w:rPr>
        <w:t>主要需求：希望通过应用程序与患者沟通、提供专业建议、分享案例和知识，并接收患者的评价和反馈。</w:t>
      </w:r>
    </w:p>
    <w:p w14:paraId="09E49EFC" w14:textId="77777777" w:rsidR="00466F0A" w:rsidRPr="00466F0A" w:rsidRDefault="00466F0A" w:rsidP="00466F0A">
      <w:pPr>
        <w:numPr>
          <w:ilvl w:val="0"/>
          <w:numId w:val="26"/>
        </w:numPr>
        <w:spacing w:line="300" w:lineRule="auto"/>
        <w:ind w:firstLineChars="202" w:firstLine="424"/>
        <w:jc w:val="both"/>
        <w:rPr>
          <w:szCs w:val="21"/>
        </w:rPr>
      </w:pPr>
      <w:r w:rsidRPr="00466F0A">
        <w:rPr>
          <w:rFonts w:hint="eastAsia"/>
          <w:szCs w:val="21"/>
        </w:rPr>
        <w:t>技能水平：具备一定的技术操作能力，能够管理自己的医生信息、回复患者咨询和分享专业内容。</w:t>
      </w:r>
    </w:p>
    <w:p w14:paraId="22B3D5D5" w14:textId="77777777" w:rsidR="00466F0A" w:rsidRPr="00466F0A" w:rsidRDefault="00466F0A" w:rsidP="00466F0A">
      <w:pPr>
        <w:numPr>
          <w:ilvl w:val="0"/>
          <w:numId w:val="26"/>
        </w:numPr>
        <w:spacing w:line="300" w:lineRule="auto"/>
        <w:ind w:firstLineChars="202" w:firstLine="424"/>
        <w:jc w:val="both"/>
        <w:rPr>
          <w:szCs w:val="21"/>
        </w:rPr>
      </w:pPr>
      <w:r w:rsidRPr="00466F0A">
        <w:rPr>
          <w:rFonts w:hint="eastAsia"/>
          <w:szCs w:val="21"/>
        </w:rPr>
        <w:t>行为分析：医生可能不定期地分享新的案例和知识，积极回复患者的咨询，并时常查看自己的评价和反馈。</w:t>
      </w:r>
    </w:p>
    <w:p w14:paraId="19FC474F" w14:textId="77777777" w:rsidR="00F54172" w:rsidRPr="00F54172" w:rsidRDefault="00F54172" w:rsidP="00F54172">
      <w:pPr>
        <w:pStyle w:val="2"/>
      </w:pPr>
      <w:bookmarkStart w:id="23" w:name="_Toc149071527"/>
      <w:r w:rsidRPr="00F54172">
        <w:rPr>
          <w:rFonts w:hint="eastAsia"/>
        </w:rPr>
        <w:t>管理员</w:t>
      </w:r>
      <w:bookmarkEnd w:id="23"/>
    </w:p>
    <w:p w14:paraId="7E4866DB" w14:textId="77777777" w:rsidR="00F54172" w:rsidRPr="00F54172" w:rsidRDefault="00F54172" w:rsidP="00F54172">
      <w:pPr>
        <w:numPr>
          <w:ilvl w:val="0"/>
          <w:numId w:val="25"/>
        </w:numPr>
        <w:spacing w:line="300" w:lineRule="auto"/>
        <w:ind w:firstLineChars="202" w:firstLine="424"/>
        <w:jc w:val="both"/>
        <w:rPr>
          <w:szCs w:val="21"/>
        </w:rPr>
      </w:pPr>
      <w:r w:rsidRPr="00F54172">
        <w:rPr>
          <w:rFonts w:hint="eastAsia"/>
          <w:szCs w:val="21"/>
        </w:rPr>
        <w:t>背景知识：对微信小程序的后台管理有一定的了解，负责应用程序的日常运营和管理。</w:t>
      </w:r>
    </w:p>
    <w:p w14:paraId="3A9ED280" w14:textId="77777777" w:rsidR="00F54172" w:rsidRPr="00F54172" w:rsidRDefault="00F54172" w:rsidP="00F54172">
      <w:pPr>
        <w:numPr>
          <w:ilvl w:val="0"/>
          <w:numId w:val="25"/>
        </w:numPr>
        <w:spacing w:line="300" w:lineRule="auto"/>
        <w:ind w:firstLineChars="202" w:firstLine="424"/>
        <w:jc w:val="both"/>
        <w:rPr>
          <w:szCs w:val="21"/>
        </w:rPr>
      </w:pPr>
      <w:r w:rsidRPr="00F54172">
        <w:rPr>
          <w:rFonts w:hint="eastAsia"/>
          <w:szCs w:val="21"/>
        </w:rPr>
        <w:t>主要需求：需要对用户内容进行审核、处理用户反馈、管理医生入驻信息以及维护应用程序的正常运行。</w:t>
      </w:r>
    </w:p>
    <w:p w14:paraId="79FE448D" w14:textId="77777777" w:rsidR="00F54172" w:rsidRPr="00F54172" w:rsidRDefault="00F54172" w:rsidP="00F54172">
      <w:pPr>
        <w:numPr>
          <w:ilvl w:val="0"/>
          <w:numId w:val="25"/>
        </w:numPr>
        <w:spacing w:line="300" w:lineRule="auto"/>
        <w:ind w:firstLineChars="202" w:firstLine="424"/>
        <w:jc w:val="both"/>
        <w:rPr>
          <w:szCs w:val="21"/>
        </w:rPr>
      </w:pPr>
      <w:r w:rsidRPr="00F54172">
        <w:rPr>
          <w:rFonts w:hint="eastAsia"/>
          <w:szCs w:val="21"/>
        </w:rPr>
        <w:t>技能水平：具备较强的技术操作能力，熟悉后台管理系统，能够进行数据分析、内容审核和系统设置。</w:t>
      </w:r>
    </w:p>
    <w:p w14:paraId="2A98BD13" w14:textId="77777777" w:rsidR="00F54172" w:rsidRPr="00F54172" w:rsidRDefault="00F54172" w:rsidP="00F54172">
      <w:pPr>
        <w:numPr>
          <w:ilvl w:val="0"/>
          <w:numId w:val="25"/>
        </w:numPr>
        <w:spacing w:line="300" w:lineRule="auto"/>
        <w:ind w:firstLineChars="202" w:firstLine="424"/>
        <w:jc w:val="both"/>
        <w:rPr>
          <w:szCs w:val="21"/>
        </w:rPr>
      </w:pPr>
      <w:r w:rsidRPr="00F54172">
        <w:rPr>
          <w:rFonts w:hint="eastAsia"/>
          <w:szCs w:val="21"/>
        </w:rPr>
        <w:t>行为分析：管理员可能每日都会登录后台，对新的内容和反馈进行审核和处理，以及定期进行数据统计和分析，确保应用程序的稳定运行。</w:t>
      </w:r>
    </w:p>
    <w:p w14:paraId="147516D2" w14:textId="77777777" w:rsidR="00F54172" w:rsidRPr="00F54172" w:rsidRDefault="00F54172" w:rsidP="00466F0A">
      <w:pPr>
        <w:spacing w:line="300" w:lineRule="auto"/>
        <w:jc w:val="both"/>
        <w:rPr>
          <w:szCs w:val="21"/>
        </w:rPr>
      </w:pPr>
    </w:p>
    <w:p w14:paraId="3C89F52F" w14:textId="77777777" w:rsidR="00FB77A1" w:rsidRPr="00922F86" w:rsidRDefault="00BF7177" w:rsidP="00647991">
      <w:pPr>
        <w:pStyle w:val="1"/>
        <w:rPr>
          <w:rFonts w:ascii="Times New Roman" w:hAnsi="Times New Roman"/>
        </w:rPr>
      </w:pPr>
      <w:bookmarkStart w:id="24" w:name="_Toc156499908"/>
      <w:bookmarkStart w:id="25" w:name="_Toc149071528"/>
      <w:bookmarkStart w:id="26" w:name="OLE_LINK6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922F86">
        <w:rPr>
          <w:rFonts w:ascii="Times New Roman" w:hAnsi="Times New Roman"/>
        </w:rPr>
        <w:t>综合描述</w:t>
      </w:r>
      <w:bookmarkEnd w:id="24"/>
      <w:bookmarkEnd w:id="25"/>
    </w:p>
    <w:p w14:paraId="1120E2F1" w14:textId="77777777" w:rsidR="00424B2E" w:rsidRPr="00922F86" w:rsidRDefault="00EC6407" w:rsidP="00647991">
      <w:pPr>
        <w:pStyle w:val="2"/>
      </w:pPr>
      <w:bookmarkStart w:id="27" w:name="_Toc156499909"/>
      <w:bookmarkStart w:id="28" w:name="_Toc149071529"/>
      <w:bookmarkStart w:id="29" w:name="OLE_LINK8"/>
      <w:bookmarkStart w:id="30" w:name="_Toc114545538"/>
      <w:bookmarkEnd w:id="26"/>
      <w:r w:rsidRPr="00922F86">
        <w:t>产品前景</w:t>
      </w:r>
      <w:bookmarkEnd w:id="27"/>
      <w:bookmarkEnd w:id="28"/>
    </w:p>
    <w:bookmarkEnd w:id="29"/>
    <w:p w14:paraId="126CE333" w14:textId="0EABB46D" w:rsidR="00891152" w:rsidRPr="00922F86" w:rsidRDefault="009E1A04" w:rsidP="00417D45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>“</w:t>
      </w:r>
      <w:r w:rsidRPr="00922F86">
        <w:rPr>
          <w:szCs w:val="21"/>
        </w:rPr>
        <w:t>牙牙回家</w:t>
      </w:r>
      <w:r w:rsidRPr="00922F86">
        <w:rPr>
          <w:szCs w:val="21"/>
        </w:rPr>
        <w:t>”</w:t>
      </w:r>
      <w:r w:rsidRPr="00922F86">
        <w:rPr>
          <w:szCs w:val="21"/>
        </w:rPr>
        <w:t>是一款为牙齿矫正患者设计的应用程序，旨在改善他们的矫正体验，增强用户与医疗团队的协作，并提供口腔卫生建议。该产品是现有应用程序，如牙套之家、极牙、</w:t>
      </w:r>
      <w:r w:rsidRPr="00922F86">
        <w:rPr>
          <w:szCs w:val="21"/>
        </w:rPr>
        <w:t>e</w:t>
      </w:r>
      <w:r w:rsidRPr="00922F86">
        <w:rPr>
          <w:szCs w:val="21"/>
        </w:rPr>
        <w:t>看牙等应用程序的替代品，该产品针对用户痛点，将上述应用程序的精华功能融合，摒弃了一些较为不重要的功能，能够很好地兼容医生与患者、融合自监督与交流。它能够打造正畸患者与医生的</w:t>
      </w:r>
      <w:r w:rsidRPr="00922F86">
        <w:rPr>
          <w:szCs w:val="21"/>
        </w:rPr>
        <w:t>“</w:t>
      </w:r>
      <w:r w:rsidRPr="00922F86">
        <w:rPr>
          <w:szCs w:val="21"/>
        </w:rPr>
        <w:t>同城小圈子</w:t>
      </w:r>
      <w:r w:rsidRPr="00922F86">
        <w:rPr>
          <w:szCs w:val="21"/>
        </w:rPr>
        <w:t>”</w:t>
      </w:r>
      <w:r w:rsidRPr="00922F86">
        <w:rPr>
          <w:szCs w:val="21"/>
        </w:rPr>
        <w:t>，相信能够给医生和患者提供良好的体验。</w:t>
      </w:r>
    </w:p>
    <w:p w14:paraId="7654CFAD" w14:textId="77777777" w:rsidR="00252DFB" w:rsidRPr="00922F86" w:rsidRDefault="001B113E" w:rsidP="00647991">
      <w:pPr>
        <w:pStyle w:val="2"/>
      </w:pPr>
      <w:bookmarkStart w:id="31" w:name="_Toc156499910"/>
      <w:bookmarkStart w:id="32" w:name="_Toc149071530"/>
      <w:bookmarkStart w:id="33" w:name="OLE_LINK2"/>
      <w:r w:rsidRPr="00922F86">
        <w:t>产品功能</w:t>
      </w:r>
      <w:bookmarkEnd w:id="31"/>
      <w:bookmarkEnd w:id="32"/>
    </w:p>
    <w:bookmarkEnd w:id="33"/>
    <w:p w14:paraId="3122ACB9" w14:textId="77777777" w:rsidR="004E5241" w:rsidRPr="004E5241" w:rsidRDefault="004E5241" w:rsidP="004E5241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4E5241">
        <w:rPr>
          <w:szCs w:val="21"/>
        </w:rPr>
        <w:t>牙牙回家微信小程序的主要功能包括但不限于：</w:t>
      </w:r>
    </w:p>
    <w:p w14:paraId="1A491172" w14:textId="2C5C4F8F" w:rsidR="004E5241" w:rsidRPr="00922F86" w:rsidRDefault="004E5241" w:rsidP="00865A0C">
      <w:pPr>
        <w:pStyle w:val="3"/>
      </w:pPr>
      <w:bookmarkStart w:id="34" w:name="_Toc149071531"/>
      <w:r w:rsidRPr="00922F86">
        <w:t>戴牙套提醒和进度管理</w:t>
      </w:r>
      <w:bookmarkEnd w:id="34"/>
    </w:p>
    <w:p w14:paraId="002F0CE6" w14:textId="77777777" w:rsidR="004E5241" w:rsidRPr="004E5241" w:rsidRDefault="004E5241" w:rsidP="00647991">
      <w:pPr>
        <w:numPr>
          <w:ilvl w:val="0"/>
          <w:numId w:val="20"/>
        </w:numPr>
        <w:spacing w:beforeLines="50" w:before="120" w:line="300" w:lineRule="auto"/>
        <w:rPr>
          <w:szCs w:val="21"/>
        </w:rPr>
      </w:pPr>
      <w:r w:rsidRPr="004E5241">
        <w:rPr>
          <w:szCs w:val="21"/>
        </w:rPr>
        <w:t>用户可以修改默认值，设置个性化的戴牙套提醒，如饭后提醒和睡前提醒。</w:t>
      </w:r>
    </w:p>
    <w:p w14:paraId="280E75CC" w14:textId="77777777" w:rsidR="004E5241" w:rsidRPr="004E5241" w:rsidRDefault="004E5241" w:rsidP="00647991">
      <w:pPr>
        <w:numPr>
          <w:ilvl w:val="0"/>
          <w:numId w:val="20"/>
        </w:numPr>
        <w:spacing w:beforeLines="50" w:before="120" w:line="300" w:lineRule="auto"/>
        <w:rPr>
          <w:szCs w:val="21"/>
        </w:rPr>
      </w:pPr>
      <w:r w:rsidRPr="004E5241">
        <w:rPr>
          <w:szCs w:val="21"/>
        </w:rPr>
        <w:t>应用程序会记录和跟踪用户的更换下一副牙套的时间和复诊周期。</w:t>
      </w:r>
    </w:p>
    <w:p w14:paraId="4DC9ED53" w14:textId="77777777" w:rsidR="004E5241" w:rsidRPr="004E5241" w:rsidRDefault="004E5241" w:rsidP="00647991">
      <w:pPr>
        <w:numPr>
          <w:ilvl w:val="0"/>
          <w:numId w:val="20"/>
        </w:numPr>
        <w:spacing w:beforeLines="50" w:before="120" w:line="300" w:lineRule="auto"/>
        <w:rPr>
          <w:szCs w:val="21"/>
        </w:rPr>
      </w:pPr>
      <w:r w:rsidRPr="004E5241">
        <w:rPr>
          <w:szCs w:val="21"/>
        </w:rPr>
        <w:t>在会诊前提供常见问题和解答。</w:t>
      </w:r>
    </w:p>
    <w:p w14:paraId="56A265B0" w14:textId="77777777" w:rsidR="004E5241" w:rsidRPr="004E5241" w:rsidRDefault="004E5241" w:rsidP="00647991">
      <w:pPr>
        <w:numPr>
          <w:ilvl w:val="0"/>
          <w:numId w:val="20"/>
        </w:numPr>
        <w:spacing w:beforeLines="50" w:before="120" w:line="300" w:lineRule="auto"/>
        <w:rPr>
          <w:szCs w:val="21"/>
        </w:rPr>
      </w:pPr>
      <w:r w:rsidRPr="004E5241">
        <w:rPr>
          <w:szCs w:val="21"/>
        </w:rPr>
        <w:lastRenderedPageBreak/>
        <w:t>用户可以查看剩余牙套数量和佩戴小时数的统计报告。</w:t>
      </w:r>
    </w:p>
    <w:p w14:paraId="11D2B05F" w14:textId="0AC73F8D" w:rsidR="004E5241" w:rsidRPr="00922F86" w:rsidRDefault="004E5241" w:rsidP="00647991">
      <w:pPr>
        <w:pStyle w:val="3"/>
      </w:pPr>
      <w:bookmarkStart w:id="35" w:name="_Toc149071532"/>
      <w:r w:rsidRPr="00922F86">
        <w:t>正畸过程分享和记录</w:t>
      </w:r>
      <w:bookmarkEnd w:id="35"/>
    </w:p>
    <w:p w14:paraId="5AC4E1DC" w14:textId="77777777" w:rsidR="004E5241" w:rsidRPr="00922F86" w:rsidRDefault="004E5241" w:rsidP="008515CB">
      <w:pPr>
        <w:pStyle w:val="af4"/>
        <w:numPr>
          <w:ilvl w:val="0"/>
          <w:numId w:val="24"/>
        </w:numPr>
        <w:spacing w:beforeLines="50" w:before="120" w:line="300" w:lineRule="auto"/>
        <w:ind w:firstLineChars="0"/>
        <w:rPr>
          <w:szCs w:val="21"/>
        </w:rPr>
      </w:pPr>
      <w:r w:rsidRPr="00922F86">
        <w:rPr>
          <w:szCs w:val="21"/>
        </w:rPr>
        <w:t>用户可以上传图片，分享自己的正畸过程和经验。</w:t>
      </w:r>
    </w:p>
    <w:p w14:paraId="4E199B59" w14:textId="77777777" w:rsidR="004E5241" w:rsidRPr="00922F86" w:rsidRDefault="004E5241" w:rsidP="008515CB">
      <w:pPr>
        <w:pStyle w:val="af4"/>
        <w:numPr>
          <w:ilvl w:val="0"/>
          <w:numId w:val="24"/>
        </w:numPr>
        <w:spacing w:beforeLines="50" w:before="120" w:line="300" w:lineRule="auto"/>
        <w:ind w:firstLineChars="0"/>
        <w:rPr>
          <w:szCs w:val="21"/>
        </w:rPr>
      </w:pPr>
      <w:r w:rsidRPr="00922F86">
        <w:rPr>
          <w:szCs w:val="21"/>
        </w:rPr>
        <w:t>应用程序会存储用户的分享内容，方便用户本人和其他用户查看和关注。</w:t>
      </w:r>
    </w:p>
    <w:p w14:paraId="36FE189D" w14:textId="1D9F2207" w:rsidR="004E5241" w:rsidRPr="00922F86" w:rsidRDefault="004E5241" w:rsidP="00FA37B4">
      <w:pPr>
        <w:pStyle w:val="af4"/>
        <w:numPr>
          <w:ilvl w:val="0"/>
          <w:numId w:val="24"/>
        </w:numPr>
        <w:spacing w:beforeLines="50" w:before="120" w:line="300" w:lineRule="auto"/>
        <w:ind w:firstLineChars="0"/>
        <w:rPr>
          <w:szCs w:val="21"/>
        </w:rPr>
      </w:pPr>
      <w:r w:rsidRPr="00922F86">
        <w:rPr>
          <w:szCs w:val="21"/>
        </w:rPr>
        <w:t>用户可以浏览和关注帖子，了解更多正畸知识。</w:t>
      </w:r>
    </w:p>
    <w:p w14:paraId="4D02FF79" w14:textId="41D2E929" w:rsidR="004E5241" w:rsidRPr="00922F86" w:rsidRDefault="004E5241" w:rsidP="002738A1">
      <w:pPr>
        <w:pStyle w:val="3"/>
      </w:pPr>
      <w:bookmarkStart w:id="36" w:name="_Toc149071533"/>
      <w:r w:rsidRPr="00922F86">
        <w:t>用户信息管理和社交功能</w:t>
      </w:r>
      <w:bookmarkEnd w:id="36"/>
    </w:p>
    <w:p w14:paraId="070FA6E4" w14:textId="77777777" w:rsidR="004E5241" w:rsidRPr="004E5241" w:rsidRDefault="004E5241" w:rsidP="00FD312A">
      <w:pPr>
        <w:numPr>
          <w:ilvl w:val="0"/>
          <w:numId w:val="8"/>
        </w:numPr>
        <w:spacing w:beforeLines="50" w:before="120" w:line="300" w:lineRule="auto"/>
        <w:ind w:firstLineChars="202" w:firstLine="424"/>
        <w:rPr>
          <w:szCs w:val="21"/>
        </w:rPr>
      </w:pPr>
      <w:r w:rsidRPr="004E5241">
        <w:rPr>
          <w:szCs w:val="21"/>
        </w:rPr>
        <w:t>用户可以编辑和更新自己的基本信息，如用户名、手机号和地区。</w:t>
      </w:r>
    </w:p>
    <w:p w14:paraId="7E823BCF" w14:textId="77777777" w:rsidR="004E5241" w:rsidRPr="004E5241" w:rsidRDefault="004E5241" w:rsidP="00FD312A">
      <w:pPr>
        <w:numPr>
          <w:ilvl w:val="0"/>
          <w:numId w:val="8"/>
        </w:numPr>
        <w:spacing w:beforeLines="50" w:before="120" w:line="300" w:lineRule="auto"/>
        <w:ind w:firstLineChars="202" w:firstLine="424"/>
        <w:rPr>
          <w:szCs w:val="21"/>
        </w:rPr>
      </w:pPr>
      <w:r w:rsidRPr="004E5241">
        <w:rPr>
          <w:szCs w:val="21"/>
        </w:rPr>
        <w:t>应用程序提供关注用户、回帖、私聊和收藏帖子功能，增强用户间的互动。</w:t>
      </w:r>
    </w:p>
    <w:p w14:paraId="03E08B90" w14:textId="75452258" w:rsidR="004E5241" w:rsidRPr="004E5241" w:rsidRDefault="004E5241" w:rsidP="00FD312A">
      <w:pPr>
        <w:numPr>
          <w:ilvl w:val="0"/>
          <w:numId w:val="8"/>
        </w:numPr>
        <w:spacing w:beforeLines="50" w:before="120" w:line="300" w:lineRule="auto"/>
        <w:ind w:firstLineChars="202" w:firstLine="424"/>
        <w:rPr>
          <w:szCs w:val="21"/>
        </w:rPr>
      </w:pPr>
      <w:r w:rsidRPr="004E5241">
        <w:rPr>
          <w:szCs w:val="21"/>
        </w:rPr>
        <w:t>用户可以查看自己的关注列表和被关注情况。</w:t>
      </w:r>
    </w:p>
    <w:p w14:paraId="5856C2F7" w14:textId="4AFFE8F8" w:rsidR="004E5241" w:rsidRPr="00922F86" w:rsidRDefault="004E5241" w:rsidP="00FD312A">
      <w:pPr>
        <w:pStyle w:val="3"/>
      </w:pPr>
      <w:bookmarkStart w:id="37" w:name="_Toc149071534"/>
      <w:r w:rsidRPr="00922F86">
        <w:t>医生入驻和在线咨询</w:t>
      </w:r>
      <w:bookmarkEnd w:id="37"/>
    </w:p>
    <w:p w14:paraId="13826BA7" w14:textId="77777777" w:rsidR="004E5241" w:rsidRPr="004E5241" w:rsidRDefault="004E5241" w:rsidP="004E5241">
      <w:pPr>
        <w:numPr>
          <w:ilvl w:val="0"/>
          <w:numId w:val="9"/>
        </w:num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4E5241">
        <w:rPr>
          <w:szCs w:val="21"/>
        </w:rPr>
        <w:t>医生可以入驻平台，完善自己的医生信息。</w:t>
      </w:r>
    </w:p>
    <w:p w14:paraId="0D68AB0E" w14:textId="77777777" w:rsidR="004E5241" w:rsidRPr="004E5241" w:rsidRDefault="004E5241" w:rsidP="004E5241">
      <w:pPr>
        <w:numPr>
          <w:ilvl w:val="0"/>
          <w:numId w:val="9"/>
        </w:num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4E5241">
        <w:rPr>
          <w:szCs w:val="21"/>
        </w:rPr>
        <w:t>用户可以向医生发送咨询消息，获取专业建议。</w:t>
      </w:r>
    </w:p>
    <w:p w14:paraId="32778AC0" w14:textId="6D6F7BEE" w:rsidR="00E62045" w:rsidRPr="00922F86" w:rsidRDefault="004E5241" w:rsidP="00F60B8D">
      <w:pPr>
        <w:numPr>
          <w:ilvl w:val="0"/>
          <w:numId w:val="9"/>
        </w:num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4E5241">
        <w:rPr>
          <w:szCs w:val="21"/>
        </w:rPr>
        <w:t>用户可以查看并给同城医生评价，分享自己的就诊体验。</w:t>
      </w:r>
    </w:p>
    <w:p w14:paraId="20EBCCE2" w14:textId="77777777" w:rsidR="00905E84" w:rsidRPr="00922F86" w:rsidRDefault="001D4D65" w:rsidP="008031DC">
      <w:pPr>
        <w:pStyle w:val="2"/>
      </w:pPr>
      <w:bookmarkStart w:id="38" w:name="_Toc156499912"/>
      <w:bookmarkStart w:id="39" w:name="_Toc149071535"/>
      <w:r w:rsidRPr="00922F86">
        <w:t>一般性</w:t>
      </w:r>
      <w:r w:rsidR="003033ED" w:rsidRPr="00922F86">
        <w:t>限制</w:t>
      </w:r>
      <w:bookmarkEnd w:id="38"/>
      <w:bookmarkEnd w:id="39"/>
    </w:p>
    <w:p w14:paraId="34882C55" w14:textId="77777777" w:rsidR="00CD0F41" w:rsidRPr="00922F86" w:rsidRDefault="00CD0F41" w:rsidP="00CD0F41">
      <w:pPr>
        <w:spacing w:beforeLines="50" w:before="120" w:line="300" w:lineRule="auto"/>
        <w:ind w:firstLineChars="202" w:firstLine="424"/>
        <w:jc w:val="both"/>
        <w:rPr>
          <w:szCs w:val="21"/>
        </w:rPr>
      </w:pPr>
      <w:bookmarkStart w:id="40" w:name="OLE_LINK13"/>
      <w:r w:rsidRPr="00922F86">
        <w:rPr>
          <w:szCs w:val="21"/>
        </w:rPr>
        <w:t xml:space="preserve">1. </w:t>
      </w:r>
      <w:r w:rsidRPr="00922F86">
        <w:rPr>
          <w:szCs w:val="21"/>
        </w:rPr>
        <w:t>技术平台：该微信小程序需要在微信平台上稳定运行，兼容微信的各个版本和主流手机操作系统。</w:t>
      </w:r>
    </w:p>
    <w:p w14:paraId="67198B26" w14:textId="77777777" w:rsidR="00CD0F41" w:rsidRPr="00922F86" w:rsidRDefault="00CD0F41" w:rsidP="00CD0F41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 xml:space="preserve">2. </w:t>
      </w:r>
      <w:r w:rsidRPr="00922F86">
        <w:rPr>
          <w:szCs w:val="21"/>
        </w:rPr>
        <w:t>数据安全与隐私：所有用户数据，包括但不限于个人信息、照片、医疗记录等，都必须加密存储。不得在未经用户同意的情况下收集、使用或泄露用户的个人数据。</w:t>
      </w:r>
    </w:p>
    <w:p w14:paraId="59FC1B94" w14:textId="77777777" w:rsidR="00CD0F41" w:rsidRPr="00922F86" w:rsidRDefault="00CD0F41" w:rsidP="00CD0F41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 xml:space="preserve">3. </w:t>
      </w:r>
      <w:r w:rsidRPr="00922F86">
        <w:rPr>
          <w:szCs w:val="21"/>
        </w:rPr>
        <w:t>法律法规：该小程序及其功能必须遵循相关的医疗法规、数据保护法和其他相关法律法规。</w:t>
      </w:r>
    </w:p>
    <w:p w14:paraId="37BAD063" w14:textId="77777777" w:rsidR="00CD0F41" w:rsidRPr="00922F86" w:rsidRDefault="00CD0F41" w:rsidP="00CD0F41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 xml:space="preserve">4. </w:t>
      </w:r>
      <w:r w:rsidRPr="00922F86">
        <w:rPr>
          <w:szCs w:val="21"/>
        </w:rPr>
        <w:t>用户界面：用户界面应简洁、直观，易于用户理解和操作，且应符合微信小程序的设计指南和最佳实践。</w:t>
      </w:r>
    </w:p>
    <w:p w14:paraId="14D934B8" w14:textId="77777777" w:rsidR="00CD0F41" w:rsidRPr="00922F86" w:rsidRDefault="00CD0F41" w:rsidP="00CD0F41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 xml:space="preserve">5. </w:t>
      </w:r>
      <w:r w:rsidRPr="00922F86">
        <w:rPr>
          <w:szCs w:val="21"/>
        </w:rPr>
        <w:t>响应时间：应用程序的响应时间应在用户可接受的范围内，特别是涉及到医生咨询和即时通信功能。</w:t>
      </w:r>
    </w:p>
    <w:p w14:paraId="6BC826A5" w14:textId="77777777" w:rsidR="00CD0F41" w:rsidRPr="00922F86" w:rsidRDefault="00CD0F41" w:rsidP="00CD0F41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 xml:space="preserve">6. </w:t>
      </w:r>
      <w:r w:rsidRPr="00922F86">
        <w:rPr>
          <w:szCs w:val="21"/>
        </w:rPr>
        <w:t>扩展性：考虑到未来可能的功能扩展和用户增长，小程序的设计和架构应具有一定的扩展性。</w:t>
      </w:r>
    </w:p>
    <w:p w14:paraId="787F83CB" w14:textId="77777777" w:rsidR="00CD0F41" w:rsidRPr="00922F86" w:rsidRDefault="00CD0F41" w:rsidP="00CD0F41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 xml:space="preserve">7. </w:t>
      </w:r>
      <w:r w:rsidRPr="00922F86">
        <w:rPr>
          <w:szCs w:val="21"/>
        </w:rPr>
        <w:t>稳定性和可靠性：小程序应具有高度的稳定性和可靠性，确保在高并发情况下也能正常运行。</w:t>
      </w:r>
    </w:p>
    <w:p w14:paraId="4EF00CB0" w14:textId="77777777" w:rsidR="00CD0F41" w:rsidRPr="00922F86" w:rsidRDefault="00CD0F41" w:rsidP="00CD0F41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 xml:space="preserve">8. </w:t>
      </w:r>
      <w:r w:rsidRPr="00922F86">
        <w:rPr>
          <w:szCs w:val="21"/>
        </w:rPr>
        <w:t>备份和恢复：必须定期备份用户数据和系统数据，以防数据丢失，并确保在紧急情况下可以迅速恢复系统。</w:t>
      </w:r>
    </w:p>
    <w:p w14:paraId="7485EA52" w14:textId="1403A67B" w:rsidR="001D4D65" w:rsidRPr="00922F86" w:rsidRDefault="00CD0F41" w:rsidP="00F655A4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lastRenderedPageBreak/>
        <w:t xml:space="preserve">9. </w:t>
      </w:r>
      <w:r w:rsidRPr="00922F86">
        <w:rPr>
          <w:szCs w:val="21"/>
        </w:rPr>
        <w:t>交付日期：该微信小程序必须在</w:t>
      </w:r>
      <w:r w:rsidRPr="00922F86">
        <w:rPr>
          <w:szCs w:val="21"/>
        </w:rPr>
        <w:t>2024</w:t>
      </w:r>
      <w:r w:rsidRPr="00922F86">
        <w:rPr>
          <w:szCs w:val="21"/>
        </w:rPr>
        <w:t>年</w:t>
      </w:r>
      <w:r w:rsidRPr="00922F86">
        <w:rPr>
          <w:szCs w:val="21"/>
        </w:rPr>
        <w:t>1</w:t>
      </w:r>
      <w:r w:rsidRPr="00922F86">
        <w:rPr>
          <w:szCs w:val="21"/>
        </w:rPr>
        <w:t>月</w:t>
      </w:r>
      <w:r w:rsidRPr="00922F86">
        <w:rPr>
          <w:szCs w:val="21"/>
        </w:rPr>
        <w:t>4</w:t>
      </w:r>
      <w:r w:rsidRPr="00922F86">
        <w:rPr>
          <w:szCs w:val="21"/>
        </w:rPr>
        <w:t>日前完成开发并交付。</w:t>
      </w:r>
    </w:p>
    <w:p w14:paraId="507B4699" w14:textId="77777777" w:rsidR="00A16459" w:rsidRPr="00922F86" w:rsidRDefault="00A16459" w:rsidP="00F655A4">
      <w:pPr>
        <w:pStyle w:val="2"/>
      </w:pPr>
      <w:bookmarkStart w:id="41" w:name="_Toc156499913"/>
      <w:bookmarkStart w:id="42" w:name="_Toc149071536"/>
      <w:r w:rsidRPr="00922F86">
        <w:t>假设和依赖</w:t>
      </w:r>
      <w:bookmarkEnd w:id="41"/>
      <w:bookmarkEnd w:id="42"/>
    </w:p>
    <w:p w14:paraId="3274D50C" w14:textId="77777777" w:rsidR="003945EF" w:rsidRPr="00922F86" w:rsidRDefault="003945EF" w:rsidP="0052471E">
      <w:pPr>
        <w:pStyle w:val="af4"/>
        <w:numPr>
          <w:ilvl w:val="0"/>
          <w:numId w:val="29"/>
        </w:numPr>
        <w:spacing w:beforeLines="50" w:before="120" w:line="300" w:lineRule="auto"/>
        <w:ind w:firstLineChars="0"/>
        <w:jc w:val="both"/>
        <w:rPr>
          <w:szCs w:val="21"/>
        </w:rPr>
      </w:pPr>
      <w:r w:rsidRPr="00922F86">
        <w:rPr>
          <w:szCs w:val="21"/>
        </w:rPr>
        <w:t>项目发起方能参与需求核准工作；</w:t>
      </w:r>
    </w:p>
    <w:p w14:paraId="471E02DA" w14:textId="77777777" w:rsidR="003945EF" w:rsidRPr="00922F86" w:rsidRDefault="003945EF" w:rsidP="0052471E">
      <w:pPr>
        <w:pStyle w:val="af4"/>
        <w:numPr>
          <w:ilvl w:val="0"/>
          <w:numId w:val="29"/>
        </w:numPr>
        <w:spacing w:beforeLines="50" w:before="120" w:line="300" w:lineRule="auto"/>
        <w:ind w:firstLineChars="0"/>
        <w:jc w:val="both"/>
        <w:rPr>
          <w:szCs w:val="21"/>
        </w:rPr>
      </w:pPr>
      <w:r w:rsidRPr="00922F86">
        <w:rPr>
          <w:szCs w:val="21"/>
        </w:rPr>
        <w:t>应用程序的同时在线用户应不能过多，如</w:t>
      </w:r>
      <w:r w:rsidRPr="00922F86">
        <w:rPr>
          <w:szCs w:val="21"/>
        </w:rPr>
        <w:t>1000</w:t>
      </w:r>
      <w:r w:rsidRPr="00922F86">
        <w:rPr>
          <w:szCs w:val="21"/>
        </w:rPr>
        <w:t>人；</w:t>
      </w:r>
    </w:p>
    <w:p w14:paraId="656048B3" w14:textId="77777777" w:rsidR="003945EF" w:rsidRPr="00922F86" w:rsidRDefault="003945EF" w:rsidP="0052471E">
      <w:pPr>
        <w:pStyle w:val="af4"/>
        <w:numPr>
          <w:ilvl w:val="0"/>
          <w:numId w:val="29"/>
        </w:numPr>
        <w:spacing w:beforeLines="50" w:before="120" w:line="300" w:lineRule="auto"/>
        <w:ind w:firstLineChars="0"/>
        <w:jc w:val="both"/>
        <w:rPr>
          <w:szCs w:val="21"/>
        </w:rPr>
      </w:pPr>
      <w:r w:rsidRPr="00922F86">
        <w:rPr>
          <w:szCs w:val="21"/>
        </w:rPr>
        <w:t>应用程序应该被允许获得用户定位，用于推荐同城正畸患者和医生；</w:t>
      </w:r>
    </w:p>
    <w:p w14:paraId="39D1DD42" w14:textId="77777777" w:rsidR="003945EF" w:rsidRPr="00922F86" w:rsidRDefault="003945EF" w:rsidP="0052471E">
      <w:pPr>
        <w:pStyle w:val="af4"/>
        <w:numPr>
          <w:ilvl w:val="0"/>
          <w:numId w:val="29"/>
        </w:numPr>
        <w:spacing w:beforeLines="50" w:before="120" w:line="300" w:lineRule="auto"/>
        <w:ind w:firstLineChars="0"/>
        <w:jc w:val="both"/>
        <w:rPr>
          <w:szCs w:val="21"/>
        </w:rPr>
      </w:pPr>
      <w:r w:rsidRPr="00922F86">
        <w:rPr>
          <w:szCs w:val="21"/>
        </w:rPr>
        <w:t>用户应该有不低于</w:t>
      </w:r>
      <w:r w:rsidRPr="00922F86">
        <w:rPr>
          <w:szCs w:val="21"/>
        </w:rPr>
        <w:t>7.0.0</w:t>
      </w:r>
      <w:r w:rsidRPr="00922F86">
        <w:rPr>
          <w:szCs w:val="21"/>
        </w:rPr>
        <w:t>版本的微信；</w:t>
      </w:r>
    </w:p>
    <w:p w14:paraId="0C2CE8F0" w14:textId="78C9D7AC" w:rsidR="00A16459" w:rsidRDefault="003945EF" w:rsidP="00014277">
      <w:pPr>
        <w:pStyle w:val="af4"/>
        <w:numPr>
          <w:ilvl w:val="0"/>
          <w:numId w:val="29"/>
        </w:numPr>
        <w:spacing w:beforeLines="50" w:before="120" w:line="300" w:lineRule="auto"/>
        <w:ind w:firstLineChars="0"/>
        <w:jc w:val="both"/>
        <w:rPr>
          <w:szCs w:val="21"/>
        </w:rPr>
      </w:pPr>
      <w:r w:rsidRPr="00922F86">
        <w:rPr>
          <w:szCs w:val="21"/>
        </w:rPr>
        <w:t>用户应该有手机号可以用于注册与验证；</w:t>
      </w:r>
    </w:p>
    <w:p w14:paraId="5F3272AC" w14:textId="77777777" w:rsidR="005113AA" w:rsidRPr="005113AA" w:rsidRDefault="005113AA" w:rsidP="005113AA">
      <w:pPr>
        <w:spacing w:beforeLines="50" w:before="120" w:line="300" w:lineRule="auto"/>
        <w:jc w:val="both"/>
        <w:rPr>
          <w:szCs w:val="21"/>
        </w:rPr>
      </w:pPr>
    </w:p>
    <w:p w14:paraId="31F0EAA6" w14:textId="742317D9" w:rsidR="00A615E5" w:rsidRPr="00922F86" w:rsidRDefault="00176AD9" w:rsidP="00E40B35">
      <w:pPr>
        <w:pStyle w:val="1"/>
        <w:rPr>
          <w:rFonts w:ascii="Times New Roman" w:hAnsi="Times New Roman"/>
        </w:rPr>
      </w:pPr>
      <w:bookmarkStart w:id="43" w:name="_Toc156499914"/>
      <w:bookmarkStart w:id="44" w:name="_Toc149071537"/>
      <w:bookmarkStart w:id="45" w:name="OLE_LINK20"/>
      <w:bookmarkEnd w:id="40"/>
      <w:r w:rsidRPr="00922F86">
        <w:rPr>
          <w:rFonts w:ascii="Times New Roman" w:hAnsi="Times New Roman"/>
        </w:rPr>
        <w:t>需求</w:t>
      </w:r>
      <w:bookmarkEnd w:id="43"/>
      <w:r w:rsidR="00183ADA">
        <w:rPr>
          <w:rFonts w:ascii="Times New Roman" w:hAnsi="Times New Roman" w:hint="eastAsia"/>
        </w:rPr>
        <w:t>分析</w:t>
      </w:r>
      <w:bookmarkEnd w:id="44"/>
    </w:p>
    <w:p w14:paraId="3692540D" w14:textId="77777777" w:rsidR="00A54B75" w:rsidRPr="00922F86" w:rsidRDefault="0040160E" w:rsidP="00E40B35">
      <w:pPr>
        <w:pStyle w:val="2"/>
      </w:pPr>
      <w:bookmarkStart w:id="46" w:name="_Toc156499915"/>
      <w:bookmarkStart w:id="47" w:name="_Toc149071538"/>
      <w:bookmarkStart w:id="48" w:name="OLE_LINK9"/>
      <w:bookmarkEnd w:id="45"/>
      <w:r w:rsidRPr="00922F86">
        <w:t>功能需求</w:t>
      </w:r>
      <w:bookmarkEnd w:id="46"/>
      <w:bookmarkEnd w:id="47"/>
    </w:p>
    <w:bookmarkEnd w:id="48"/>
    <w:p w14:paraId="2CB2E402" w14:textId="77777777" w:rsidR="0002579A" w:rsidRPr="00922F86" w:rsidRDefault="0002579A" w:rsidP="003C62D2">
      <w:pPr>
        <w:spacing w:beforeLines="50" w:before="120" w:line="300" w:lineRule="auto"/>
        <w:jc w:val="both"/>
        <w:rPr>
          <w:szCs w:val="21"/>
        </w:rPr>
      </w:pPr>
      <w:r w:rsidRPr="00922F86">
        <w:rPr>
          <w:szCs w:val="21"/>
        </w:rPr>
        <w:t>对</w:t>
      </w:r>
      <w:r w:rsidRPr="00922F86">
        <w:rPr>
          <w:b/>
          <w:bCs/>
          <w:szCs w:val="21"/>
        </w:rPr>
        <w:t>所有用户</w:t>
      </w:r>
      <w:r w:rsidRPr="00922F86">
        <w:rPr>
          <w:szCs w:val="21"/>
        </w:rPr>
        <w:t>：</w:t>
      </w:r>
    </w:p>
    <w:p w14:paraId="65E1F5B1" w14:textId="77777777" w:rsidR="0002579A" w:rsidRPr="00922F86" w:rsidRDefault="0002579A" w:rsidP="0002579A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>1.</w:t>
      </w:r>
      <w:r w:rsidRPr="00922F86">
        <w:rPr>
          <w:szCs w:val="21"/>
        </w:rPr>
        <w:tab/>
      </w:r>
      <w:r w:rsidRPr="00922F86">
        <w:rPr>
          <w:szCs w:val="21"/>
        </w:rPr>
        <w:t>提供用户注册界面，支持用户使用微信号、手机号码和设置的密码进行注册的功能，并且需要对用户输入的手机号进行合法性检查，确保手机号真实有效；</w:t>
      </w:r>
    </w:p>
    <w:p w14:paraId="289B86C1" w14:textId="77777777" w:rsidR="0002579A" w:rsidRPr="00922F86" w:rsidRDefault="0002579A" w:rsidP="0002579A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>2.</w:t>
      </w:r>
      <w:r w:rsidRPr="00922F86">
        <w:rPr>
          <w:szCs w:val="21"/>
        </w:rPr>
        <w:tab/>
      </w:r>
      <w:r w:rsidRPr="00922F86">
        <w:rPr>
          <w:szCs w:val="21"/>
        </w:rPr>
        <w:t>提供用户登录界面，支持用户通过微信号、账号密码或手机号验证进行登录。</w:t>
      </w:r>
    </w:p>
    <w:p w14:paraId="6B22B781" w14:textId="77777777" w:rsidR="00E40B35" w:rsidRPr="00922F86" w:rsidRDefault="00E40B35" w:rsidP="00E40B35">
      <w:pPr>
        <w:spacing w:beforeLines="50" w:before="120" w:line="300" w:lineRule="auto"/>
        <w:jc w:val="both"/>
        <w:rPr>
          <w:szCs w:val="21"/>
        </w:rPr>
      </w:pPr>
    </w:p>
    <w:p w14:paraId="718D72D3" w14:textId="7C913ECA" w:rsidR="0002579A" w:rsidRPr="00922F86" w:rsidRDefault="0002579A" w:rsidP="00E40B35">
      <w:pPr>
        <w:spacing w:beforeLines="50" w:before="120" w:line="300" w:lineRule="auto"/>
        <w:jc w:val="both"/>
        <w:rPr>
          <w:szCs w:val="21"/>
        </w:rPr>
      </w:pPr>
      <w:r w:rsidRPr="00922F86">
        <w:rPr>
          <w:szCs w:val="21"/>
        </w:rPr>
        <w:t>对</w:t>
      </w:r>
      <w:r w:rsidRPr="00922F86">
        <w:rPr>
          <w:b/>
          <w:bCs/>
          <w:szCs w:val="21"/>
        </w:rPr>
        <w:t>所有已登录用户</w:t>
      </w:r>
      <w:r w:rsidRPr="00922F86">
        <w:rPr>
          <w:szCs w:val="21"/>
        </w:rPr>
        <w:t>：</w:t>
      </w:r>
    </w:p>
    <w:p w14:paraId="5A7B0B40" w14:textId="77777777" w:rsidR="0002579A" w:rsidRPr="00922F86" w:rsidRDefault="0002579A" w:rsidP="0002579A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>1.</w:t>
      </w:r>
      <w:r w:rsidRPr="00922F86">
        <w:rPr>
          <w:szCs w:val="21"/>
        </w:rPr>
        <w:tab/>
      </w:r>
      <w:r w:rsidRPr="00922F86">
        <w:rPr>
          <w:szCs w:val="21"/>
        </w:rPr>
        <w:t>提供用户个人管理页面，支持个人信息按钮、帖子管理按钮、预约管理按钮；</w:t>
      </w:r>
    </w:p>
    <w:p w14:paraId="3D6B872B" w14:textId="77777777" w:rsidR="0002579A" w:rsidRPr="00922F86" w:rsidRDefault="0002579A" w:rsidP="0002579A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>2.</w:t>
      </w:r>
      <w:r w:rsidRPr="00922F86">
        <w:rPr>
          <w:szCs w:val="21"/>
        </w:rPr>
        <w:tab/>
      </w:r>
      <w:r w:rsidRPr="00922F86">
        <w:rPr>
          <w:szCs w:val="21"/>
        </w:rPr>
        <w:t>提供个人信息界面，支持各类用户查看自己的用户名、已注册的手机号码、用户身份等个人信息，并可以在该页面编辑修改个人信息。个人信息界面的内容会因用户身份有所不同，系统支持对专业医生信息进行人工验证；</w:t>
      </w:r>
    </w:p>
    <w:p w14:paraId="612D4C31" w14:textId="77777777" w:rsidR="0002579A" w:rsidRPr="00922F86" w:rsidRDefault="0002579A" w:rsidP="0002579A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>3.</w:t>
      </w:r>
      <w:r w:rsidRPr="00922F86">
        <w:rPr>
          <w:szCs w:val="21"/>
        </w:rPr>
        <w:tab/>
      </w:r>
      <w:r w:rsidRPr="00922F86">
        <w:rPr>
          <w:szCs w:val="21"/>
        </w:rPr>
        <w:t>提供帖子管理界面，支持用户查看、编辑自己发送的帖子，支持查看自己收藏的帖子；</w:t>
      </w:r>
    </w:p>
    <w:p w14:paraId="21D0F042" w14:textId="77777777" w:rsidR="0002579A" w:rsidRPr="00922F86" w:rsidRDefault="0002579A" w:rsidP="0002579A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>4.</w:t>
      </w:r>
      <w:r w:rsidRPr="00922F86">
        <w:rPr>
          <w:szCs w:val="21"/>
        </w:rPr>
        <w:tab/>
      </w:r>
      <w:r w:rsidRPr="00922F86">
        <w:rPr>
          <w:szCs w:val="21"/>
        </w:rPr>
        <w:t>提供论坛界面：</w:t>
      </w:r>
    </w:p>
    <w:p w14:paraId="679DE280" w14:textId="77777777" w:rsidR="0002579A" w:rsidRPr="00922F86" w:rsidRDefault="0002579A" w:rsidP="00E40B35">
      <w:pPr>
        <w:pStyle w:val="af4"/>
        <w:numPr>
          <w:ilvl w:val="0"/>
          <w:numId w:val="30"/>
        </w:numPr>
        <w:spacing w:beforeLines="50" w:before="120" w:line="300" w:lineRule="auto"/>
        <w:ind w:firstLineChars="0"/>
        <w:jc w:val="both"/>
        <w:rPr>
          <w:szCs w:val="21"/>
        </w:rPr>
      </w:pPr>
      <w:r w:rsidRPr="00922F86">
        <w:rPr>
          <w:szCs w:val="21"/>
        </w:rPr>
        <w:t>支持点击查看其他用户发送的帖子，点击帖子后进入帖子查看界面；</w:t>
      </w:r>
    </w:p>
    <w:p w14:paraId="2F073021" w14:textId="77777777" w:rsidR="0002579A" w:rsidRPr="00922F86" w:rsidRDefault="0002579A" w:rsidP="00E40B35">
      <w:pPr>
        <w:pStyle w:val="af4"/>
        <w:numPr>
          <w:ilvl w:val="0"/>
          <w:numId w:val="30"/>
        </w:numPr>
        <w:spacing w:beforeLines="50" w:before="120" w:line="300" w:lineRule="auto"/>
        <w:ind w:firstLineChars="0"/>
        <w:jc w:val="both"/>
        <w:rPr>
          <w:szCs w:val="21"/>
        </w:rPr>
      </w:pPr>
      <w:r w:rsidRPr="00922F86">
        <w:rPr>
          <w:szCs w:val="21"/>
        </w:rPr>
        <w:t>支持推荐界面，该界面会向用户推荐当前热度较高的帖子；</w:t>
      </w:r>
    </w:p>
    <w:p w14:paraId="41CE1D7B" w14:textId="77777777" w:rsidR="0002579A" w:rsidRPr="00922F86" w:rsidRDefault="0002579A" w:rsidP="00E40B35">
      <w:pPr>
        <w:pStyle w:val="af4"/>
        <w:numPr>
          <w:ilvl w:val="0"/>
          <w:numId w:val="30"/>
        </w:numPr>
        <w:spacing w:beforeLines="50" w:before="120" w:line="300" w:lineRule="auto"/>
        <w:ind w:firstLineChars="0"/>
        <w:jc w:val="both"/>
        <w:rPr>
          <w:szCs w:val="21"/>
        </w:rPr>
      </w:pPr>
      <w:r w:rsidRPr="00922F86">
        <w:rPr>
          <w:szCs w:val="21"/>
        </w:rPr>
        <w:t>支持关注界面，该界面仅向用户显示已关注用户的发帖。</w:t>
      </w:r>
    </w:p>
    <w:p w14:paraId="1B4DDA11" w14:textId="77777777" w:rsidR="0002579A" w:rsidRPr="00922F86" w:rsidRDefault="0002579A" w:rsidP="0002579A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>5.</w:t>
      </w:r>
      <w:r w:rsidRPr="00922F86">
        <w:rPr>
          <w:szCs w:val="21"/>
        </w:rPr>
        <w:tab/>
      </w:r>
      <w:r w:rsidRPr="00922F86">
        <w:rPr>
          <w:szCs w:val="21"/>
        </w:rPr>
        <w:t>提供帖子查看界面：</w:t>
      </w:r>
    </w:p>
    <w:p w14:paraId="14B3849D" w14:textId="77777777" w:rsidR="0002579A" w:rsidRPr="00922F86" w:rsidRDefault="0002579A" w:rsidP="00E40B35">
      <w:pPr>
        <w:numPr>
          <w:ilvl w:val="0"/>
          <w:numId w:val="31"/>
        </w:numPr>
        <w:spacing w:beforeLines="50" w:before="120" w:line="300" w:lineRule="auto"/>
        <w:jc w:val="both"/>
        <w:rPr>
          <w:szCs w:val="21"/>
        </w:rPr>
      </w:pPr>
      <w:r w:rsidRPr="00922F86">
        <w:rPr>
          <w:szCs w:val="21"/>
        </w:rPr>
        <w:t>支持用户查看帖子的发送时间浏览数、点赞数、发帖用户信息和帖子下的用户评论；</w:t>
      </w:r>
    </w:p>
    <w:p w14:paraId="45F3249F" w14:textId="77777777" w:rsidR="0002579A" w:rsidRPr="00922F86" w:rsidRDefault="0002579A" w:rsidP="00E40B35">
      <w:pPr>
        <w:numPr>
          <w:ilvl w:val="0"/>
          <w:numId w:val="31"/>
        </w:numPr>
        <w:spacing w:beforeLines="50" w:before="120" w:line="300" w:lineRule="auto"/>
        <w:jc w:val="both"/>
        <w:rPr>
          <w:szCs w:val="21"/>
        </w:rPr>
      </w:pPr>
      <w:r w:rsidRPr="00922F86">
        <w:rPr>
          <w:szCs w:val="21"/>
        </w:rPr>
        <w:t>支持对用户帖子点赞；</w:t>
      </w:r>
    </w:p>
    <w:p w14:paraId="1BD0BA56" w14:textId="77777777" w:rsidR="0002579A" w:rsidRPr="00922F86" w:rsidRDefault="0002579A" w:rsidP="00E40B35">
      <w:pPr>
        <w:numPr>
          <w:ilvl w:val="0"/>
          <w:numId w:val="31"/>
        </w:numPr>
        <w:spacing w:beforeLines="50" w:before="120" w:line="300" w:lineRule="auto"/>
        <w:jc w:val="both"/>
        <w:rPr>
          <w:szCs w:val="21"/>
        </w:rPr>
      </w:pPr>
      <w:r w:rsidRPr="00922F86">
        <w:rPr>
          <w:szCs w:val="21"/>
        </w:rPr>
        <w:lastRenderedPageBreak/>
        <w:t>支持收藏帖子；</w:t>
      </w:r>
    </w:p>
    <w:p w14:paraId="31892F2A" w14:textId="77777777" w:rsidR="0002579A" w:rsidRPr="00922F86" w:rsidRDefault="0002579A" w:rsidP="00E40B35">
      <w:pPr>
        <w:numPr>
          <w:ilvl w:val="0"/>
          <w:numId w:val="31"/>
        </w:numPr>
        <w:spacing w:beforeLines="50" w:before="120" w:line="300" w:lineRule="auto"/>
        <w:jc w:val="both"/>
        <w:rPr>
          <w:szCs w:val="21"/>
        </w:rPr>
      </w:pPr>
      <w:r w:rsidRPr="00922F86">
        <w:rPr>
          <w:szCs w:val="21"/>
        </w:rPr>
        <w:t>支持在用户帖子下进行评论；</w:t>
      </w:r>
    </w:p>
    <w:p w14:paraId="76E32164" w14:textId="77777777" w:rsidR="0002579A" w:rsidRPr="00922F86" w:rsidRDefault="0002579A" w:rsidP="00E40B35">
      <w:pPr>
        <w:numPr>
          <w:ilvl w:val="0"/>
          <w:numId w:val="31"/>
        </w:numPr>
        <w:spacing w:beforeLines="50" w:before="120" w:line="300" w:lineRule="auto"/>
        <w:jc w:val="both"/>
        <w:rPr>
          <w:szCs w:val="21"/>
        </w:rPr>
      </w:pPr>
      <w:r w:rsidRPr="00922F86">
        <w:rPr>
          <w:szCs w:val="21"/>
        </w:rPr>
        <w:t>支持点击关注发贴用户。</w:t>
      </w:r>
    </w:p>
    <w:p w14:paraId="0284EFF2" w14:textId="77777777" w:rsidR="0002579A" w:rsidRPr="00922F86" w:rsidRDefault="0002579A" w:rsidP="0002579A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>6.</w:t>
      </w:r>
      <w:r w:rsidRPr="00922F86">
        <w:rPr>
          <w:szCs w:val="21"/>
        </w:rPr>
        <w:tab/>
      </w:r>
      <w:r w:rsidRPr="00922F86">
        <w:rPr>
          <w:szCs w:val="21"/>
        </w:rPr>
        <w:t>提供帖子编辑界面：</w:t>
      </w:r>
    </w:p>
    <w:p w14:paraId="40F5B8B5" w14:textId="77777777" w:rsidR="0002579A" w:rsidRPr="00922F86" w:rsidRDefault="0002579A" w:rsidP="00E9359D">
      <w:pPr>
        <w:pStyle w:val="af4"/>
        <w:numPr>
          <w:ilvl w:val="0"/>
          <w:numId w:val="32"/>
        </w:numPr>
        <w:spacing w:beforeLines="50" w:before="120" w:line="300" w:lineRule="auto"/>
        <w:ind w:firstLineChars="0"/>
        <w:jc w:val="both"/>
        <w:rPr>
          <w:szCs w:val="21"/>
        </w:rPr>
      </w:pPr>
      <w:r w:rsidRPr="00922F86">
        <w:rPr>
          <w:szCs w:val="21"/>
        </w:rPr>
        <w:t>支持用户创建新的帖子并发送，可包含文字和图片；</w:t>
      </w:r>
    </w:p>
    <w:p w14:paraId="2DBBCE86" w14:textId="77777777" w:rsidR="0002579A" w:rsidRPr="00922F86" w:rsidRDefault="0002579A" w:rsidP="00E9359D">
      <w:pPr>
        <w:pStyle w:val="af4"/>
        <w:numPr>
          <w:ilvl w:val="0"/>
          <w:numId w:val="32"/>
        </w:numPr>
        <w:spacing w:beforeLines="50" w:before="120" w:line="300" w:lineRule="auto"/>
        <w:ind w:firstLineChars="0"/>
        <w:jc w:val="both"/>
        <w:rPr>
          <w:szCs w:val="21"/>
        </w:rPr>
      </w:pPr>
      <w:r w:rsidRPr="00922F86">
        <w:rPr>
          <w:szCs w:val="21"/>
        </w:rPr>
        <w:t>支持用户编辑或删除已有的帖子。</w:t>
      </w:r>
    </w:p>
    <w:p w14:paraId="18EEC233" w14:textId="77777777" w:rsidR="0002579A" w:rsidRPr="00922F86" w:rsidRDefault="0002579A" w:rsidP="0002579A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>7.</w:t>
      </w:r>
      <w:r w:rsidRPr="00922F86">
        <w:rPr>
          <w:szCs w:val="21"/>
        </w:rPr>
        <w:tab/>
      </w:r>
      <w:r w:rsidRPr="00922F86">
        <w:rPr>
          <w:szCs w:val="21"/>
        </w:rPr>
        <w:t>提供关注用户列表界面：</w:t>
      </w:r>
    </w:p>
    <w:p w14:paraId="1A9CD800" w14:textId="77777777" w:rsidR="0002579A" w:rsidRPr="00922F86" w:rsidRDefault="0002579A" w:rsidP="00E9359D">
      <w:pPr>
        <w:numPr>
          <w:ilvl w:val="0"/>
          <w:numId w:val="33"/>
        </w:numPr>
        <w:spacing w:beforeLines="50" w:before="120" w:line="300" w:lineRule="auto"/>
        <w:jc w:val="both"/>
        <w:rPr>
          <w:szCs w:val="21"/>
        </w:rPr>
      </w:pPr>
      <w:r w:rsidRPr="00922F86">
        <w:rPr>
          <w:szCs w:val="21"/>
        </w:rPr>
        <w:t>支持用户查看自己已关注的用户信息；</w:t>
      </w:r>
    </w:p>
    <w:p w14:paraId="0E1737B1" w14:textId="77777777" w:rsidR="0002579A" w:rsidRPr="00922F86" w:rsidRDefault="0002579A" w:rsidP="00E9359D">
      <w:pPr>
        <w:numPr>
          <w:ilvl w:val="0"/>
          <w:numId w:val="33"/>
        </w:numPr>
        <w:spacing w:beforeLines="50" w:before="120" w:line="300" w:lineRule="auto"/>
        <w:jc w:val="both"/>
        <w:rPr>
          <w:szCs w:val="21"/>
        </w:rPr>
      </w:pPr>
      <w:r w:rsidRPr="00922F86">
        <w:rPr>
          <w:szCs w:val="21"/>
        </w:rPr>
        <w:t>支持用户查看自己已关注的用户发来的信息；</w:t>
      </w:r>
    </w:p>
    <w:p w14:paraId="2BC043EA" w14:textId="77777777" w:rsidR="0002579A" w:rsidRPr="00922F86" w:rsidRDefault="0002579A" w:rsidP="00E9359D">
      <w:pPr>
        <w:numPr>
          <w:ilvl w:val="0"/>
          <w:numId w:val="33"/>
        </w:numPr>
        <w:spacing w:beforeLines="50" w:before="120" w:line="300" w:lineRule="auto"/>
        <w:jc w:val="both"/>
        <w:rPr>
          <w:szCs w:val="21"/>
        </w:rPr>
      </w:pPr>
      <w:r w:rsidRPr="00922F86">
        <w:rPr>
          <w:szCs w:val="21"/>
        </w:rPr>
        <w:t>支持用户和自己已关注的用户私聊。</w:t>
      </w:r>
    </w:p>
    <w:p w14:paraId="09FA2DD8" w14:textId="77777777" w:rsidR="0002579A" w:rsidRPr="00922F86" w:rsidRDefault="0002579A" w:rsidP="0002579A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>8.</w:t>
      </w:r>
      <w:r w:rsidRPr="00922F86">
        <w:rPr>
          <w:szCs w:val="21"/>
        </w:rPr>
        <w:tab/>
      </w:r>
      <w:r w:rsidRPr="00922F86">
        <w:rPr>
          <w:szCs w:val="21"/>
        </w:rPr>
        <w:t>提供用户私聊窗口：</w:t>
      </w:r>
    </w:p>
    <w:p w14:paraId="5DBD7608" w14:textId="77777777" w:rsidR="0002579A" w:rsidRPr="00922F86" w:rsidRDefault="0002579A" w:rsidP="00042C18">
      <w:pPr>
        <w:numPr>
          <w:ilvl w:val="0"/>
          <w:numId w:val="14"/>
        </w:numPr>
        <w:spacing w:beforeLines="50" w:before="120" w:line="300" w:lineRule="auto"/>
        <w:jc w:val="both"/>
        <w:rPr>
          <w:szCs w:val="21"/>
        </w:rPr>
      </w:pPr>
      <w:r w:rsidRPr="00922F86">
        <w:rPr>
          <w:szCs w:val="21"/>
        </w:rPr>
        <w:t>支持用户给聊天对象发送图片或文字。</w:t>
      </w:r>
    </w:p>
    <w:p w14:paraId="505135B8" w14:textId="249BA571" w:rsidR="00073118" w:rsidRPr="00922F86" w:rsidRDefault="0002579A" w:rsidP="00A82B11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>9.</w:t>
      </w:r>
      <w:r w:rsidRPr="00922F86">
        <w:rPr>
          <w:szCs w:val="21"/>
        </w:rPr>
        <w:tab/>
      </w:r>
      <w:r w:rsidRPr="00922F86">
        <w:rPr>
          <w:szCs w:val="21"/>
        </w:rPr>
        <w:t>提供预约管理界面，支持用户管理自己的预约，包括新增预约、修改时间、删除预约功能。</w:t>
      </w:r>
    </w:p>
    <w:p w14:paraId="1DB9EAEC" w14:textId="77777777" w:rsidR="00A82B11" w:rsidRPr="00922F86" w:rsidRDefault="00A82B11" w:rsidP="00A82B11">
      <w:pPr>
        <w:spacing w:beforeLines="50" w:before="120" w:line="300" w:lineRule="auto"/>
        <w:ind w:firstLineChars="202" w:firstLine="424"/>
        <w:jc w:val="both"/>
        <w:rPr>
          <w:szCs w:val="21"/>
        </w:rPr>
      </w:pPr>
    </w:p>
    <w:p w14:paraId="0CC566B4" w14:textId="079F69EC" w:rsidR="0002579A" w:rsidRPr="00922F86" w:rsidRDefault="0002579A" w:rsidP="00F8248D">
      <w:pPr>
        <w:spacing w:beforeLines="50" w:before="120" w:line="300" w:lineRule="auto"/>
        <w:jc w:val="both"/>
        <w:rPr>
          <w:szCs w:val="21"/>
        </w:rPr>
      </w:pPr>
      <w:r w:rsidRPr="00922F86">
        <w:rPr>
          <w:szCs w:val="21"/>
        </w:rPr>
        <w:t>对</w:t>
      </w:r>
      <w:r w:rsidRPr="00922F86">
        <w:rPr>
          <w:b/>
          <w:bCs/>
          <w:szCs w:val="21"/>
        </w:rPr>
        <w:t>口腔正畸用户</w:t>
      </w:r>
      <w:r w:rsidRPr="00922F86">
        <w:rPr>
          <w:szCs w:val="21"/>
        </w:rPr>
        <w:t>：</w:t>
      </w:r>
    </w:p>
    <w:p w14:paraId="0C01C057" w14:textId="77777777" w:rsidR="0002579A" w:rsidRPr="00922F86" w:rsidRDefault="0002579A" w:rsidP="0002579A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>1.</w:t>
      </w:r>
      <w:r w:rsidRPr="00922F86">
        <w:rPr>
          <w:szCs w:val="21"/>
        </w:rPr>
        <w:tab/>
      </w:r>
      <w:r w:rsidRPr="00922F86">
        <w:rPr>
          <w:szCs w:val="21"/>
        </w:rPr>
        <w:t>提供提醒设置界面，支持用户在该界面设定提醒时间（如在饭后、睡前、刷牙后等时间点），系统在设定的时间向用户发送佩戴牙套的提醒消息。</w:t>
      </w:r>
    </w:p>
    <w:p w14:paraId="3A3C7EE1" w14:textId="77777777" w:rsidR="0002579A" w:rsidRPr="00922F86" w:rsidRDefault="0002579A" w:rsidP="0002579A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>2.</w:t>
      </w:r>
      <w:r w:rsidRPr="00922F86">
        <w:rPr>
          <w:szCs w:val="21"/>
        </w:rPr>
        <w:tab/>
      </w:r>
      <w:r w:rsidRPr="00922F86">
        <w:rPr>
          <w:szCs w:val="21"/>
        </w:rPr>
        <w:t>提供复诊日期查看界面，支持用户查看自己的下一步复诊日期，并可以在必要时修改和更新复诊日期，方便患者按时进行复诊就诊。</w:t>
      </w:r>
    </w:p>
    <w:p w14:paraId="3DDC5D33" w14:textId="77777777" w:rsidR="0002579A" w:rsidRPr="00922F86" w:rsidRDefault="0002579A" w:rsidP="0002579A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>3.</w:t>
      </w:r>
      <w:r w:rsidRPr="00922F86">
        <w:rPr>
          <w:szCs w:val="21"/>
        </w:rPr>
        <w:tab/>
      </w:r>
      <w:r w:rsidRPr="00922F86">
        <w:rPr>
          <w:szCs w:val="21"/>
        </w:rPr>
        <w:t>提供牙套数量查看界面，支持查看剩余牙套数量，帮助患者及时了解自己还剩余多少套牙套可以使用。</w:t>
      </w:r>
    </w:p>
    <w:p w14:paraId="49F030BD" w14:textId="77777777" w:rsidR="0002579A" w:rsidRPr="00922F86" w:rsidRDefault="0002579A" w:rsidP="0002579A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>4.</w:t>
      </w:r>
      <w:r w:rsidRPr="00922F86">
        <w:rPr>
          <w:szCs w:val="21"/>
        </w:rPr>
        <w:tab/>
      </w:r>
      <w:r w:rsidRPr="00922F86">
        <w:rPr>
          <w:szCs w:val="21"/>
        </w:rPr>
        <w:t>提供矫正进度查看界面，支持用户轻松监控自己的矫正进度，包括牙齿的移动情况、牙套的舒适度等。</w:t>
      </w:r>
    </w:p>
    <w:p w14:paraId="1E8A99E1" w14:textId="77777777" w:rsidR="0002579A" w:rsidRPr="00922F86" w:rsidRDefault="0002579A" w:rsidP="0002579A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>5.</w:t>
      </w:r>
      <w:r w:rsidRPr="00922F86">
        <w:rPr>
          <w:szCs w:val="21"/>
        </w:rPr>
        <w:tab/>
      </w:r>
      <w:r w:rsidRPr="00922F86">
        <w:rPr>
          <w:szCs w:val="21"/>
        </w:rPr>
        <w:t>提供咨询界面，支持用户搜索专业医生用户，并提供关注、私聊、预约等按钮，便于用户咨询专业医生。</w:t>
      </w:r>
    </w:p>
    <w:p w14:paraId="66810C66" w14:textId="77777777" w:rsidR="006E7507" w:rsidRPr="00922F86" w:rsidRDefault="006E7507" w:rsidP="0002579A">
      <w:pPr>
        <w:spacing w:beforeLines="50" w:before="120" w:line="300" w:lineRule="auto"/>
        <w:ind w:firstLineChars="202" w:firstLine="424"/>
        <w:jc w:val="both"/>
        <w:rPr>
          <w:szCs w:val="21"/>
        </w:rPr>
      </w:pPr>
    </w:p>
    <w:p w14:paraId="463E10B3" w14:textId="77777777" w:rsidR="0002579A" w:rsidRPr="00922F86" w:rsidRDefault="0002579A" w:rsidP="00AD59C6">
      <w:pPr>
        <w:spacing w:beforeLines="50" w:before="120" w:line="300" w:lineRule="auto"/>
        <w:jc w:val="both"/>
        <w:rPr>
          <w:szCs w:val="21"/>
        </w:rPr>
      </w:pPr>
      <w:r w:rsidRPr="00922F86">
        <w:rPr>
          <w:szCs w:val="21"/>
        </w:rPr>
        <w:t>对</w:t>
      </w:r>
      <w:r w:rsidRPr="00922F86">
        <w:rPr>
          <w:b/>
          <w:bCs/>
          <w:szCs w:val="21"/>
        </w:rPr>
        <w:t>正畸牙套专业医生用户</w:t>
      </w:r>
      <w:r w:rsidRPr="00922F86">
        <w:rPr>
          <w:szCs w:val="21"/>
        </w:rPr>
        <w:t>：</w:t>
      </w:r>
    </w:p>
    <w:p w14:paraId="56137333" w14:textId="4A51C9CE" w:rsidR="0002579A" w:rsidRPr="00922F86" w:rsidRDefault="0002579A" w:rsidP="0002579A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>1.</w:t>
      </w:r>
      <w:r w:rsidR="004A3B97" w:rsidRPr="00922F86">
        <w:rPr>
          <w:szCs w:val="21"/>
        </w:rPr>
        <w:t xml:space="preserve"> </w:t>
      </w:r>
      <w:r w:rsidRPr="00922F86">
        <w:rPr>
          <w:szCs w:val="21"/>
        </w:rPr>
        <w:tab/>
      </w:r>
      <w:r w:rsidRPr="00922F86">
        <w:rPr>
          <w:szCs w:val="21"/>
        </w:rPr>
        <w:t>支持个人信息界面的专业信息补充，专业医生用户可更新自己个人信息及提供的专业服务信息，比如可以添加和修改自己的医院信息、职称信息、擅长的治疗领域等信息；</w:t>
      </w:r>
    </w:p>
    <w:p w14:paraId="43375301" w14:textId="77777777" w:rsidR="0002579A" w:rsidRPr="00922F86" w:rsidRDefault="0002579A" w:rsidP="0002579A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lastRenderedPageBreak/>
        <w:t>2.</w:t>
      </w:r>
      <w:r w:rsidRPr="00922F86">
        <w:rPr>
          <w:szCs w:val="21"/>
        </w:rPr>
        <w:tab/>
      </w:r>
      <w:r w:rsidRPr="00922F86">
        <w:rPr>
          <w:szCs w:val="21"/>
        </w:rPr>
        <w:t>提供患者管理界面，支持专业医生用户管理患者的信息，包括联系方式、矫正进度、预约时间等，以确保治疗的顺利进行。</w:t>
      </w:r>
    </w:p>
    <w:p w14:paraId="3C782149" w14:textId="77777777" w:rsidR="0002579A" w:rsidRPr="00922F86" w:rsidRDefault="0002579A" w:rsidP="0002579A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>3.</w:t>
      </w:r>
      <w:r w:rsidRPr="00922F86">
        <w:rPr>
          <w:szCs w:val="21"/>
        </w:rPr>
        <w:tab/>
      </w:r>
      <w:r w:rsidRPr="00922F86">
        <w:rPr>
          <w:szCs w:val="21"/>
        </w:rPr>
        <w:t>提供数据分析界面，提供完善的数据分析工具，帮助医生更好地理解患者的治疗反应和进度，以便优化治疗方案。</w:t>
      </w:r>
    </w:p>
    <w:p w14:paraId="67A1B1C7" w14:textId="77777777" w:rsidR="0002579A" w:rsidRPr="00922F86" w:rsidRDefault="0002579A" w:rsidP="00BA2C9D">
      <w:pPr>
        <w:spacing w:beforeLines="50" w:before="120" w:line="300" w:lineRule="auto"/>
        <w:jc w:val="both"/>
        <w:rPr>
          <w:szCs w:val="21"/>
        </w:rPr>
      </w:pPr>
      <w:r w:rsidRPr="00922F86">
        <w:rPr>
          <w:szCs w:val="21"/>
        </w:rPr>
        <w:t>对于</w:t>
      </w:r>
      <w:r w:rsidRPr="00922F86">
        <w:rPr>
          <w:b/>
          <w:bCs/>
          <w:szCs w:val="21"/>
        </w:rPr>
        <w:t>系统管理员用户</w:t>
      </w:r>
      <w:r w:rsidRPr="00922F86">
        <w:rPr>
          <w:szCs w:val="21"/>
        </w:rPr>
        <w:t>：</w:t>
      </w:r>
    </w:p>
    <w:p w14:paraId="412E0B57" w14:textId="77777777" w:rsidR="0002579A" w:rsidRPr="00922F86" w:rsidRDefault="0002579A" w:rsidP="0002579A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>1.</w:t>
      </w:r>
      <w:r w:rsidRPr="00922F86">
        <w:rPr>
          <w:szCs w:val="21"/>
        </w:rPr>
        <w:tab/>
      </w:r>
      <w:r w:rsidRPr="00922F86">
        <w:rPr>
          <w:szCs w:val="21"/>
        </w:rPr>
        <w:t>支持帖子查看界面拓展功能，支持管理员置顶或删除帖子、删除评论等，支持管理员在帖子查看界面右上角增加或删除精品帖标签；</w:t>
      </w:r>
    </w:p>
    <w:p w14:paraId="1E75DF99" w14:textId="77777777" w:rsidR="0002579A" w:rsidRPr="00922F86" w:rsidRDefault="0002579A" w:rsidP="0002579A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>2.</w:t>
      </w:r>
      <w:r w:rsidRPr="00922F86">
        <w:rPr>
          <w:szCs w:val="21"/>
        </w:rPr>
        <w:tab/>
      </w:r>
      <w:r w:rsidRPr="00922F86">
        <w:rPr>
          <w:szCs w:val="21"/>
        </w:rPr>
        <w:t>支持用户信息管理界面，</w:t>
      </w:r>
      <w:r w:rsidRPr="00922F86">
        <w:rPr>
          <w:szCs w:val="21"/>
        </w:rPr>
        <w:t xml:space="preserve"> </w:t>
      </w:r>
      <w:r w:rsidRPr="00922F86">
        <w:rPr>
          <w:szCs w:val="21"/>
        </w:rPr>
        <w:t>提供方便的用户管理工具，包括用户账号管理、权限设置等，允许管理员搜索用户、冻结用户账户等，以确保系统的正常运行。</w:t>
      </w:r>
    </w:p>
    <w:p w14:paraId="2B0FC600" w14:textId="77777777" w:rsidR="0002579A" w:rsidRPr="00922F86" w:rsidRDefault="0002579A" w:rsidP="0002579A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>3.</w:t>
      </w:r>
      <w:r w:rsidRPr="00922F86">
        <w:rPr>
          <w:szCs w:val="21"/>
        </w:rPr>
        <w:tab/>
      </w:r>
      <w:r w:rsidRPr="00922F86">
        <w:rPr>
          <w:szCs w:val="21"/>
        </w:rPr>
        <w:t>系统维护</w:t>
      </w:r>
      <w:r w:rsidRPr="00922F86">
        <w:rPr>
          <w:szCs w:val="21"/>
        </w:rPr>
        <w:t xml:space="preserve">: </w:t>
      </w:r>
      <w:r w:rsidRPr="00922F86">
        <w:rPr>
          <w:szCs w:val="21"/>
        </w:rPr>
        <w:t>需要有方便的工具和资源来保证系统的稳定运行，及时处理任何技术问题。</w:t>
      </w:r>
    </w:p>
    <w:p w14:paraId="172BCA8A" w14:textId="77777777" w:rsidR="0002579A" w:rsidRPr="00922F86" w:rsidRDefault="0002579A" w:rsidP="0002579A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>4.</w:t>
      </w:r>
      <w:r w:rsidRPr="00922F86">
        <w:rPr>
          <w:szCs w:val="21"/>
        </w:rPr>
        <w:tab/>
      </w:r>
      <w:r w:rsidRPr="00922F86">
        <w:rPr>
          <w:szCs w:val="21"/>
        </w:rPr>
        <w:t>数据安全</w:t>
      </w:r>
      <w:r w:rsidRPr="00922F86">
        <w:rPr>
          <w:szCs w:val="21"/>
        </w:rPr>
        <w:t xml:space="preserve">: </w:t>
      </w:r>
      <w:r w:rsidRPr="00922F86">
        <w:rPr>
          <w:szCs w:val="21"/>
        </w:rPr>
        <w:t>确保所有用户数据的安全，遵守相关法律法规和标准，保护患者和医生的隐私。</w:t>
      </w:r>
    </w:p>
    <w:p w14:paraId="0605D020" w14:textId="77777777" w:rsidR="0002579A" w:rsidRPr="00922F86" w:rsidRDefault="0002579A" w:rsidP="0002579A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>5.</w:t>
      </w:r>
      <w:r w:rsidRPr="00922F86">
        <w:rPr>
          <w:szCs w:val="21"/>
        </w:rPr>
        <w:tab/>
      </w:r>
      <w:r w:rsidRPr="00922F86">
        <w:rPr>
          <w:szCs w:val="21"/>
        </w:rPr>
        <w:t>报告生成</w:t>
      </w:r>
      <w:r w:rsidRPr="00922F86">
        <w:rPr>
          <w:szCs w:val="21"/>
        </w:rPr>
        <w:t xml:space="preserve">: </w:t>
      </w:r>
      <w:r w:rsidRPr="00922F86">
        <w:rPr>
          <w:szCs w:val="21"/>
        </w:rPr>
        <w:t>系统应能自动生成各类报告，包括用户活动报告、系统运行报告等，以帮助管理员了解系统运行情况。</w:t>
      </w:r>
    </w:p>
    <w:p w14:paraId="3F186219" w14:textId="4D1E8C73" w:rsidR="005C6E0A" w:rsidRPr="00922F86" w:rsidRDefault="0002579A" w:rsidP="00587F27">
      <w:pPr>
        <w:spacing w:beforeLines="50" w:before="120" w:line="300" w:lineRule="auto"/>
        <w:ind w:firstLineChars="202" w:firstLine="424"/>
        <w:jc w:val="both"/>
        <w:rPr>
          <w:szCs w:val="21"/>
        </w:rPr>
      </w:pPr>
      <w:r w:rsidRPr="00922F86">
        <w:rPr>
          <w:szCs w:val="21"/>
        </w:rPr>
        <w:t>6.</w:t>
      </w:r>
      <w:r w:rsidRPr="00922F86">
        <w:rPr>
          <w:szCs w:val="21"/>
        </w:rPr>
        <w:tab/>
      </w:r>
      <w:r w:rsidRPr="00922F86">
        <w:rPr>
          <w:szCs w:val="21"/>
        </w:rPr>
        <w:t>更新与优化</w:t>
      </w:r>
      <w:r w:rsidRPr="00922F86">
        <w:rPr>
          <w:szCs w:val="21"/>
        </w:rPr>
        <w:t xml:space="preserve">: </w:t>
      </w:r>
      <w:r w:rsidRPr="00922F86">
        <w:rPr>
          <w:szCs w:val="21"/>
        </w:rPr>
        <w:t>根据用户反馈和系统运行情况，及时更新和优化系统，以确保最佳的用户体验和系统性能。</w:t>
      </w:r>
    </w:p>
    <w:p w14:paraId="25783F83" w14:textId="77777777" w:rsidR="00A54B75" w:rsidRPr="00922F86" w:rsidRDefault="007262BD" w:rsidP="00587F27">
      <w:pPr>
        <w:pStyle w:val="2"/>
      </w:pPr>
      <w:bookmarkStart w:id="49" w:name="_Toc156499916"/>
      <w:bookmarkStart w:id="50" w:name="_Toc149071539"/>
      <w:bookmarkStart w:id="51" w:name="OLE_LINK11"/>
      <w:r w:rsidRPr="00922F86">
        <w:t>外部接口需求</w:t>
      </w:r>
      <w:bookmarkEnd w:id="49"/>
      <w:bookmarkEnd w:id="50"/>
    </w:p>
    <w:bookmarkEnd w:id="51"/>
    <w:p w14:paraId="771641CD" w14:textId="77777777" w:rsidR="001A1EBF" w:rsidRPr="00922F86" w:rsidRDefault="001A1EBF" w:rsidP="00042C18">
      <w:pPr>
        <w:numPr>
          <w:ilvl w:val="0"/>
          <w:numId w:val="15"/>
        </w:numPr>
        <w:spacing w:beforeLines="50" w:before="120" w:line="300" w:lineRule="auto"/>
        <w:jc w:val="both"/>
        <w:rPr>
          <w:szCs w:val="21"/>
        </w:rPr>
      </w:pPr>
      <w:r w:rsidRPr="00922F86">
        <w:rPr>
          <w:szCs w:val="21"/>
        </w:rPr>
        <w:t>系统需调用微信小程序提供的开发接口，接入微信小程序中，以实现利用微信的提醒发送功能向用户推送提醒。</w:t>
      </w:r>
    </w:p>
    <w:p w14:paraId="2BE73C47" w14:textId="77777777" w:rsidR="001A1EBF" w:rsidRPr="00922F86" w:rsidRDefault="001A1EBF" w:rsidP="00042C18">
      <w:pPr>
        <w:numPr>
          <w:ilvl w:val="0"/>
          <w:numId w:val="15"/>
        </w:numPr>
        <w:spacing w:beforeLines="50" w:before="120" w:line="300" w:lineRule="auto"/>
        <w:jc w:val="both"/>
        <w:rPr>
          <w:szCs w:val="21"/>
        </w:rPr>
      </w:pPr>
      <w:r w:rsidRPr="00922F86">
        <w:rPr>
          <w:szCs w:val="21"/>
        </w:rPr>
        <w:t>系统应与微信进行对接，允许用户注册时接收微信信息，使用微信账号进行注册。</w:t>
      </w:r>
    </w:p>
    <w:p w14:paraId="5E8C51C5" w14:textId="096C4AA2" w:rsidR="00DD1AC1" w:rsidRPr="00922F86" w:rsidRDefault="001A1EBF" w:rsidP="00DD1AC1">
      <w:pPr>
        <w:numPr>
          <w:ilvl w:val="0"/>
          <w:numId w:val="15"/>
        </w:numPr>
        <w:spacing w:beforeLines="50" w:before="120" w:line="300" w:lineRule="auto"/>
        <w:jc w:val="both"/>
        <w:rPr>
          <w:szCs w:val="21"/>
        </w:rPr>
      </w:pPr>
      <w:r w:rsidRPr="00922F86">
        <w:rPr>
          <w:szCs w:val="21"/>
        </w:rPr>
        <w:t>系统应允许调用微信小程序提供的设备操作能力，支持用户在发帖时拍照或查看相册等。</w:t>
      </w:r>
    </w:p>
    <w:p w14:paraId="4829DB3E" w14:textId="77777777" w:rsidR="00A003C2" w:rsidRPr="00922F86" w:rsidRDefault="00A462FC" w:rsidP="00587F27">
      <w:pPr>
        <w:pStyle w:val="2"/>
      </w:pPr>
      <w:bookmarkStart w:id="52" w:name="_Toc156499917"/>
      <w:bookmarkStart w:id="53" w:name="_Toc149071540"/>
      <w:bookmarkStart w:id="54" w:name="OLE_LINK16"/>
      <w:r w:rsidRPr="00922F86">
        <w:t>性能需求</w:t>
      </w:r>
      <w:bookmarkEnd w:id="52"/>
      <w:bookmarkEnd w:id="53"/>
    </w:p>
    <w:bookmarkEnd w:id="54"/>
    <w:p w14:paraId="2E9CB8E2" w14:textId="77777777" w:rsidR="00456231" w:rsidRPr="00922F86" w:rsidRDefault="00456231" w:rsidP="00042C18">
      <w:pPr>
        <w:numPr>
          <w:ilvl w:val="0"/>
          <w:numId w:val="16"/>
        </w:numPr>
        <w:spacing w:beforeLines="50" w:before="120" w:line="300" w:lineRule="auto"/>
        <w:jc w:val="both"/>
        <w:rPr>
          <w:bCs/>
          <w:szCs w:val="21"/>
        </w:rPr>
      </w:pPr>
      <w:r w:rsidRPr="00922F86">
        <w:rPr>
          <w:bCs/>
          <w:szCs w:val="21"/>
        </w:rPr>
        <w:t>系统的承载能力需达到同时支持</w:t>
      </w:r>
      <w:r w:rsidRPr="00922F86">
        <w:rPr>
          <w:bCs/>
          <w:szCs w:val="21"/>
        </w:rPr>
        <w:t>1000</w:t>
      </w:r>
      <w:r w:rsidRPr="00922F86">
        <w:rPr>
          <w:bCs/>
          <w:szCs w:val="21"/>
        </w:rPr>
        <w:t>名在线用户，确保可以满足日常使用需求。</w:t>
      </w:r>
    </w:p>
    <w:p w14:paraId="4D6D81C7" w14:textId="77777777" w:rsidR="00456231" w:rsidRPr="00922F86" w:rsidRDefault="00456231" w:rsidP="00042C18">
      <w:pPr>
        <w:numPr>
          <w:ilvl w:val="0"/>
          <w:numId w:val="16"/>
        </w:numPr>
        <w:spacing w:beforeLines="50" w:before="120" w:line="300" w:lineRule="auto"/>
        <w:jc w:val="both"/>
        <w:rPr>
          <w:bCs/>
          <w:szCs w:val="21"/>
        </w:rPr>
      </w:pPr>
      <w:r w:rsidRPr="00922F86">
        <w:rPr>
          <w:bCs/>
          <w:szCs w:val="21"/>
        </w:rPr>
        <w:t>前端页面加载时间需要控制，常用页面的加载时间需控制在</w:t>
      </w:r>
      <w:r w:rsidRPr="00922F86">
        <w:rPr>
          <w:bCs/>
          <w:szCs w:val="21"/>
        </w:rPr>
        <w:t>1</w:t>
      </w:r>
      <w:r w:rsidRPr="00922F86">
        <w:rPr>
          <w:bCs/>
          <w:szCs w:val="21"/>
        </w:rPr>
        <w:t>秒内，保证用户体验。</w:t>
      </w:r>
    </w:p>
    <w:p w14:paraId="33F250C3" w14:textId="65DDB9C8" w:rsidR="00EE6FE8" w:rsidRPr="00922F86" w:rsidRDefault="0001237C" w:rsidP="00587F27">
      <w:pPr>
        <w:numPr>
          <w:ilvl w:val="0"/>
          <w:numId w:val="16"/>
        </w:numPr>
        <w:spacing w:beforeLines="50" w:before="120" w:line="300" w:lineRule="auto"/>
        <w:jc w:val="both"/>
        <w:rPr>
          <w:bCs/>
          <w:szCs w:val="21"/>
        </w:rPr>
      </w:pPr>
      <w:r w:rsidRPr="00922F86">
        <w:rPr>
          <w:bCs/>
          <w:szCs w:val="21"/>
        </w:rPr>
        <w:t>后端系统需要有足够处理能力，可以稳定处理每秒</w:t>
      </w:r>
      <w:r w:rsidRPr="00922F86">
        <w:rPr>
          <w:bCs/>
          <w:szCs w:val="21"/>
        </w:rPr>
        <w:t>10</w:t>
      </w:r>
      <w:r w:rsidRPr="00922F86">
        <w:rPr>
          <w:bCs/>
          <w:szCs w:val="21"/>
        </w:rPr>
        <w:t>次网络请求以及每秒</w:t>
      </w:r>
      <w:r w:rsidRPr="00922F86">
        <w:rPr>
          <w:bCs/>
          <w:szCs w:val="21"/>
        </w:rPr>
        <w:t>5</w:t>
      </w:r>
      <w:r w:rsidRPr="00922F86">
        <w:rPr>
          <w:bCs/>
          <w:szCs w:val="21"/>
        </w:rPr>
        <w:t>次数据库读取</w:t>
      </w:r>
      <w:r w:rsidR="00310FF2" w:rsidRPr="00922F86">
        <w:rPr>
          <w:bCs/>
          <w:szCs w:val="21"/>
        </w:rPr>
        <w:t>写</w:t>
      </w:r>
      <w:r w:rsidRPr="00922F86">
        <w:rPr>
          <w:bCs/>
          <w:szCs w:val="21"/>
        </w:rPr>
        <w:t>入，确保系统稳定运行</w:t>
      </w:r>
    </w:p>
    <w:p w14:paraId="72111CFB" w14:textId="77777777" w:rsidR="007F3282" w:rsidRPr="00922F86" w:rsidRDefault="004823E6" w:rsidP="00587F27">
      <w:pPr>
        <w:pStyle w:val="2"/>
      </w:pPr>
      <w:bookmarkStart w:id="55" w:name="_Toc156499918"/>
      <w:bookmarkStart w:id="56" w:name="_Toc149071541"/>
      <w:bookmarkStart w:id="57" w:name="OLE_LINK19"/>
      <w:r w:rsidRPr="00922F86">
        <w:t>质量</w:t>
      </w:r>
      <w:r w:rsidR="00AA2EE6" w:rsidRPr="00922F86">
        <w:t>属性</w:t>
      </w:r>
      <w:bookmarkEnd w:id="55"/>
      <w:bookmarkEnd w:id="56"/>
    </w:p>
    <w:p w14:paraId="553016A6" w14:textId="77777777" w:rsidR="00DA0A1E" w:rsidRPr="00922F86" w:rsidRDefault="00DA0A1E" w:rsidP="00042C18">
      <w:pPr>
        <w:numPr>
          <w:ilvl w:val="0"/>
          <w:numId w:val="17"/>
        </w:numPr>
        <w:spacing w:beforeLines="50" w:before="120" w:line="300" w:lineRule="auto"/>
        <w:jc w:val="both"/>
        <w:rPr>
          <w:bCs/>
          <w:szCs w:val="21"/>
        </w:rPr>
      </w:pPr>
      <w:bookmarkStart w:id="58" w:name="OLE_LINK24"/>
      <w:bookmarkEnd w:id="57"/>
      <w:r w:rsidRPr="00922F86">
        <w:rPr>
          <w:bCs/>
          <w:szCs w:val="21"/>
        </w:rPr>
        <w:t>可用性</w:t>
      </w:r>
      <w:r w:rsidR="00990955" w:rsidRPr="00922F86">
        <w:rPr>
          <w:bCs/>
          <w:szCs w:val="21"/>
        </w:rPr>
        <w:t>：系统</w:t>
      </w:r>
      <w:r w:rsidRPr="00922F86">
        <w:rPr>
          <w:bCs/>
          <w:szCs w:val="21"/>
        </w:rPr>
        <w:t>需要达到</w:t>
      </w:r>
      <w:r w:rsidRPr="00922F86">
        <w:rPr>
          <w:bCs/>
          <w:szCs w:val="21"/>
        </w:rPr>
        <w:t>99.9%</w:t>
      </w:r>
      <w:r w:rsidRPr="00922F86">
        <w:rPr>
          <w:bCs/>
          <w:szCs w:val="21"/>
        </w:rPr>
        <w:t>的在线时间，避免出现长时间的不可用情况。</w:t>
      </w:r>
    </w:p>
    <w:p w14:paraId="30E1AF87" w14:textId="77777777" w:rsidR="00DA0A1E" w:rsidRPr="00922F86" w:rsidRDefault="00DA0A1E" w:rsidP="00042C18">
      <w:pPr>
        <w:numPr>
          <w:ilvl w:val="0"/>
          <w:numId w:val="17"/>
        </w:numPr>
        <w:spacing w:beforeLines="50" w:before="120" w:line="300" w:lineRule="auto"/>
        <w:jc w:val="both"/>
        <w:rPr>
          <w:bCs/>
          <w:szCs w:val="21"/>
        </w:rPr>
      </w:pPr>
      <w:r w:rsidRPr="00922F86">
        <w:rPr>
          <w:bCs/>
          <w:szCs w:val="21"/>
        </w:rPr>
        <w:t>可扩展性</w:t>
      </w:r>
      <w:r w:rsidR="00185B0E" w:rsidRPr="00922F86">
        <w:rPr>
          <w:bCs/>
          <w:szCs w:val="21"/>
        </w:rPr>
        <w:t>：</w:t>
      </w:r>
      <w:r w:rsidRPr="00922F86">
        <w:rPr>
          <w:bCs/>
          <w:szCs w:val="21"/>
        </w:rPr>
        <w:t>开发新功能模块的速度需要控制在</w:t>
      </w:r>
      <w:r w:rsidRPr="00922F86">
        <w:rPr>
          <w:bCs/>
          <w:szCs w:val="21"/>
        </w:rPr>
        <w:t>4</w:t>
      </w:r>
      <w:r w:rsidRPr="00922F86">
        <w:rPr>
          <w:bCs/>
          <w:szCs w:val="21"/>
        </w:rPr>
        <w:t>周左右</w:t>
      </w:r>
      <w:r w:rsidR="0096634E" w:rsidRPr="00922F86">
        <w:rPr>
          <w:bCs/>
          <w:szCs w:val="21"/>
        </w:rPr>
        <w:t>，为新模块预留空间，使得新模块对用户影响降到最小。</w:t>
      </w:r>
    </w:p>
    <w:p w14:paraId="5D17A3FC" w14:textId="77777777" w:rsidR="00DA0A1E" w:rsidRPr="00922F86" w:rsidRDefault="00DA0A1E" w:rsidP="00042C18">
      <w:pPr>
        <w:numPr>
          <w:ilvl w:val="0"/>
          <w:numId w:val="17"/>
        </w:numPr>
        <w:spacing w:beforeLines="50" w:before="120" w:line="300" w:lineRule="auto"/>
        <w:jc w:val="both"/>
        <w:rPr>
          <w:bCs/>
          <w:szCs w:val="21"/>
        </w:rPr>
      </w:pPr>
      <w:r w:rsidRPr="00922F86">
        <w:rPr>
          <w:bCs/>
          <w:szCs w:val="21"/>
        </w:rPr>
        <w:lastRenderedPageBreak/>
        <w:t>安全性</w:t>
      </w:r>
      <w:r w:rsidR="00920E4E" w:rsidRPr="00922F86">
        <w:rPr>
          <w:bCs/>
          <w:szCs w:val="21"/>
        </w:rPr>
        <w:t>：</w:t>
      </w:r>
      <w:r w:rsidR="00150181" w:rsidRPr="00922F86">
        <w:rPr>
          <w:bCs/>
          <w:szCs w:val="21"/>
        </w:rPr>
        <w:t>后端数据库存储的用户密码和个人信息等应加密</w:t>
      </w:r>
      <w:r w:rsidR="00DA6182" w:rsidRPr="00922F86">
        <w:rPr>
          <w:bCs/>
          <w:szCs w:val="21"/>
        </w:rPr>
        <w:t>，通信过程应采用可靠通信，保证用户信息不被泄露</w:t>
      </w:r>
      <w:r w:rsidRPr="00922F86">
        <w:rPr>
          <w:bCs/>
          <w:szCs w:val="21"/>
        </w:rPr>
        <w:t>。</w:t>
      </w:r>
    </w:p>
    <w:p w14:paraId="6EFAE17F" w14:textId="77777777" w:rsidR="00DA0A1E" w:rsidRPr="00922F86" w:rsidRDefault="001F4DF7" w:rsidP="00042C18">
      <w:pPr>
        <w:numPr>
          <w:ilvl w:val="0"/>
          <w:numId w:val="17"/>
        </w:numPr>
        <w:spacing w:beforeLines="50" w:before="120" w:line="300" w:lineRule="auto"/>
        <w:jc w:val="both"/>
        <w:rPr>
          <w:bCs/>
          <w:szCs w:val="21"/>
        </w:rPr>
      </w:pPr>
      <w:r w:rsidRPr="00922F86">
        <w:rPr>
          <w:bCs/>
          <w:szCs w:val="21"/>
        </w:rPr>
        <w:t>可靠性</w:t>
      </w:r>
      <w:r w:rsidR="00E00B22" w:rsidRPr="00922F86">
        <w:rPr>
          <w:bCs/>
          <w:szCs w:val="21"/>
        </w:rPr>
        <w:t>：</w:t>
      </w:r>
      <w:r w:rsidR="00FE2523" w:rsidRPr="00922F86">
        <w:rPr>
          <w:bCs/>
          <w:szCs w:val="21"/>
        </w:rPr>
        <w:t>前后端应多设置错误检查，尽可能应对各类错误信息</w:t>
      </w:r>
      <w:r w:rsidR="00DA0A1E" w:rsidRPr="00922F86">
        <w:rPr>
          <w:bCs/>
          <w:szCs w:val="21"/>
        </w:rPr>
        <w:t>。</w:t>
      </w:r>
    </w:p>
    <w:p w14:paraId="29A9B502" w14:textId="77777777" w:rsidR="00DA0A1E" w:rsidRPr="00922F86" w:rsidRDefault="00C42A3B" w:rsidP="00042C18">
      <w:pPr>
        <w:numPr>
          <w:ilvl w:val="0"/>
          <w:numId w:val="17"/>
        </w:numPr>
        <w:spacing w:beforeLines="50" w:before="120" w:line="300" w:lineRule="auto"/>
        <w:jc w:val="both"/>
        <w:rPr>
          <w:bCs/>
          <w:szCs w:val="21"/>
        </w:rPr>
      </w:pPr>
      <w:r w:rsidRPr="00922F86">
        <w:rPr>
          <w:bCs/>
          <w:szCs w:val="21"/>
        </w:rPr>
        <w:t>可维护性：</w:t>
      </w:r>
      <w:r w:rsidR="00DA0A1E" w:rsidRPr="00922F86">
        <w:rPr>
          <w:bCs/>
          <w:szCs w:val="21"/>
        </w:rPr>
        <w:t>系统</w:t>
      </w:r>
      <w:r w:rsidR="00547CF9" w:rsidRPr="00922F86">
        <w:rPr>
          <w:bCs/>
          <w:szCs w:val="21"/>
        </w:rPr>
        <w:t>前后端应高度模块化，降低各模块之间的耦合，保证系统在出现错误时能较快找到错误所在</w:t>
      </w:r>
      <w:r w:rsidR="00A157BA" w:rsidRPr="00922F86">
        <w:rPr>
          <w:bCs/>
          <w:szCs w:val="21"/>
        </w:rPr>
        <w:t>。</w:t>
      </w:r>
      <w:r w:rsidR="00DA0A1E" w:rsidRPr="00922F86">
        <w:rPr>
          <w:bCs/>
          <w:szCs w:val="21"/>
        </w:rPr>
        <w:t>。</w:t>
      </w:r>
    </w:p>
    <w:p w14:paraId="6E91C88B" w14:textId="77777777" w:rsidR="00DA0A1E" w:rsidRPr="00922F86" w:rsidRDefault="00DA0A1E" w:rsidP="00042C18">
      <w:pPr>
        <w:numPr>
          <w:ilvl w:val="0"/>
          <w:numId w:val="17"/>
        </w:numPr>
        <w:spacing w:beforeLines="50" w:before="120" w:line="300" w:lineRule="auto"/>
        <w:jc w:val="both"/>
        <w:rPr>
          <w:bCs/>
          <w:szCs w:val="21"/>
        </w:rPr>
      </w:pPr>
      <w:r w:rsidRPr="00922F86">
        <w:rPr>
          <w:bCs/>
          <w:szCs w:val="21"/>
        </w:rPr>
        <w:t>可移植性</w:t>
      </w:r>
      <w:r w:rsidR="00C02158" w:rsidRPr="00922F86">
        <w:rPr>
          <w:bCs/>
          <w:szCs w:val="21"/>
        </w:rPr>
        <w:t>：</w:t>
      </w:r>
      <w:r w:rsidR="00732A0E" w:rsidRPr="00922F86">
        <w:rPr>
          <w:bCs/>
          <w:szCs w:val="21"/>
        </w:rPr>
        <w:t>可依托微信平台，</w:t>
      </w:r>
      <w:r w:rsidRPr="00922F86">
        <w:rPr>
          <w:bCs/>
          <w:szCs w:val="21"/>
        </w:rPr>
        <w:t>确保</w:t>
      </w:r>
      <w:r w:rsidR="003953E7" w:rsidRPr="00922F86">
        <w:rPr>
          <w:bCs/>
          <w:szCs w:val="21"/>
        </w:rPr>
        <w:t>系统</w:t>
      </w:r>
      <w:r w:rsidR="006C37D2" w:rsidRPr="00922F86">
        <w:rPr>
          <w:bCs/>
          <w:szCs w:val="21"/>
        </w:rPr>
        <w:t>能</w:t>
      </w:r>
      <w:r w:rsidRPr="00922F86">
        <w:rPr>
          <w:bCs/>
          <w:szCs w:val="21"/>
        </w:rPr>
        <w:t>在不同设备和系统上工作。</w:t>
      </w:r>
    </w:p>
    <w:p w14:paraId="69C76CE3" w14:textId="77777777" w:rsidR="00DA0A1E" w:rsidRPr="00922F86" w:rsidRDefault="00722050" w:rsidP="00042C18">
      <w:pPr>
        <w:numPr>
          <w:ilvl w:val="0"/>
          <w:numId w:val="17"/>
        </w:numPr>
        <w:spacing w:beforeLines="50" w:before="120" w:line="300" w:lineRule="auto"/>
        <w:jc w:val="both"/>
        <w:rPr>
          <w:bCs/>
          <w:szCs w:val="21"/>
        </w:rPr>
      </w:pPr>
      <w:r w:rsidRPr="00922F86">
        <w:rPr>
          <w:bCs/>
          <w:szCs w:val="21"/>
        </w:rPr>
        <w:t>可测试性：</w:t>
      </w:r>
      <w:r w:rsidR="00DA0A1E" w:rsidRPr="00922F86">
        <w:rPr>
          <w:bCs/>
          <w:szCs w:val="21"/>
        </w:rPr>
        <w:t>提供测试接口</w:t>
      </w:r>
      <w:r w:rsidR="00A97021" w:rsidRPr="00922F86">
        <w:rPr>
          <w:bCs/>
          <w:szCs w:val="21"/>
        </w:rPr>
        <w:t>和测试用户数据</w:t>
      </w:r>
      <w:r w:rsidR="00577727" w:rsidRPr="00922F86">
        <w:rPr>
          <w:bCs/>
          <w:szCs w:val="21"/>
        </w:rPr>
        <w:t>等，</w:t>
      </w:r>
      <w:r w:rsidR="00DA0A1E" w:rsidRPr="00922F86">
        <w:rPr>
          <w:bCs/>
          <w:szCs w:val="21"/>
        </w:rPr>
        <w:t>以方便测试工作。</w:t>
      </w:r>
    </w:p>
    <w:p w14:paraId="4F09557C" w14:textId="35C8BF73" w:rsidR="00CD59DE" w:rsidRPr="00922F86" w:rsidRDefault="00831B1B" w:rsidP="00587F27">
      <w:pPr>
        <w:numPr>
          <w:ilvl w:val="0"/>
          <w:numId w:val="17"/>
        </w:numPr>
        <w:spacing w:beforeLines="50" w:before="120" w:line="300" w:lineRule="auto"/>
        <w:jc w:val="both"/>
        <w:rPr>
          <w:bCs/>
          <w:szCs w:val="21"/>
        </w:rPr>
      </w:pPr>
      <w:r w:rsidRPr="00922F86">
        <w:rPr>
          <w:bCs/>
          <w:szCs w:val="21"/>
        </w:rPr>
        <w:t>易用性：</w:t>
      </w:r>
      <w:r w:rsidR="00FA5B13" w:rsidRPr="00922F86">
        <w:rPr>
          <w:bCs/>
          <w:szCs w:val="21"/>
        </w:rPr>
        <w:t>界面需要用户友好，操作流程合理直观。</w:t>
      </w:r>
    </w:p>
    <w:p w14:paraId="34216850" w14:textId="77777777" w:rsidR="004823E6" w:rsidRPr="00922F86" w:rsidRDefault="004823E6" w:rsidP="00587F27">
      <w:pPr>
        <w:pStyle w:val="2"/>
      </w:pPr>
      <w:bookmarkStart w:id="59" w:name="_Toc156499919"/>
      <w:bookmarkStart w:id="60" w:name="_Toc149071542"/>
      <w:r w:rsidRPr="00922F86">
        <w:t>其他需求</w:t>
      </w:r>
      <w:bookmarkEnd w:id="59"/>
      <w:bookmarkEnd w:id="60"/>
    </w:p>
    <w:p w14:paraId="52FEB576" w14:textId="77777777" w:rsidR="008C4C80" w:rsidRPr="00922F86" w:rsidRDefault="008C4C80" w:rsidP="00042C18">
      <w:pPr>
        <w:numPr>
          <w:ilvl w:val="0"/>
          <w:numId w:val="18"/>
        </w:numPr>
        <w:spacing w:beforeLines="50" w:before="120" w:line="300" w:lineRule="auto"/>
        <w:jc w:val="both"/>
        <w:rPr>
          <w:szCs w:val="21"/>
        </w:rPr>
      </w:pPr>
      <w:r w:rsidRPr="00922F86">
        <w:rPr>
          <w:szCs w:val="21"/>
        </w:rPr>
        <w:t>论坛内容需要审查制度，删除不良内容，封禁恶意用户。</w:t>
      </w:r>
    </w:p>
    <w:p w14:paraId="10844524" w14:textId="77777777" w:rsidR="008C4C80" w:rsidRPr="00922F86" w:rsidRDefault="008C4C80" w:rsidP="00042C18">
      <w:pPr>
        <w:numPr>
          <w:ilvl w:val="0"/>
          <w:numId w:val="18"/>
        </w:numPr>
        <w:spacing w:beforeLines="50" w:before="120" w:line="300" w:lineRule="auto"/>
        <w:jc w:val="both"/>
        <w:rPr>
          <w:szCs w:val="21"/>
        </w:rPr>
      </w:pPr>
      <w:r w:rsidRPr="00922F86">
        <w:rPr>
          <w:szCs w:val="21"/>
        </w:rPr>
        <w:t>重要数据需定期备份，防止数据丢失。</w:t>
      </w:r>
    </w:p>
    <w:p w14:paraId="3A189DDF" w14:textId="6D4B086E" w:rsidR="004823E6" w:rsidRPr="00922F86" w:rsidRDefault="008C4C80" w:rsidP="00587F27">
      <w:pPr>
        <w:numPr>
          <w:ilvl w:val="0"/>
          <w:numId w:val="18"/>
        </w:numPr>
        <w:spacing w:beforeLines="50" w:before="120" w:line="300" w:lineRule="auto"/>
        <w:jc w:val="both"/>
        <w:rPr>
          <w:szCs w:val="21"/>
        </w:rPr>
      </w:pPr>
      <w:r w:rsidRPr="00922F86">
        <w:rPr>
          <w:szCs w:val="21"/>
        </w:rPr>
        <w:t>开发用户反馈渠道，收集用户意见和建议。</w:t>
      </w:r>
    </w:p>
    <w:bookmarkEnd w:id="30"/>
    <w:bookmarkEnd w:id="58"/>
    <w:p w14:paraId="6170ED05" w14:textId="77777777" w:rsidR="009D5A3E" w:rsidRDefault="009D5A3E" w:rsidP="00653B92">
      <w:pPr>
        <w:spacing w:beforeLines="50" w:before="120" w:line="300" w:lineRule="auto"/>
        <w:jc w:val="both"/>
        <w:rPr>
          <w:szCs w:val="21"/>
        </w:rPr>
      </w:pPr>
    </w:p>
    <w:p w14:paraId="29301488" w14:textId="7C5C7505" w:rsidR="009D5A3E" w:rsidRDefault="009D5A3E" w:rsidP="009D5A3E">
      <w:pPr>
        <w:pStyle w:val="1"/>
      </w:pPr>
      <w:bookmarkStart w:id="61" w:name="_Toc149071543"/>
      <w:r>
        <w:rPr>
          <w:rFonts w:hint="eastAsia"/>
        </w:rPr>
        <w:t>用户故事</w:t>
      </w:r>
      <w:bookmarkEnd w:id="61"/>
    </w:p>
    <w:p w14:paraId="0722C9A0" w14:textId="460D717E" w:rsidR="00A022C5" w:rsidRPr="00A022C5" w:rsidRDefault="00A022C5" w:rsidP="00A022C5">
      <w:pPr>
        <w:pStyle w:val="2"/>
      </w:pPr>
      <w:bookmarkStart w:id="62" w:name="_Toc149071544"/>
      <w:r w:rsidRPr="00A022C5">
        <w:rPr>
          <w:rFonts w:hint="eastAsia"/>
        </w:rPr>
        <w:t>所有用户</w:t>
      </w:r>
      <w:bookmarkEnd w:id="62"/>
    </w:p>
    <w:p w14:paraId="5C9DB393" w14:textId="42634D83" w:rsidR="00A022C5" w:rsidRPr="00A022C5" w:rsidRDefault="00A022C5" w:rsidP="00A022C5">
      <w:pPr>
        <w:pStyle w:val="3"/>
      </w:pPr>
      <w:bookmarkStart w:id="63" w:name="_Toc149071545"/>
      <w:r w:rsidRPr="00A022C5">
        <w:rPr>
          <w:rFonts w:hint="eastAsia"/>
        </w:rPr>
        <w:t>用户注册</w:t>
      </w:r>
      <w:r w:rsidRPr="00A022C5">
        <w:rPr>
          <w:rFonts w:hint="eastAsia"/>
        </w:rPr>
        <w:t>:</w:t>
      </w:r>
      <w:bookmarkEnd w:id="63"/>
    </w:p>
    <w:p w14:paraId="28FEEDF0" w14:textId="77777777" w:rsidR="00A022C5" w:rsidRPr="00A022C5" w:rsidRDefault="00A022C5" w:rsidP="00A022C5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A022C5">
        <w:rPr>
          <w:rFonts w:hint="eastAsia"/>
          <w:szCs w:val="21"/>
        </w:rPr>
        <w:t>作为一个新用户，使用微信号、手机号码和密码进行注册。</w:t>
      </w:r>
    </w:p>
    <w:p w14:paraId="70981B3E" w14:textId="5660C43E" w:rsidR="00A022C5" w:rsidRDefault="00A022C5" w:rsidP="00A022C5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A022C5">
        <w:rPr>
          <w:rFonts w:hint="eastAsia"/>
          <w:szCs w:val="21"/>
        </w:rPr>
        <w:t>作为一个新用户，系统能对输入的手机号进行合法性检查，确保手机号真实有效。</w:t>
      </w:r>
    </w:p>
    <w:p w14:paraId="079C569F" w14:textId="77777777" w:rsidR="00A912AA" w:rsidRPr="00A912AA" w:rsidRDefault="00A912AA" w:rsidP="00A912AA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A912AA">
        <w:rPr>
          <w:rFonts w:hint="eastAsia"/>
          <w:szCs w:val="21"/>
        </w:rPr>
        <w:t>提供用户注册界面（优先级</w:t>
      </w:r>
      <w:r w:rsidRPr="00A912AA">
        <w:rPr>
          <w:rFonts w:hint="eastAsia"/>
          <w:szCs w:val="21"/>
        </w:rPr>
        <w:t xml:space="preserve">: </w:t>
      </w:r>
      <w:r w:rsidRPr="00A912AA">
        <w:rPr>
          <w:rFonts w:hint="eastAsia"/>
          <w:szCs w:val="21"/>
        </w:rPr>
        <w:t>高，技术实现难度</w:t>
      </w:r>
      <w:r w:rsidRPr="00A912AA">
        <w:rPr>
          <w:rFonts w:hint="eastAsia"/>
          <w:szCs w:val="21"/>
        </w:rPr>
        <w:t xml:space="preserve">: </w:t>
      </w:r>
      <w:r w:rsidRPr="00A912AA">
        <w:rPr>
          <w:rFonts w:hint="eastAsia"/>
          <w:szCs w:val="21"/>
        </w:rPr>
        <w:t>中）</w:t>
      </w:r>
    </w:p>
    <w:p w14:paraId="0B79A175" w14:textId="40B23D07" w:rsidR="00A912AA" w:rsidRDefault="00A912AA" w:rsidP="00B05450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A912AA">
        <w:rPr>
          <w:rFonts w:hint="eastAsia"/>
          <w:szCs w:val="21"/>
        </w:rPr>
        <w:t>使用微信号、手机号码和密码进行注册（优先级</w:t>
      </w:r>
      <w:r w:rsidRPr="00A912AA">
        <w:rPr>
          <w:rFonts w:hint="eastAsia"/>
          <w:szCs w:val="21"/>
        </w:rPr>
        <w:t xml:space="preserve">: </w:t>
      </w:r>
      <w:r w:rsidRPr="00A912AA">
        <w:rPr>
          <w:rFonts w:hint="eastAsia"/>
          <w:szCs w:val="21"/>
        </w:rPr>
        <w:t>高，技术实现难度</w:t>
      </w:r>
      <w:r w:rsidRPr="00A912AA">
        <w:rPr>
          <w:rFonts w:hint="eastAsia"/>
          <w:szCs w:val="21"/>
        </w:rPr>
        <w:t xml:space="preserve">: </w:t>
      </w:r>
      <w:r w:rsidRPr="00A912AA">
        <w:rPr>
          <w:rFonts w:hint="eastAsia"/>
          <w:szCs w:val="21"/>
        </w:rPr>
        <w:t>中）</w:t>
      </w:r>
    </w:p>
    <w:p w14:paraId="62CB17D0" w14:textId="79663084" w:rsidR="00B2379A" w:rsidRPr="00B2379A" w:rsidRDefault="00B2379A" w:rsidP="005068F5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B2379A">
        <w:rPr>
          <w:rFonts w:hint="eastAsia"/>
          <w:szCs w:val="21"/>
        </w:rPr>
        <w:t>对手机号进行合法性检查（优先级</w:t>
      </w:r>
      <w:r w:rsidRPr="00B2379A">
        <w:rPr>
          <w:rFonts w:hint="eastAsia"/>
          <w:szCs w:val="21"/>
        </w:rPr>
        <w:t xml:space="preserve">: </w:t>
      </w:r>
      <w:r w:rsidRPr="00B2379A">
        <w:rPr>
          <w:rFonts w:hint="eastAsia"/>
          <w:szCs w:val="21"/>
        </w:rPr>
        <w:t>高，技术实现难度</w:t>
      </w:r>
      <w:r w:rsidRPr="00B2379A">
        <w:rPr>
          <w:rFonts w:hint="eastAsia"/>
          <w:szCs w:val="21"/>
        </w:rPr>
        <w:t xml:space="preserve">: </w:t>
      </w:r>
      <w:r w:rsidRPr="00B2379A">
        <w:rPr>
          <w:rFonts w:hint="eastAsia"/>
          <w:szCs w:val="21"/>
        </w:rPr>
        <w:t>低）</w:t>
      </w:r>
    </w:p>
    <w:p w14:paraId="165A0439" w14:textId="595559DC" w:rsidR="00A022C5" w:rsidRPr="00A022C5" w:rsidRDefault="00A022C5" w:rsidP="00A022C5">
      <w:pPr>
        <w:pStyle w:val="3"/>
      </w:pPr>
      <w:bookmarkStart w:id="64" w:name="_Toc149071546"/>
      <w:r w:rsidRPr="00A022C5">
        <w:rPr>
          <w:rFonts w:hint="eastAsia"/>
        </w:rPr>
        <w:t>用户登录</w:t>
      </w:r>
      <w:r w:rsidRPr="00A022C5">
        <w:rPr>
          <w:rFonts w:hint="eastAsia"/>
        </w:rPr>
        <w:t>:</w:t>
      </w:r>
      <w:bookmarkEnd w:id="64"/>
    </w:p>
    <w:p w14:paraId="1A665B4C" w14:textId="75D61503" w:rsidR="00A022C5" w:rsidRDefault="00A022C5" w:rsidP="00A022C5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A022C5">
        <w:rPr>
          <w:rFonts w:hint="eastAsia"/>
          <w:szCs w:val="21"/>
        </w:rPr>
        <w:t>作为一个用户，可以通过微信号、账号密码或手机号验证进行登录。</w:t>
      </w:r>
    </w:p>
    <w:p w14:paraId="0CF25ED9" w14:textId="77777777" w:rsidR="00AE68F4" w:rsidRPr="00AE68F4" w:rsidRDefault="00AE68F4" w:rsidP="00AE68F4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AE68F4">
        <w:rPr>
          <w:rFonts w:hint="eastAsia"/>
          <w:szCs w:val="21"/>
        </w:rPr>
        <w:t>提供用户登录界面（优先级</w:t>
      </w:r>
      <w:r w:rsidRPr="00AE68F4">
        <w:rPr>
          <w:rFonts w:hint="eastAsia"/>
          <w:szCs w:val="21"/>
        </w:rPr>
        <w:t xml:space="preserve">: </w:t>
      </w:r>
      <w:r w:rsidRPr="00AE68F4">
        <w:rPr>
          <w:rFonts w:hint="eastAsia"/>
          <w:szCs w:val="21"/>
        </w:rPr>
        <w:t>高，技术实现难度</w:t>
      </w:r>
      <w:r w:rsidRPr="00AE68F4">
        <w:rPr>
          <w:rFonts w:hint="eastAsia"/>
          <w:szCs w:val="21"/>
        </w:rPr>
        <w:t xml:space="preserve">: </w:t>
      </w:r>
      <w:r w:rsidRPr="00AE68F4">
        <w:rPr>
          <w:rFonts w:hint="eastAsia"/>
          <w:szCs w:val="21"/>
        </w:rPr>
        <w:t>低）</w:t>
      </w:r>
    </w:p>
    <w:p w14:paraId="25D17E29" w14:textId="6634FBBC" w:rsidR="00AE68F4" w:rsidRPr="00AE68F4" w:rsidRDefault="00AE68F4" w:rsidP="00D61E5F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AE68F4">
        <w:rPr>
          <w:rFonts w:hint="eastAsia"/>
          <w:szCs w:val="21"/>
        </w:rPr>
        <w:t>通过微信号、账号密码或手机号验证进行登录（优先级</w:t>
      </w:r>
      <w:r w:rsidRPr="00AE68F4">
        <w:rPr>
          <w:rFonts w:hint="eastAsia"/>
          <w:szCs w:val="21"/>
        </w:rPr>
        <w:t xml:space="preserve">: </w:t>
      </w:r>
      <w:r w:rsidRPr="00AE68F4">
        <w:rPr>
          <w:rFonts w:hint="eastAsia"/>
          <w:szCs w:val="21"/>
        </w:rPr>
        <w:t>高，技术实现难度</w:t>
      </w:r>
      <w:r w:rsidRPr="00AE68F4">
        <w:rPr>
          <w:rFonts w:hint="eastAsia"/>
          <w:szCs w:val="21"/>
        </w:rPr>
        <w:t xml:space="preserve">: </w:t>
      </w:r>
      <w:r w:rsidRPr="00AE68F4">
        <w:rPr>
          <w:rFonts w:hint="eastAsia"/>
          <w:szCs w:val="21"/>
        </w:rPr>
        <w:t>低）</w:t>
      </w:r>
    </w:p>
    <w:p w14:paraId="63C9220A" w14:textId="30F0FB31" w:rsidR="00A022C5" w:rsidRPr="00A022C5" w:rsidRDefault="00A022C5" w:rsidP="00A022C5">
      <w:pPr>
        <w:pStyle w:val="3"/>
      </w:pPr>
      <w:bookmarkStart w:id="65" w:name="_Toc149071547"/>
      <w:r w:rsidRPr="00A022C5">
        <w:rPr>
          <w:rFonts w:hint="eastAsia"/>
        </w:rPr>
        <w:t>个人信息管理</w:t>
      </w:r>
      <w:r w:rsidRPr="00A022C5">
        <w:rPr>
          <w:rFonts w:hint="eastAsia"/>
        </w:rPr>
        <w:t>:</w:t>
      </w:r>
      <w:bookmarkEnd w:id="65"/>
    </w:p>
    <w:p w14:paraId="45715C0D" w14:textId="5015004F" w:rsidR="00A022C5" w:rsidRDefault="00A022C5" w:rsidP="00A022C5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A022C5">
        <w:rPr>
          <w:rFonts w:hint="eastAsia"/>
          <w:szCs w:val="21"/>
        </w:rPr>
        <w:t>作为一个已登录用户，可以查看和编辑我的个人信息，如用户名、已注册的手机号码和用户身份。</w:t>
      </w:r>
    </w:p>
    <w:p w14:paraId="68B093C8" w14:textId="77777777" w:rsidR="00D61E5F" w:rsidRPr="00D61E5F" w:rsidRDefault="00D61E5F" w:rsidP="00D61E5F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D61E5F">
        <w:rPr>
          <w:rFonts w:hint="eastAsia"/>
          <w:szCs w:val="21"/>
        </w:rPr>
        <w:lastRenderedPageBreak/>
        <w:t>提供用户个人管理页面（优先级</w:t>
      </w:r>
      <w:r w:rsidRPr="00D61E5F">
        <w:rPr>
          <w:rFonts w:hint="eastAsia"/>
          <w:szCs w:val="21"/>
        </w:rPr>
        <w:t xml:space="preserve">: </w:t>
      </w:r>
      <w:r w:rsidRPr="00D61E5F">
        <w:rPr>
          <w:rFonts w:hint="eastAsia"/>
          <w:szCs w:val="21"/>
        </w:rPr>
        <w:t>高，技术实现难度</w:t>
      </w:r>
      <w:r w:rsidRPr="00D61E5F">
        <w:rPr>
          <w:rFonts w:hint="eastAsia"/>
          <w:szCs w:val="21"/>
        </w:rPr>
        <w:t xml:space="preserve">: </w:t>
      </w:r>
      <w:r w:rsidRPr="00D61E5F">
        <w:rPr>
          <w:rFonts w:hint="eastAsia"/>
          <w:szCs w:val="21"/>
        </w:rPr>
        <w:t>低）</w:t>
      </w:r>
    </w:p>
    <w:p w14:paraId="2D27F339" w14:textId="74281BF5" w:rsidR="00D61E5F" w:rsidRPr="00D61E5F" w:rsidRDefault="00D61E5F" w:rsidP="003F5245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D61E5F">
        <w:rPr>
          <w:rFonts w:hint="eastAsia"/>
          <w:szCs w:val="21"/>
        </w:rPr>
        <w:t>查看和编辑个人信息（优先级</w:t>
      </w:r>
      <w:r w:rsidRPr="00D61E5F">
        <w:rPr>
          <w:rFonts w:hint="eastAsia"/>
          <w:szCs w:val="21"/>
        </w:rPr>
        <w:t xml:space="preserve">: </w:t>
      </w:r>
      <w:r w:rsidRPr="00D61E5F">
        <w:rPr>
          <w:rFonts w:hint="eastAsia"/>
          <w:szCs w:val="21"/>
        </w:rPr>
        <w:t>中，技术实现难度</w:t>
      </w:r>
      <w:r w:rsidRPr="00D61E5F">
        <w:rPr>
          <w:rFonts w:hint="eastAsia"/>
          <w:szCs w:val="21"/>
        </w:rPr>
        <w:t xml:space="preserve">: </w:t>
      </w:r>
      <w:r w:rsidRPr="00D61E5F">
        <w:rPr>
          <w:rFonts w:hint="eastAsia"/>
          <w:szCs w:val="21"/>
        </w:rPr>
        <w:t>低）</w:t>
      </w:r>
    </w:p>
    <w:p w14:paraId="28E53F15" w14:textId="50B9BDCD" w:rsidR="00A022C5" w:rsidRPr="00A022C5" w:rsidRDefault="00A022C5" w:rsidP="00A022C5">
      <w:pPr>
        <w:pStyle w:val="3"/>
      </w:pPr>
      <w:bookmarkStart w:id="66" w:name="_Toc149071548"/>
      <w:r w:rsidRPr="00A022C5">
        <w:rPr>
          <w:rFonts w:hint="eastAsia"/>
        </w:rPr>
        <w:t>帖子管理</w:t>
      </w:r>
      <w:r w:rsidRPr="00A022C5">
        <w:rPr>
          <w:rFonts w:hint="eastAsia"/>
        </w:rPr>
        <w:t>:</w:t>
      </w:r>
      <w:bookmarkEnd w:id="66"/>
    </w:p>
    <w:p w14:paraId="29EE426D" w14:textId="3C1D04B2" w:rsidR="00A022C5" w:rsidRDefault="00A022C5" w:rsidP="00A022C5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A022C5">
        <w:rPr>
          <w:rFonts w:hint="eastAsia"/>
          <w:szCs w:val="21"/>
        </w:rPr>
        <w:t>作为一个已登录用户，可以查看、编辑或删除我发送的帖子，并查看我收藏的帖子。</w:t>
      </w:r>
    </w:p>
    <w:p w14:paraId="38DC62BA" w14:textId="77777777" w:rsidR="00DA435E" w:rsidRPr="00DA435E" w:rsidRDefault="00DA435E" w:rsidP="00DA435E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DA435E">
        <w:rPr>
          <w:rFonts w:hint="eastAsia"/>
          <w:szCs w:val="21"/>
        </w:rPr>
        <w:t>查看、编辑和删除自己的帖子（优先级</w:t>
      </w:r>
      <w:r w:rsidRPr="00DA435E">
        <w:rPr>
          <w:rFonts w:hint="eastAsia"/>
          <w:szCs w:val="21"/>
        </w:rPr>
        <w:t xml:space="preserve">: </w:t>
      </w:r>
      <w:r w:rsidRPr="00DA435E">
        <w:rPr>
          <w:rFonts w:hint="eastAsia"/>
          <w:szCs w:val="21"/>
        </w:rPr>
        <w:t>中，技术实现难度</w:t>
      </w:r>
      <w:r w:rsidRPr="00DA435E">
        <w:rPr>
          <w:rFonts w:hint="eastAsia"/>
          <w:szCs w:val="21"/>
        </w:rPr>
        <w:t xml:space="preserve">: </w:t>
      </w:r>
      <w:r w:rsidRPr="00DA435E">
        <w:rPr>
          <w:rFonts w:hint="eastAsia"/>
          <w:szCs w:val="21"/>
        </w:rPr>
        <w:t>中）</w:t>
      </w:r>
    </w:p>
    <w:p w14:paraId="1A09B116" w14:textId="5AE2A090" w:rsidR="00DA435E" w:rsidRPr="00DA435E" w:rsidRDefault="00DA435E" w:rsidP="001E5AE5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DA435E">
        <w:rPr>
          <w:rFonts w:hint="eastAsia"/>
          <w:szCs w:val="21"/>
        </w:rPr>
        <w:t>查看和管理收藏的帖子（优先级</w:t>
      </w:r>
      <w:r w:rsidRPr="00DA435E">
        <w:rPr>
          <w:rFonts w:hint="eastAsia"/>
          <w:szCs w:val="21"/>
        </w:rPr>
        <w:t xml:space="preserve">: </w:t>
      </w:r>
      <w:r w:rsidRPr="00DA435E">
        <w:rPr>
          <w:rFonts w:hint="eastAsia"/>
          <w:szCs w:val="21"/>
        </w:rPr>
        <w:t>中，技术实现难度</w:t>
      </w:r>
      <w:r w:rsidRPr="00DA435E">
        <w:rPr>
          <w:rFonts w:hint="eastAsia"/>
          <w:szCs w:val="21"/>
        </w:rPr>
        <w:t xml:space="preserve">: </w:t>
      </w:r>
      <w:r w:rsidRPr="00DA435E">
        <w:rPr>
          <w:rFonts w:hint="eastAsia"/>
          <w:szCs w:val="21"/>
        </w:rPr>
        <w:t>低）</w:t>
      </w:r>
    </w:p>
    <w:p w14:paraId="3477180E" w14:textId="30F46D35" w:rsidR="00A022C5" w:rsidRPr="00A022C5" w:rsidRDefault="00A022C5" w:rsidP="00A022C5">
      <w:pPr>
        <w:pStyle w:val="3"/>
      </w:pPr>
      <w:bookmarkStart w:id="67" w:name="_Toc149071549"/>
      <w:r w:rsidRPr="00A022C5">
        <w:rPr>
          <w:rFonts w:hint="eastAsia"/>
        </w:rPr>
        <w:t>论坛互动</w:t>
      </w:r>
      <w:r w:rsidRPr="00A022C5">
        <w:rPr>
          <w:rFonts w:hint="eastAsia"/>
        </w:rPr>
        <w:t>:</w:t>
      </w:r>
      <w:bookmarkEnd w:id="67"/>
    </w:p>
    <w:p w14:paraId="57E29D5D" w14:textId="77777777" w:rsidR="00A022C5" w:rsidRPr="00A022C5" w:rsidRDefault="00A022C5" w:rsidP="00A022C5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A022C5">
        <w:rPr>
          <w:rFonts w:hint="eastAsia"/>
          <w:szCs w:val="21"/>
        </w:rPr>
        <w:t>作为一个已登录用户，我在论坛界面可以查看其他用户发送的帖子，查看推荐的热门帖子，以及查看关注的用户的帖子。</w:t>
      </w:r>
    </w:p>
    <w:p w14:paraId="2BBBCF2E" w14:textId="77777777" w:rsidR="00A022C5" w:rsidRPr="00A022C5" w:rsidRDefault="00A022C5" w:rsidP="00A022C5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A022C5">
        <w:rPr>
          <w:rFonts w:hint="eastAsia"/>
          <w:szCs w:val="21"/>
        </w:rPr>
        <w:t>作为一个已登录用户，在帖子查看界面可以查看帖子详情，对帖子点赞、收藏，并在帖子下进行评论。</w:t>
      </w:r>
    </w:p>
    <w:p w14:paraId="4B860587" w14:textId="2C0E4586" w:rsidR="00A022C5" w:rsidRDefault="00A022C5" w:rsidP="00A022C5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A022C5">
        <w:rPr>
          <w:rFonts w:hint="eastAsia"/>
          <w:szCs w:val="21"/>
        </w:rPr>
        <w:t>作为一个已登录用户，可以关注发帖的用户。</w:t>
      </w:r>
    </w:p>
    <w:p w14:paraId="78C5797D" w14:textId="77777777" w:rsidR="006A3B7C" w:rsidRPr="006A3B7C" w:rsidRDefault="006A3B7C" w:rsidP="006A3B7C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6A3B7C">
        <w:rPr>
          <w:rFonts w:hint="eastAsia"/>
          <w:szCs w:val="21"/>
        </w:rPr>
        <w:t>查看、点赞、收藏和评论其他用户的帖子（优先级</w:t>
      </w:r>
      <w:r w:rsidRPr="006A3B7C">
        <w:rPr>
          <w:rFonts w:hint="eastAsia"/>
          <w:szCs w:val="21"/>
        </w:rPr>
        <w:t xml:space="preserve">: </w:t>
      </w:r>
      <w:r w:rsidRPr="006A3B7C">
        <w:rPr>
          <w:rFonts w:hint="eastAsia"/>
          <w:szCs w:val="21"/>
        </w:rPr>
        <w:t>中，技术实现难度</w:t>
      </w:r>
      <w:r w:rsidRPr="006A3B7C">
        <w:rPr>
          <w:rFonts w:hint="eastAsia"/>
          <w:szCs w:val="21"/>
        </w:rPr>
        <w:t xml:space="preserve">: </w:t>
      </w:r>
      <w:r w:rsidRPr="006A3B7C">
        <w:rPr>
          <w:rFonts w:hint="eastAsia"/>
          <w:szCs w:val="21"/>
        </w:rPr>
        <w:t>中）</w:t>
      </w:r>
    </w:p>
    <w:p w14:paraId="368A0022" w14:textId="264F0E22" w:rsidR="001E5AE5" w:rsidRPr="001E5AE5" w:rsidRDefault="006A3B7C" w:rsidP="00611B62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6A3B7C">
        <w:rPr>
          <w:rFonts w:hint="eastAsia"/>
          <w:szCs w:val="21"/>
        </w:rPr>
        <w:t>查看推荐和关注的帖子（优先级</w:t>
      </w:r>
      <w:r w:rsidRPr="006A3B7C">
        <w:rPr>
          <w:rFonts w:hint="eastAsia"/>
          <w:szCs w:val="21"/>
        </w:rPr>
        <w:t xml:space="preserve">: </w:t>
      </w:r>
      <w:r w:rsidRPr="006A3B7C">
        <w:rPr>
          <w:rFonts w:hint="eastAsia"/>
          <w:szCs w:val="21"/>
        </w:rPr>
        <w:t>中，技术实现难度</w:t>
      </w:r>
      <w:r w:rsidRPr="006A3B7C">
        <w:rPr>
          <w:rFonts w:hint="eastAsia"/>
          <w:szCs w:val="21"/>
        </w:rPr>
        <w:t xml:space="preserve">: </w:t>
      </w:r>
      <w:r w:rsidRPr="006A3B7C">
        <w:rPr>
          <w:rFonts w:hint="eastAsia"/>
          <w:szCs w:val="21"/>
        </w:rPr>
        <w:t>中）</w:t>
      </w:r>
    </w:p>
    <w:p w14:paraId="6F8EEF65" w14:textId="3A8DF328" w:rsidR="00A022C5" w:rsidRPr="00A022C5" w:rsidRDefault="00A022C5" w:rsidP="00A022C5">
      <w:pPr>
        <w:pStyle w:val="3"/>
      </w:pPr>
      <w:bookmarkStart w:id="68" w:name="_Toc149071550"/>
      <w:r w:rsidRPr="00A022C5">
        <w:rPr>
          <w:rFonts w:hint="eastAsia"/>
        </w:rPr>
        <w:t>帖子编辑</w:t>
      </w:r>
      <w:r w:rsidRPr="00A022C5">
        <w:rPr>
          <w:rFonts w:hint="eastAsia"/>
        </w:rPr>
        <w:t>:</w:t>
      </w:r>
      <w:bookmarkEnd w:id="68"/>
    </w:p>
    <w:p w14:paraId="0F4B6D83" w14:textId="09D88801" w:rsidR="00A022C5" w:rsidRPr="00A022C5" w:rsidRDefault="00A022C5" w:rsidP="00A022C5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A022C5">
        <w:rPr>
          <w:rFonts w:hint="eastAsia"/>
          <w:szCs w:val="21"/>
        </w:rPr>
        <w:t>作为一个已登录用户，在帖子编辑界面可以创建新的帖子并发送，或编辑或删除已有的帖子。</w:t>
      </w:r>
    </w:p>
    <w:p w14:paraId="5BB4F2A3" w14:textId="52E63B52" w:rsidR="00A022C5" w:rsidRPr="00A022C5" w:rsidRDefault="00A022C5" w:rsidP="00A022C5">
      <w:pPr>
        <w:pStyle w:val="3"/>
      </w:pPr>
      <w:bookmarkStart w:id="69" w:name="_Toc149071551"/>
      <w:r w:rsidRPr="00A022C5">
        <w:rPr>
          <w:rFonts w:hint="eastAsia"/>
        </w:rPr>
        <w:t>关注与私聊</w:t>
      </w:r>
      <w:r w:rsidRPr="00A022C5">
        <w:rPr>
          <w:rFonts w:hint="eastAsia"/>
        </w:rPr>
        <w:t>:</w:t>
      </w:r>
      <w:bookmarkEnd w:id="69"/>
    </w:p>
    <w:p w14:paraId="47CD2BF5" w14:textId="77777777" w:rsidR="00A022C5" w:rsidRDefault="00A022C5" w:rsidP="00A022C5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A022C5">
        <w:rPr>
          <w:rFonts w:hint="eastAsia"/>
          <w:szCs w:val="21"/>
        </w:rPr>
        <w:t>作为一个已登录用户，可以查看我关注的用户信息，查看他们的发帖，以及与他们私聊。</w:t>
      </w:r>
    </w:p>
    <w:p w14:paraId="4C1CC1D1" w14:textId="2D666A82" w:rsidR="001455F9" w:rsidRPr="001455F9" w:rsidRDefault="001455F9" w:rsidP="001455F9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1455F9">
        <w:rPr>
          <w:rFonts w:hint="eastAsia"/>
          <w:szCs w:val="21"/>
        </w:rPr>
        <w:t>查看和管理关注的用户列表（优先级</w:t>
      </w:r>
      <w:r w:rsidRPr="001455F9">
        <w:rPr>
          <w:rFonts w:hint="eastAsia"/>
          <w:szCs w:val="21"/>
        </w:rPr>
        <w:t xml:space="preserve">: </w:t>
      </w:r>
      <w:r w:rsidRPr="001455F9">
        <w:rPr>
          <w:rFonts w:hint="eastAsia"/>
          <w:szCs w:val="21"/>
        </w:rPr>
        <w:t>中，技术实现难度</w:t>
      </w:r>
      <w:r w:rsidRPr="001455F9">
        <w:rPr>
          <w:rFonts w:hint="eastAsia"/>
          <w:szCs w:val="21"/>
        </w:rPr>
        <w:t xml:space="preserve">: </w:t>
      </w:r>
      <w:r w:rsidRPr="001455F9">
        <w:rPr>
          <w:rFonts w:hint="eastAsia"/>
          <w:szCs w:val="21"/>
        </w:rPr>
        <w:t>低）</w:t>
      </w:r>
    </w:p>
    <w:p w14:paraId="3558D605" w14:textId="1876AB9A" w:rsidR="001455F9" w:rsidRPr="009A0700" w:rsidRDefault="001455F9" w:rsidP="009A0700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1455F9">
        <w:rPr>
          <w:rFonts w:hint="eastAsia"/>
          <w:szCs w:val="21"/>
        </w:rPr>
        <w:t>私聊已关注的用户（优先级</w:t>
      </w:r>
      <w:r w:rsidRPr="001455F9">
        <w:rPr>
          <w:rFonts w:hint="eastAsia"/>
          <w:szCs w:val="21"/>
        </w:rPr>
        <w:t xml:space="preserve">: </w:t>
      </w:r>
      <w:r w:rsidRPr="001455F9">
        <w:rPr>
          <w:rFonts w:hint="eastAsia"/>
          <w:szCs w:val="21"/>
        </w:rPr>
        <w:t>中，技术实现难度</w:t>
      </w:r>
      <w:r w:rsidRPr="001455F9">
        <w:rPr>
          <w:rFonts w:hint="eastAsia"/>
          <w:szCs w:val="21"/>
        </w:rPr>
        <w:t xml:space="preserve">: </w:t>
      </w:r>
      <w:r w:rsidRPr="001455F9">
        <w:rPr>
          <w:rFonts w:hint="eastAsia"/>
          <w:szCs w:val="21"/>
        </w:rPr>
        <w:t>中）</w:t>
      </w:r>
    </w:p>
    <w:p w14:paraId="47E5464D" w14:textId="164A256D" w:rsidR="00A022C5" w:rsidRPr="00A022C5" w:rsidRDefault="00A022C5" w:rsidP="00A022C5">
      <w:pPr>
        <w:pStyle w:val="3"/>
      </w:pPr>
      <w:bookmarkStart w:id="70" w:name="_Toc149071552"/>
      <w:r w:rsidRPr="00A022C5">
        <w:rPr>
          <w:rFonts w:hint="eastAsia"/>
        </w:rPr>
        <w:t>预约管理</w:t>
      </w:r>
      <w:r w:rsidRPr="00A022C5">
        <w:rPr>
          <w:rFonts w:hint="eastAsia"/>
        </w:rPr>
        <w:t>:</w:t>
      </w:r>
      <w:bookmarkEnd w:id="70"/>
    </w:p>
    <w:p w14:paraId="41C6D316" w14:textId="77777777" w:rsidR="00A022C5" w:rsidRDefault="00A022C5" w:rsidP="00A022C5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A022C5">
        <w:rPr>
          <w:rFonts w:hint="eastAsia"/>
          <w:szCs w:val="21"/>
        </w:rPr>
        <w:t>作为一个已登录用户，可以管理我的预约，包括新增预约、修改预约时间或删除预约。</w:t>
      </w:r>
    </w:p>
    <w:p w14:paraId="1321BE13" w14:textId="19C6EEC5" w:rsidR="009A0700" w:rsidRPr="00A022C5" w:rsidRDefault="009A0700" w:rsidP="00A022C5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9A0700">
        <w:rPr>
          <w:rFonts w:hint="eastAsia"/>
          <w:szCs w:val="21"/>
        </w:rPr>
        <w:t>管理自己的预约，包括新增、修改和删除预约（优先级</w:t>
      </w:r>
      <w:r w:rsidRPr="009A0700">
        <w:rPr>
          <w:rFonts w:hint="eastAsia"/>
          <w:szCs w:val="21"/>
        </w:rPr>
        <w:t xml:space="preserve">: </w:t>
      </w:r>
      <w:r w:rsidRPr="009A0700">
        <w:rPr>
          <w:rFonts w:hint="eastAsia"/>
          <w:szCs w:val="21"/>
        </w:rPr>
        <w:t>中，技术实现难度</w:t>
      </w:r>
      <w:r w:rsidRPr="009A0700">
        <w:rPr>
          <w:rFonts w:hint="eastAsia"/>
          <w:szCs w:val="21"/>
        </w:rPr>
        <w:t xml:space="preserve">: </w:t>
      </w:r>
      <w:r w:rsidRPr="009A0700">
        <w:rPr>
          <w:rFonts w:hint="eastAsia"/>
          <w:szCs w:val="21"/>
        </w:rPr>
        <w:t>低）</w:t>
      </w:r>
    </w:p>
    <w:p w14:paraId="30B2E154" w14:textId="77777777" w:rsidR="00A022C5" w:rsidRPr="00A022C5" w:rsidRDefault="00A022C5" w:rsidP="00A022C5">
      <w:pPr>
        <w:spacing w:beforeLines="50" w:before="120" w:line="300" w:lineRule="auto"/>
        <w:jc w:val="both"/>
        <w:rPr>
          <w:szCs w:val="21"/>
        </w:rPr>
      </w:pPr>
    </w:p>
    <w:p w14:paraId="597B281C" w14:textId="77777777" w:rsidR="00A022C5" w:rsidRPr="00A022C5" w:rsidRDefault="00A022C5" w:rsidP="00A022C5">
      <w:pPr>
        <w:pStyle w:val="2"/>
      </w:pPr>
      <w:bookmarkStart w:id="71" w:name="_Toc149071553"/>
      <w:r w:rsidRPr="00A022C5">
        <w:rPr>
          <w:rFonts w:hint="eastAsia"/>
        </w:rPr>
        <w:t>口腔正畸用户：</w:t>
      </w:r>
      <w:bookmarkEnd w:id="71"/>
    </w:p>
    <w:p w14:paraId="64BE96C8" w14:textId="07C02070" w:rsidR="00A022C5" w:rsidRPr="00A022C5" w:rsidRDefault="00A022C5" w:rsidP="00A022C5">
      <w:pPr>
        <w:pStyle w:val="3"/>
      </w:pPr>
      <w:bookmarkStart w:id="72" w:name="_Toc149071554"/>
      <w:r w:rsidRPr="00A022C5">
        <w:rPr>
          <w:rFonts w:hint="eastAsia"/>
        </w:rPr>
        <w:t>提醒设置</w:t>
      </w:r>
      <w:r w:rsidRPr="00A022C5">
        <w:rPr>
          <w:rFonts w:hint="eastAsia"/>
        </w:rPr>
        <w:t>:</w:t>
      </w:r>
      <w:bookmarkEnd w:id="72"/>
    </w:p>
    <w:p w14:paraId="7EAB63F9" w14:textId="77777777" w:rsidR="00A022C5" w:rsidRPr="00A022C5" w:rsidRDefault="00A022C5" w:rsidP="00A022C5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A022C5">
        <w:rPr>
          <w:rFonts w:hint="eastAsia"/>
          <w:szCs w:val="21"/>
        </w:rPr>
        <w:t>作为口腔正畸用户，患者有提醒设置界面，这样可以设定提醒时间。</w:t>
      </w:r>
    </w:p>
    <w:p w14:paraId="10274830" w14:textId="77777777" w:rsidR="00A022C5" w:rsidRPr="00A022C5" w:rsidRDefault="00A022C5" w:rsidP="00A022C5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A022C5">
        <w:rPr>
          <w:rFonts w:hint="eastAsia"/>
          <w:szCs w:val="21"/>
        </w:rPr>
        <w:lastRenderedPageBreak/>
        <w:t>作为口腔正畸用户，当患者设定了提醒时间后，系统能在设定的时间向患者发送佩戴牙套的提醒消息。</w:t>
      </w:r>
    </w:p>
    <w:p w14:paraId="4E090F4F" w14:textId="77777777" w:rsidR="00A022C5" w:rsidRDefault="00A022C5" w:rsidP="00A022C5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A022C5">
        <w:rPr>
          <w:rFonts w:hint="eastAsia"/>
          <w:szCs w:val="21"/>
        </w:rPr>
        <w:t>作为口腔正畸用户，系统会在会诊前发送提醒和常见问题。</w:t>
      </w:r>
    </w:p>
    <w:p w14:paraId="71720AF1" w14:textId="77777777" w:rsidR="00B11E21" w:rsidRPr="00B11E21" w:rsidRDefault="00B11E21" w:rsidP="00B11E21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B11E21">
        <w:rPr>
          <w:rFonts w:hint="eastAsia"/>
          <w:szCs w:val="21"/>
        </w:rPr>
        <w:t>提供提醒设置界面（优先级</w:t>
      </w:r>
      <w:r w:rsidRPr="00B11E21">
        <w:rPr>
          <w:rFonts w:hint="eastAsia"/>
          <w:szCs w:val="21"/>
        </w:rPr>
        <w:t xml:space="preserve">: </w:t>
      </w:r>
      <w:r w:rsidRPr="00B11E21">
        <w:rPr>
          <w:rFonts w:hint="eastAsia"/>
          <w:szCs w:val="21"/>
        </w:rPr>
        <w:t>高，技术实现难度</w:t>
      </w:r>
      <w:r w:rsidRPr="00B11E21">
        <w:rPr>
          <w:rFonts w:hint="eastAsia"/>
          <w:szCs w:val="21"/>
        </w:rPr>
        <w:t xml:space="preserve">: </w:t>
      </w:r>
      <w:r w:rsidRPr="00B11E21">
        <w:rPr>
          <w:rFonts w:hint="eastAsia"/>
          <w:szCs w:val="21"/>
        </w:rPr>
        <w:t>中）</w:t>
      </w:r>
    </w:p>
    <w:p w14:paraId="3F1AB557" w14:textId="7D7A55BF" w:rsidR="00B11E21" w:rsidRPr="00B11E21" w:rsidRDefault="00B11E21" w:rsidP="00B11E21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B11E21">
        <w:rPr>
          <w:rFonts w:hint="eastAsia"/>
          <w:szCs w:val="21"/>
        </w:rPr>
        <w:t>支持用户设定提醒时间（优先级</w:t>
      </w:r>
      <w:r w:rsidRPr="00B11E21">
        <w:rPr>
          <w:rFonts w:hint="eastAsia"/>
          <w:szCs w:val="21"/>
        </w:rPr>
        <w:t xml:space="preserve">: </w:t>
      </w:r>
      <w:r w:rsidRPr="00B11E21">
        <w:rPr>
          <w:rFonts w:hint="eastAsia"/>
          <w:szCs w:val="21"/>
        </w:rPr>
        <w:t>高，技术实现难度</w:t>
      </w:r>
      <w:r w:rsidRPr="00B11E21">
        <w:rPr>
          <w:rFonts w:hint="eastAsia"/>
          <w:szCs w:val="21"/>
        </w:rPr>
        <w:t xml:space="preserve">: </w:t>
      </w:r>
      <w:r w:rsidRPr="00B11E21">
        <w:rPr>
          <w:rFonts w:hint="eastAsia"/>
          <w:szCs w:val="21"/>
        </w:rPr>
        <w:t>中）</w:t>
      </w:r>
    </w:p>
    <w:p w14:paraId="7EAB92C2" w14:textId="77777777" w:rsidR="00B11E21" w:rsidRPr="00B11E21" w:rsidRDefault="00B11E21" w:rsidP="00B11E21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B11E21">
        <w:rPr>
          <w:rFonts w:hint="eastAsia"/>
          <w:szCs w:val="21"/>
        </w:rPr>
        <w:t>系统发送佩戴牙套的提醒消息（优先级</w:t>
      </w:r>
      <w:r w:rsidRPr="00B11E21">
        <w:rPr>
          <w:rFonts w:hint="eastAsia"/>
          <w:szCs w:val="21"/>
        </w:rPr>
        <w:t xml:space="preserve">: </w:t>
      </w:r>
      <w:r w:rsidRPr="00B11E21">
        <w:rPr>
          <w:rFonts w:hint="eastAsia"/>
          <w:szCs w:val="21"/>
        </w:rPr>
        <w:t>高，技术实现难度</w:t>
      </w:r>
      <w:r w:rsidRPr="00B11E21">
        <w:rPr>
          <w:rFonts w:hint="eastAsia"/>
          <w:szCs w:val="21"/>
        </w:rPr>
        <w:t xml:space="preserve">: </w:t>
      </w:r>
      <w:r w:rsidRPr="00B11E21">
        <w:rPr>
          <w:rFonts w:hint="eastAsia"/>
          <w:szCs w:val="21"/>
        </w:rPr>
        <w:t>中）</w:t>
      </w:r>
    </w:p>
    <w:p w14:paraId="6022BB62" w14:textId="59386A56" w:rsidR="00B11E21" w:rsidRPr="00B11E21" w:rsidRDefault="00B11E21" w:rsidP="00E756BB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B11E21">
        <w:rPr>
          <w:rFonts w:hint="eastAsia"/>
          <w:szCs w:val="21"/>
        </w:rPr>
        <w:t>系统在会诊前发送提醒提醒消息和会诊常见问题。（优先级</w:t>
      </w:r>
      <w:r w:rsidRPr="00B11E21">
        <w:rPr>
          <w:rFonts w:hint="eastAsia"/>
          <w:szCs w:val="21"/>
        </w:rPr>
        <w:t xml:space="preserve">: </w:t>
      </w:r>
      <w:r w:rsidRPr="00B11E21">
        <w:rPr>
          <w:rFonts w:hint="eastAsia"/>
          <w:szCs w:val="21"/>
        </w:rPr>
        <w:t>高，技术实现难度</w:t>
      </w:r>
      <w:r w:rsidRPr="00B11E21">
        <w:rPr>
          <w:rFonts w:hint="eastAsia"/>
          <w:szCs w:val="21"/>
        </w:rPr>
        <w:t xml:space="preserve">: </w:t>
      </w:r>
      <w:r w:rsidRPr="00B11E21">
        <w:rPr>
          <w:rFonts w:hint="eastAsia"/>
          <w:szCs w:val="21"/>
        </w:rPr>
        <w:t>中）</w:t>
      </w:r>
    </w:p>
    <w:p w14:paraId="46DBAF1A" w14:textId="4DD14F23" w:rsidR="00A022C5" w:rsidRPr="00A022C5" w:rsidRDefault="00A022C5" w:rsidP="00A022C5">
      <w:pPr>
        <w:pStyle w:val="3"/>
      </w:pPr>
      <w:bookmarkStart w:id="73" w:name="_Toc149071555"/>
      <w:r w:rsidRPr="00A022C5">
        <w:rPr>
          <w:rFonts w:hint="eastAsia"/>
        </w:rPr>
        <w:t>牙套佩戴时间查看</w:t>
      </w:r>
      <w:r w:rsidRPr="00A022C5">
        <w:rPr>
          <w:rFonts w:hint="eastAsia"/>
        </w:rPr>
        <w:t>:</w:t>
      </w:r>
      <w:bookmarkEnd w:id="73"/>
    </w:p>
    <w:p w14:paraId="74D952A8" w14:textId="77777777" w:rsidR="00A022C5" w:rsidRPr="00A022C5" w:rsidRDefault="00A022C5" w:rsidP="00A022C5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A022C5">
        <w:rPr>
          <w:rFonts w:hint="eastAsia"/>
          <w:szCs w:val="21"/>
        </w:rPr>
        <w:t>作为口腔正畸用户，患者可以查看每天的牙套的佩戴时间，确保患者每天都按照医嘱佩戴足够的时间。</w:t>
      </w:r>
    </w:p>
    <w:p w14:paraId="5044EB8B" w14:textId="77777777" w:rsidR="00A022C5" w:rsidRDefault="00A022C5" w:rsidP="00A022C5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A022C5">
        <w:rPr>
          <w:rFonts w:hint="eastAsia"/>
          <w:szCs w:val="21"/>
        </w:rPr>
        <w:t>作为口腔正畸用户，患者可以查看牙套佩戴的历史记录和统计，患者可以了解其佩戴习惯和进度。</w:t>
      </w:r>
    </w:p>
    <w:p w14:paraId="3D4152C7" w14:textId="6EDDD788" w:rsidR="00CC71EA" w:rsidRPr="00CC71EA" w:rsidRDefault="00CC71EA" w:rsidP="00CC71EA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CC71EA">
        <w:rPr>
          <w:rFonts w:hint="eastAsia"/>
          <w:szCs w:val="21"/>
        </w:rPr>
        <w:t>查看每天的牙套佩戴时间（优先级</w:t>
      </w:r>
      <w:r w:rsidRPr="00CC71EA">
        <w:rPr>
          <w:rFonts w:hint="eastAsia"/>
          <w:szCs w:val="21"/>
        </w:rPr>
        <w:t xml:space="preserve">: </w:t>
      </w:r>
      <w:r w:rsidRPr="00CC71EA">
        <w:rPr>
          <w:rFonts w:hint="eastAsia"/>
          <w:szCs w:val="21"/>
        </w:rPr>
        <w:t>高，技术实现难度</w:t>
      </w:r>
      <w:r w:rsidRPr="00CC71EA">
        <w:rPr>
          <w:rFonts w:hint="eastAsia"/>
          <w:szCs w:val="21"/>
        </w:rPr>
        <w:t xml:space="preserve">: </w:t>
      </w:r>
      <w:r w:rsidRPr="00CC71EA">
        <w:rPr>
          <w:rFonts w:hint="eastAsia"/>
          <w:szCs w:val="21"/>
        </w:rPr>
        <w:t>中）</w:t>
      </w:r>
    </w:p>
    <w:p w14:paraId="2BBF7F6D" w14:textId="13D1B372" w:rsidR="00CC71EA" w:rsidRPr="00CC71EA" w:rsidRDefault="00CC71EA" w:rsidP="00A149DF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CC71EA">
        <w:rPr>
          <w:rFonts w:hint="eastAsia"/>
          <w:szCs w:val="21"/>
        </w:rPr>
        <w:t>提供统计和历史记录功能（优先级</w:t>
      </w:r>
      <w:r w:rsidRPr="00CC71EA">
        <w:rPr>
          <w:rFonts w:hint="eastAsia"/>
          <w:szCs w:val="21"/>
        </w:rPr>
        <w:t xml:space="preserve">: </w:t>
      </w:r>
      <w:r w:rsidRPr="00CC71EA">
        <w:rPr>
          <w:rFonts w:hint="eastAsia"/>
          <w:szCs w:val="21"/>
        </w:rPr>
        <w:t>高，技术实现难度</w:t>
      </w:r>
      <w:r w:rsidRPr="00CC71EA">
        <w:rPr>
          <w:rFonts w:hint="eastAsia"/>
          <w:szCs w:val="21"/>
        </w:rPr>
        <w:t xml:space="preserve">: </w:t>
      </w:r>
      <w:r w:rsidRPr="00CC71EA">
        <w:rPr>
          <w:rFonts w:hint="eastAsia"/>
          <w:szCs w:val="21"/>
        </w:rPr>
        <w:t>中）</w:t>
      </w:r>
    </w:p>
    <w:p w14:paraId="35604FE9" w14:textId="67F9C54D" w:rsidR="00A022C5" w:rsidRPr="00A022C5" w:rsidRDefault="00A022C5" w:rsidP="00A022C5">
      <w:pPr>
        <w:pStyle w:val="3"/>
      </w:pPr>
      <w:bookmarkStart w:id="74" w:name="_Toc149071556"/>
      <w:r w:rsidRPr="00A022C5">
        <w:rPr>
          <w:rFonts w:hint="eastAsia"/>
        </w:rPr>
        <w:t>复诊日期查看</w:t>
      </w:r>
      <w:r w:rsidRPr="00A022C5">
        <w:rPr>
          <w:rFonts w:hint="eastAsia"/>
        </w:rPr>
        <w:t>:</w:t>
      </w:r>
      <w:bookmarkEnd w:id="74"/>
    </w:p>
    <w:p w14:paraId="4AE67A2E" w14:textId="594E0233" w:rsidR="00A022C5" w:rsidRDefault="00A022C5" w:rsidP="00A022C5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A022C5">
        <w:rPr>
          <w:rFonts w:hint="eastAsia"/>
          <w:szCs w:val="21"/>
        </w:rPr>
        <w:t>作为口腔正畸用户，系统提供一个复诊日期查看界面，这样患者可以查看和修改下一步复诊日期。</w:t>
      </w:r>
    </w:p>
    <w:p w14:paraId="30BD0DF7" w14:textId="77777777" w:rsidR="00E756BB" w:rsidRPr="00E756BB" w:rsidRDefault="00E756BB" w:rsidP="00E756BB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E756BB">
        <w:rPr>
          <w:rFonts w:hint="eastAsia"/>
          <w:szCs w:val="21"/>
        </w:rPr>
        <w:t>提供复诊日期查看界面（优先级</w:t>
      </w:r>
      <w:r w:rsidRPr="00E756BB">
        <w:rPr>
          <w:rFonts w:hint="eastAsia"/>
          <w:szCs w:val="21"/>
        </w:rPr>
        <w:t xml:space="preserve">: </w:t>
      </w:r>
      <w:r w:rsidRPr="00E756BB">
        <w:rPr>
          <w:rFonts w:hint="eastAsia"/>
          <w:szCs w:val="21"/>
        </w:rPr>
        <w:t>高，技术实现难度</w:t>
      </w:r>
      <w:r w:rsidRPr="00E756BB">
        <w:rPr>
          <w:rFonts w:hint="eastAsia"/>
          <w:szCs w:val="21"/>
        </w:rPr>
        <w:t xml:space="preserve">: </w:t>
      </w:r>
      <w:r w:rsidRPr="00E756BB">
        <w:rPr>
          <w:rFonts w:hint="eastAsia"/>
          <w:szCs w:val="21"/>
        </w:rPr>
        <w:t>低）</w:t>
      </w:r>
    </w:p>
    <w:p w14:paraId="0F90CECB" w14:textId="265DF8F6" w:rsidR="00E756BB" w:rsidRPr="00485E9B" w:rsidRDefault="00E756BB" w:rsidP="00485E9B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E756BB">
        <w:rPr>
          <w:rFonts w:hint="eastAsia"/>
          <w:szCs w:val="21"/>
        </w:rPr>
        <w:t>支持用户修改和更新复诊日期（优先级</w:t>
      </w:r>
      <w:r w:rsidRPr="00E756BB">
        <w:rPr>
          <w:rFonts w:hint="eastAsia"/>
          <w:szCs w:val="21"/>
        </w:rPr>
        <w:t xml:space="preserve">: </w:t>
      </w:r>
      <w:r w:rsidRPr="00E756BB">
        <w:rPr>
          <w:rFonts w:hint="eastAsia"/>
          <w:szCs w:val="21"/>
        </w:rPr>
        <w:t>高，技术实现难度</w:t>
      </w:r>
      <w:r w:rsidRPr="00E756BB">
        <w:rPr>
          <w:rFonts w:hint="eastAsia"/>
          <w:szCs w:val="21"/>
        </w:rPr>
        <w:t xml:space="preserve">: </w:t>
      </w:r>
      <w:r w:rsidRPr="00E756BB">
        <w:rPr>
          <w:rFonts w:hint="eastAsia"/>
          <w:szCs w:val="21"/>
        </w:rPr>
        <w:t>低）</w:t>
      </w:r>
    </w:p>
    <w:p w14:paraId="5E69CD4C" w14:textId="20B74C60" w:rsidR="00A022C5" w:rsidRPr="00A022C5" w:rsidRDefault="00A022C5" w:rsidP="00A022C5">
      <w:pPr>
        <w:pStyle w:val="3"/>
      </w:pPr>
      <w:bookmarkStart w:id="75" w:name="_Toc149071557"/>
      <w:r w:rsidRPr="00A022C5">
        <w:rPr>
          <w:rFonts w:hint="eastAsia"/>
        </w:rPr>
        <w:t>牙套数量查看</w:t>
      </w:r>
      <w:r w:rsidRPr="00A022C5">
        <w:rPr>
          <w:rFonts w:hint="eastAsia"/>
        </w:rPr>
        <w:t>:</w:t>
      </w:r>
      <w:bookmarkEnd w:id="75"/>
    </w:p>
    <w:p w14:paraId="1BF5B853" w14:textId="77777777" w:rsidR="00A022C5" w:rsidRDefault="00A022C5" w:rsidP="00A022C5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A022C5">
        <w:rPr>
          <w:rFonts w:hint="eastAsia"/>
          <w:szCs w:val="21"/>
        </w:rPr>
        <w:t xml:space="preserve">   </w:t>
      </w:r>
      <w:r w:rsidRPr="00A022C5">
        <w:rPr>
          <w:rFonts w:hint="eastAsia"/>
          <w:szCs w:val="21"/>
        </w:rPr>
        <w:t>作为口腔正畸用户，系统提供一个牙套数量查看界面，这样患者可以知道还剩余多少套牙套可以使用。</w:t>
      </w:r>
    </w:p>
    <w:p w14:paraId="0C1200C4" w14:textId="77777777" w:rsidR="002378CD" w:rsidRDefault="00485E9B" w:rsidP="002378CD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485E9B">
        <w:rPr>
          <w:rFonts w:hint="eastAsia"/>
          <w:szCs w:val="21"/>
        </w:rPr>
        <w:t>提供牙套数量查看界面（优先级</w:t>
      </w:r>
      <w:r w:rsidRPr="00485E9B">
        <w:rPr>
          <w:rFonts w:hint="eastAsia"/>
          <w:szCs w:val="21"/>
        </w:rPr>
        <w:t xml:space="preserve">: </w:t>
      </w:r>
      <w:r w:rsidRPr="00485E9B">
        <w:rPr>
          <w:rFonts w:hint="eastAsia"/>
          <w:szCs w:val="21"/>
        </w:rPr>
        <w:t>中，技术实现难度</w:t>
      </w:r>
      <w:r w:rsidRPr="00485E9B">
        <w:rPr>
          <w:rFonts w:hint="eastAsia"/>
          <w:szCs w:val="21"/>
        </w:rPr>
        <w:t xml:space="preserve">: </w:t>
      </w:r>
      <w:r w:rsidRPr="00485E9B">
        <w:rPr>
          <w:rFonts w:hint="eastAsia"/>
          <w:szCs w:val="21"/>
        </w:rPr>
        <w:t>低）</w:t>
      </w:r>
    </w:p>
    <w:p w14:paraId="69A4C26F" w14:textId="29B42989" w:rsidR="00485E9B" w:rsidRPr="002378CD" w:rsidRDefault="00485E9B" w:rsidP="002378CD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485E9B">
        <w:rPr>
          <w:rFonts w:hint="eastAsia"/>
          <w:szCs w:val="21"/>
        </w:rPr>
        <w:t>查看剩余牙套数量（优先级</w:t>
      </w:r>
      <w:r w:rsidRPr="00485E9B">
        <w:rPr>
          <w:rFonts w:hint="eastAsia"/>
          <w:szCs w:val="21"/>
        </w:rPr>
        <w:t xml:space="preserve">: </w:t>
      </w:r>
      <w:r w:rsidRPr="00485E9B">
        <w:rPr>
          <w:rFonts w:hint="eastAsia"/>
          <w:szCs w:val="21"/>
        </w:rPr>
        <w:t>中，技术实现难度</w:t>
      </w:r>
      <w:r w:rsidRPr="00485E9B">
        <w:rPr>
          <w:rFonts w:hint="eastAsia"/>
          <w:szCs w:val="21"/>
        </w:rPr>
        <w:t xml:space="preserve">: </w:t>
      </w:r>
      <w:r w:rsidRPr="00485E9B">
        <w:rPr>
          <w:rFonts w:hint="eastAsia"/>
          <w:szCs w:val="21"/>
        </w:rPr>
        <w:t>低）</w:t>
      </w:r>
    </w:p>
    <w:p w14:paraId="55210B6F" w14:textId="17F6A560" w:rsidR="00A022C5" w:rsidRPr="00A022C5" w:rsidRDefault="00A022C5" w:rsidP="00A022C5">
      <w:pPr>
        <w:pStyle w:val="3"/>
      </w:pPr>
      <w:bookmarkStart w:id="76" w:name="_Toc149071558"/>
      <w:r w:rsidRPr="00A022C5">
        <w:rPr>
          <w:rFonts w:hint="eastAsia"/>
        </w:rPr>
        <w:t>矫正进度查看</w:t>
      </w:r>
      <w:r w:rsidRPr="00A022C5">
        <w:rPr>
          <w:rFonts w:hint="eastAsia"/>
        </w:rPr>
        <w:t>:</w:t>
      </w:r>
      <w:bookmarkEnd w:id="76"/>
    </w:p>
    <w:p w14:paraId="6FC078EA" w14:textId="77777777" w:rsidR="00A022C5" w:rsidRDefault="00A022C5" w:rsidP="00A022C5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A022C5">
        <w:rPr>
          <w:rFonts w:hint="eastAsia"/>
          <w:szCs w:val="21"/>
        </w:rPr>
        <w:t xml:space="preserve">   </w:t>
      </w:r>
      <w:r w:rsidRPr="00A022C5">
        <w:rPr>
          <w:rFonts w:hint="eastAsia"/>
          <w:szCs w:val="21"/>
        </w:rPr>
        <w:t>作为口腔正畸用户，系统提供一个矫正进度查看界面，这样患者可以轻松监控矫正进度，包括牙齿的移动情况和牙套的舒适度。</w:t>
      </w:r>
    </w:p>
    <w:p w14:paraId="0D367697" w14:textId="77777777" w:rsidR="002378CD" w:rsidRPr="002378CD" w:rsidRDefault="002378CD" w:rsidP="002378CD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2378CD">
        <w:rPr>
          <w:rFonts w:hint="eastAsia"/>
          <w:szCs w:val="21"/>
        </w:rPr>
        <w:t>提供矫正进度查看界面（优先级</w:t>
      </w:r>
      <w:r w:rsidRPr="002378CD">
        <w:rPr>
          <w:rFonts w:hint="eastAsia"/>
          <w:szCs w:val="21"/>
        </w:rPr>
        <w:t xml:space="preserve">: </w:t>
      </w:r>
      <w:r w:rsidRPr="002378CD">
        <w:rPr>
          <w:rFonts w:hint="eastAsia"/>
          <w:szCs w:val="21"/>
        </w:rPr>
        <w:t>中，技术实现难度</w:t>
      </w:r>
      <w:r w:rsidRPr="002378CD">
        <w:rPr>
          <w:rFonts w:hint="eastAsia"/>
          <w:szCs w:val="21"/>
        </w:rPr>
        <w:t xml:space="preserve">: </w:t>
      </w:r>
      <w:r w:rsidRPr="002378CD">
        <w:rPr>
          <w:rFonts w:hint="eastAsia"/>
          <w:szCs w:val="21"/>
        </w:rPr>
        <w:t>中）</w:t>
      </w:r>
    </w:p>
    <w:p w14:paraId="7D702E22" w14:textId="4F6CC9D6" w:rsidR="002378CD" w:rsidRPr="002378CD" w:rsidRDefault="002378CD" w:rsidP="002378CD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2378CD">
        <w:rPr>
          <w:rFonts w:hint="eastAsia"/>
          <w:szCs w:val="21"/>
        </w:rPr>
        <w:t>监控牙齿的移动情况（优先级</w:t>
      </w:r>
      <w:r w:rsidRPr="002378CD">
        <w:rPr>
          <w:rFonts w:hint="eastAsia"/>
          <w:szCs w:val="21"/>
        </w:rPr>
        <w:t xml:space="preserve">: </w:t>
      </w:r>
      <w:r w:rsidRPr="002378CD">
        <w:rPr>
          <w:rFonts w:hint="eastAsia"/>
          <w:szCs w:val="21"/>
        </w:rPr>
        <w:t>中，技术实现难度</w:t>
      </w:r>
      <w:r w:rsidRPr="002378CD">
        <w:rPr>
          <w:rFonts w:hint="eastAsia"/>
          <w:szCs w:val="21"/>
        </w:rPr>
        <w:t xml:space="preserve">: </w:t>
      </w:r>
      <w:r w:rsidRPr="002378CD">
        <w:rPr>
          <w:rFonts w:hint="eastAsia"/>
          <w:szCs w:val="21"/>
        </w:rPr>
        <w:t>中）</w:t>
      </w:r>
    </w:p>
    <w:p w14:paraId="356F9256" w14:textId="48F19821" w:rsidR="002378CD" w:rsidRPr="002378CD" w:rsidRDefault="002378CD" w:rsidP="002378CD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2378CD">
        <w:rPr>
          <w:rFonts w:hint="eastAsia"/>
          <w:szCs w:val="21"/>
        </w:rPr>
        <w:lastRenderedPageBreak/>
        <w:t>查看牙套的舒适度（优先级</w:t>
      </w:r>
      <w:r w:rsidRPr="002378CD">
        <w:rPr>
          <w:rFonts w:hint="eastAsia"/>
          <w:szCs w:val="21"/>
        </w:rPr>
        <w:t xml:space="preserve">: </w:t>
      </w:r>
      <w:r w:rsidRPr="002378CD">
        <w:rPr>
          <w:rFonts w:hint="eastAsia"/>
          <w:szCs w:val="21"/>
        </w:rPr>
        <w:t>中，技术实现难度</w:t>
      </w:r>
      <w:r w:rsidRPr="002378CD">
        <w:rPr>
          <w:rFonts w:hint="eastAsia"/>
          <w:szCs w:val="21"/>
        </w:rPr>
        <w:t xml:space="preserve">: </w:t>
      </w:r>
      <w:r w:rsidRPr="002378CD">
        <w:rPr>
          <w:rFonts w:hint="eastAsia"/>
          <w:szCs w:val="21"/>
        </w:rPr>
        <w:t>中）</w:t>
      </w:r>
    </w:p>
    <w:p w14:paraId="78F8DA21" w14:textId="35A30A1E" w:rsidR="00A022C5" w:rsidRPr="00A022C5" w:rsidRDefault="00A022C5" w:rsidP="00A022C5">
      <w:pPr>
        <w:pStyle w:val="3"/>
      </w:pPr>
      <w:bookmarkStart w:id="77" w:name="_Toc149071559"/>
      <w:r w:rsidRPr="00A022C5">
        <w:rPr>
          <w:rFonts w:hint="eastAsia"/>
        </w:rPr>
        <w:t>咨询</w:t>
      </w:r>
      <w:r w:rsidRPr="00A022C5">
        <w:rPr>
          <w:rFonts w:hint="eastAsia"/>
        </w:rPr>
        <w:t>:</w:t>
      </w:r>
      <w:bookmarkEnd w:id="77"/>
    </w:p>
    <w:p w14:paraId="7DD50D56" w14:textId="76A7EA1C" w:rsidR="00A022C5" w:rsidRDefault="00A022C5" w:rsidP="00A022C5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A022C5">
        <w:rPr>
          <w:rFonts w:hint="eastAsia"/>
          <w:szCs w:val="21"/>
        </w:rPr>
        <w:t>作为口腔正畸用户，系统有一个咨询界面，这样我可以搜索并咨询专业医生，并有关注、私聊、预约功能。</w:t>
      </w:r>
    </w:p>
    <w:p w14:paraId="3A887578" w14:textId="77777777" w:rsidR="002378CD" w:rsidRPr="002378CD" w:rsidRDefault="002378CD" w:rsidP="002378CD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2378CD">
        <w:rPr>
          <w:rFonts w:hint="eastAsia"/>
          <w:szCs w:val="21"/>
        </w:rPr>
        <w:t>提供咨询界面（优先级</w:t>
      </w:r>
      <w:r w:rsidRPr="002378CD">
        <w:rPr>
          <w:rFonts w:hint="eastAsia"/>
          <w:szCs w:val="21"/>
        </w:rPr>
        <w:t xml:space="preserve">: </w:t>
      </w:r>
      <w:r w:rsidRPr="002378CD">
        <w:rPr>
          <w:rFonts w:hint="eastAsia"/>
          <w:szCs w:val="21"/>
        </w:rPr>
        <w:t>中，技术实现难度</w:t>
      </w:r>
      <w:r w:rsidRPr="002378CD">
        <w:rPr>
          <w:rFonts w:hint="eastAsia"/>
          <w:szCs w:val="21"/>
        </w:rPr>
        <w:t xml:space="preserve">: </w:t>
      </w:r>
      <w:r w:rsidRPr="002378CD">
        <w:rPr>
          <w:rFonts w:hint="eastAsia"/>
          <w:szCs w:val="21"/>
        </w:rPr>
        <w:t>高）</w:t>
      </w:r>
    </w:p>
    <w:p w14:paraId="200F48B9" w14:textId="59162182" w:rsidR="002378CD" w:rsidRPr="002378CD" w:rsidRDefault="002378CD" w:rsidP="002378CD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2378CD">
        <w:rPr>
          <w:rFonts w:hint="eastAsia"/>
          <w:szCs w:val="21"/>
        </w:rPr>
        <w:t>支持用户搜索专业医生用户（优先级</w:t>
      </w:r>
      <w:r w:rsidRPr="002378CD">
        <w:rPr>
          <w:rFonts w:hint="eastAsia"/>
          <w:szCs w:val="21"/>
        </w:rPr>
        <w:t xml:space="preserve">: </w:t>
      </w:r>
      <w:r w:rsidRPr="002378CD">
        <w:rPr>
          <w:rFonts w:hint="eastAsia"/>
          <w:szCs w:val="21"/>
        </w:rPr>
        <w:t>中，技术实现难度</w:t>
      </w:r>
      <w:r w:rsidRPr="002378CD">
        <w:rPr>
          <w:rFonts w:hint="eastAsia"/>
          <w:szCs w:val="21"/>
        </w:rPr>
        <w:t xml:space="preserve">: </w:t>
      </w:r>
      <w:r w:rsidRPr="002378CD">
        <w:rPr>
          <w:rFonts w:hint="eastAsia"/>
          <w:szCs w:val="21"/>
        </w:rPr>
        <w:t>高）</w:t>
      </w:r>
    </w:p>
    <w:p w14:paraId="0565A9AB" w14:textId="41106B77" w:rsidR="002378CD" w:rsidRPr="002378CD" w:rsidRDefault="002378CD" w:rsidP="002378CD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2378CD">
        <w:rPr>
          <w:rFonts w:hint="eastAsia"/>
          <w:szCs w:val="21"/>
        </w:rPr>
        <w:t>提供关注、私聊、预约等功能（优先级</w:t>
      </w:r>
      <w:r w:rsidRPr="002378CD">
        <w:rPr>
          <w:rFonts w:hint="eastAsia"/>
          <w:szCs w:val="21"/>
        </w:rPr>
        <w:t xml:space="preserve">: </w:t>
      </w:r>
      <w:r w:rsidRPr="002378CD">
        <w:rPr>
          <w:rFonts w:hint="eastAsia"/>
          <w:szCs w:val="21"/>
        </w:rPr>
        <w:t>中，技术实现难度</w:t>
      </w:r>
      <w:r w:rsidRPr="002378CD">
        <w:rPr>
          <w:rFonts w:hint="eastAsia"/>
          <w:szCs w:val="21"/>
        </w:rPr>
        <w:t xml:space="preserve">: </w:t>
      </w:r>
      <w:r w:rsidRPr="002378CD">
        <w:rPr>
          <w:rFonts w:hint="eastAsia"/>
          <w:szCs w:val="21"/>
        </w:rPr>
        <w:t>高）</w:t>
      </w:r>
    </w:p>
    <w:p w14:paraId="6FE926C1" w14:textId="77777777" w:rsidR="009D5A3E" w:rsidRDefault="009D5A3E" w:rsidP="00A022C5">
      <w:pPr>
        <w:spacing w:beforeLines="50" w:before="120" w:line="300" w:lineRule="auto"/>
        <w:jc w:val="both"/>
        <w:rPr>
          <w:szCs w:val="21"/>
        </w:rPr>
      </w:pPr>
    </w:p>
    <w:p w14:paraId="389EFA2D" w14:textId="01F31BB7" w:rsidR="00390F6B" w:rsidRPr="00390F6B" w:rsidRDefault="00390F6B" w:rsidP="00390F6B">
      <w:pPr>
        <w:pStyle w:val="2"/>
      </w:pPr>
      <w:bookmarkStart w:id="78" w:name="_Toc149071560"/>
      <w:r w:rsidRPr="00390F6B">
        <w:rPr>
          <w:rFonts w:hint="eastAsia"/>
        </w:rPr>
        <w:t>医生用户</w:t>
      </w:r>
      <w:bookmarkEnd w:id="78"/>
    </w:p>
    <w:p w14:paraId="31941737" w14:textId="62D19AD6" w:rsidR="00390F6B" w:rsidRPr="00390F6B" w:rsidRDefault="00390F6B" w:rsidP="00390F6B">
      <w:pPr>
        <w:pStyle w:val="3"/>
      </w:pPr>
      <w:bookmarkStart w:id="79" w:name="_Toc149071561"/>
      <w:r w:rsidRPr="00390F6B">
        <w:rPr>
          <w:rFonts w:hint="eastAsia"/>
        </w:rPr>
        <w:t>注册账号</w:t>
      </w:r>
      <w:bookmarkEnd w:id="79"/>
    </w:p>
    <w:p w14:paraId="194B73DF" w14:textId="77777777" w:rsidR="00390F6B" w:rsidRPr="00390F6B" w:rsidRDefault="00390F6B" w:rsidP="00894FFC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390F6B">
        <w:rPr>
          <w:rFonts w:hint="eastAsia"/>
          <w:szCs w:val="21"/>
        </w:rPr>
        <w:t>账号注册时允许用户选择身份（优先级</w:t>
      </w:r>
      <w:r w:rsidRPr="00390F6B">
        <w:rPr>
          <w:rFonts w:hint="eastAsia"/>
          <w:szCs w:val="21"/>
        </w:rPr>
        <w:t xml:space="preserve">: </w:t>
      </w:r>
      <w:r w:rsidRPr="00390F6B">
        <w:rPr>
          <w:rFonts w:hint="eastAsia"/>
          <w:szCs w:val="21"/>
        </w:rPr>
        <w:t>高，技术实现难度</w:t>
      </w:r>
      <w:r w:rsidRPr="00390F6B">
        <w:rPr>
          <w:rFonts w:hint="eastAsia"/>
          <w:szCs w:val="21"/>
        </w:rPr>
        <w:t xml:space="preserve">: </w:t>
      </w:r>
      <w:r w:rsidRPr="00390F6B">
        <w:rPr>
          <w:rFonts w:hint="eastAsia"/>
          <w:szCs w:val="21"/>
        </w:rPr>
        <w:t>低）</w:t>
      </w:r>
    </w:p>
    <w:p w14:paraId="7EA8F226" w14:textId="77777777" w:rsidR="00390F6B" w:rsidRPr="00390F6B" w:rsidRDefault="00390F6B" w:rsidP="00894FFC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390F6B">
        <w:rPr>
          <w:rFonts w:hint="eastAsia"/>
          <w:szCs w:val="21"/>
        </w:rPr>
        <w:t>支持用户填写除普通用户信息外的专业信息，包括所在医院或诊所、所处职位、工作年限、教育背景。同时支持用户以文字和附件形式上传相关资料，包括名片、学位证书和职业资格证明（优先级</w:t>
      </w:r>
      <w:r w:rsidRPr="00390F6B">
        <w:rPr>
          <w:rFonts w:hint="eastAsia"/>
          <w:szCs w:val="21"/>
        </w:rPr>
        <w:t xml:space="preserve">: </w:t>
      </w:r>
      <w:r w:rsidRPr="00390F6B">
        <w:rPr>
          <w:rFonts w:hint="eastAsia"/>
          <w:szCs w:val="21"/>
        </w:rPr>
        <w:t>高，技术实现难度</w:t>
      </w:r>
      <w:r w:rsidRPr="00390F6B">
        <w:rPr>
          <w:rFonts w:hint="eastAsia"/>
          <w:szCs w:val="21"/>
        </w:rPr>
        <w:t xml:space="preserve">: </w:t>
      </w:r>
      <w:r w:rsidRPr="00390F6B">
        <w:rPr>
          <w:rFonts w:hint="eastAsia"/>
          <w:szCs w:val="21"/>
        </w:rPr>
        <w:t>高）</w:t>
      </w:r>
    </w:p>
    <w:p w14:paraId="325E883A" w14:textId="77777777" w:rsidR="00390F6B" w:rsidRPr="00390F6B" w:rsidRDefault="00390F6B" w:rsidP="00894FFC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390F6B">
        <w:rPr>
          <w:rFonts w:hint="eastAsia"/>
          <w:szCs w:val="21"/>
        </w:rPr>
        <w:t>支持用户通过微信接收专业认证成功或失败的信息，未经过专业认证的医生用户视为未注册，无法登录（优先级</w:t>
      </w:r>
      <w:r w:rsidRPr="00390F6B">
        <w:rPr>
          <w:rFonts w:hint="eastAsia"/>
          <w:szCs w:val="21"/>
        </w:rPr>
        <w:t xml:space="preserve">: </w:t>
      </w:r>
      <w:r w:rsidRPr="00390F6B">
        <w:rPr>
          <w:rFonts w:hint="eastAsia"/>
          <w:szCs w:val="21"/>
        </w:rPr>
        <w:t>高，技术实现难度</w:t>
      </w:r>
      <w:r w:rsidRPr="00390F6B">
        <w:rPr>
          <w:rFonts w:hint="eastAsia"/>
          <w:szCs w:val="21"/>
        </w:rPr>
        <w:t xml:space="preserve">: </w:t>
      </w:r>
      <w:r w:rsidRPr="00390F6B">
        <w:rPr>
          <w:rFonts w:hint="eastAsia"/>
          <w:szCs w:val="21"/>
        </w:rPr>
        <w:t>中）</w:t>
      </w:r>
    </w:p>
    <w:p w14:paraId="6F9CEC9D" w14:textId="1E2DE1EE" w:rsidR="00390F6B" w:rsidRPr="00390F6B" w:rsidRDefault="00390F6B" w:rsidP="00894FFC">
      <w:pPr>
        <w:pStyle w:val="3"/>
      </w:pPr>
      <w:r w:rsidRPr="00390F6B">
        <w:rPr>
          <w:rFonts w:hint="eastAsia"/>
        </w:rPr>
        <w:t xml:space="preserve">  </w:t>
      </w:r>
      <w:bookmarkStart w:id="80" w:name="_Toc149071562"/>
      <w:r w:rsidRPr="00390F6B">
        <w:rPr>
          <w:rFonts w:hint="eastAsia"/>
        </w:rPr>
        <w:t>账号信息修改</w:t>
      </w:r>
      <w:bookmarkEnd w:id="80"/>
    </w:p>
    <w:p w14:paraId="722E312D" w14:textId="324E473F" w:rsidR="00390F6B" w:rsidRPr="00390F6B" w:rsidRDefault="00390F6B" w:rsidP="00894FFC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390F6B">
        <w:rPr>
          <w:rFonts w:hint="eastAsia"/>
          <w:szCs w:val="21"/>
        </w:rPr>
        <w:t>提供个人专业信息修改界面（优先级</w:t>
      </w:r>
      <w:r w:rsidRPr="00390F6B">
        <w:rPr>
          <w:rFonts w:hint="eastAsia"/>
          <w:szCs w:val="21"/>
        </w:rPr>
        <w:t xml:space="preserve">: </w:t>
      </w:r>
      <w:r w:rsidRPr="00390F6B">
        <w:rPr>
          <w:rFonts w:hint="eastAsia"/>
          <w:szCs w:val="21"/>
        </w:rPr>
        <w:t>高，技术实现难度</w:t>
      </w:r>
      <w:r w:rsidRPr="00390F6B">
        <w:rPr>
          <w:rFonts w:hint="eastAsia"/>
          <w:szCs w:val="21"/>
        </w:rPr>
        <w:t xml:space="preserve">: </w:t>
      </w:r>
      <w:r w:rsidRPr="00390F6B">
        <w:rPr>
          <w:rFonts w:hint="eastAsia"/>
          <w:szCs w:val="21"/>
        </w:rPr>
        <w:t>低）</w:t>
      </w:r>
    </w:p>
    <w:p w14:paraId="71218C26" w14:textId="379F063C" w:rsidR="00390F6B" w:rsidRPr="00390F6B" w:rsidRDefault="00390F6B" w:rsidP="00894FFC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390F6B">
        <w:rPr>
          <w:rFonts w:hint="eastAsia"/>
          <w:szCs w:val="21"/>
        </w:rPr>
        <w:t>支持用户上传修改后信息的认证资料（优先级</w:t>
      </w:r>
      <w:r w:rsidRPr="00390F6B">
        <w:rPr>
          <w:rFonts w:hint="eastAsia"/>
          <w:szCs w:val="21"/>
        </w:rPr>
        <w:t xml:space="preserve">: </w:t>
      </w:r>
      <w:r w:rsidRPr="00390F6B">
        <w:rPr>
          <w:rFonts w:hint="eastAsia"/>
          <w:szCs w:val="21"/>
        </w:rPr>
        <w:t>高，技术实现难度</w:t>
      </w:r>
      <w:r w:rsidRPr="00390F6B">
        <w:rPr>
          <w:rFonts w:hint="eastAsia"/>
          <w:szCs w:val="21"/>
        </w:rPr>
        <w:t xml:space="preserve">: </w:t>
      </w:r>
      <w:r w:rsidRPr="00390F6B">
        <w:rPr>
          <w:rFonts w:hint="eastAsia"/>
          <w:szCs w:val="21"/>
        </w:rPr>
        <w:t>中）</w:t>
      </w:r>
    </w:p>
    <w:p w14:paraId="2F0A70F0" w14:textId="6141274C" w:rsidR="00390F6B" w:rsidRPr="00390F6B" w:rsidRDefault="00390F6B" w:rsidP="00894FFC">
      <w:pPr>
        <w:pStyle w:val="3"/>
      </w:pPr>
      <w:bookmarkStart w:id="81" w:name="_Toc149071563"/>
      <w:r w:rsidRPr="00390F6B">
        <w:rPr>
          <w:rFonts w:hint="eastAsia"/>
        </w:rPr>
        <w:t>患者信息管理</w:t>
      </w:r>
      <w:bookmarkEnd w:id="81"/>
    </w:p>
    <w:p w14:paraId="3E9B66A7" w14:textId="1C1B8217" w:rsidR="00390F6B" w:rsidRPr="00390F6B" w:rsidRDefault="00390F6B" w:rsidP="00894FFC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390F6B">
        <w:rPr>
          <w:rFonts w:hint="eastAsia"/>
          <w:szCs w:val="21"/>
        </w:rPr>
        <w:t>提供患者信息管理界面，允许用户增添、修改、删除患者信息（优先级</w:t>
      </w:r>
      <w:r w:rsidRPr="00390F6B">
        <w:rPr>
          <w:rFonts w:hint="eastAsia"/>
          <w:szCs w:val="21"/>
        </w:rPr>
        <w:t xml:space="preserve">: </w:t>
      </w:r>
      <w:r w:rsidRPr="00390F6B">
        <w:rPr>
          <w:rFonts w:hint="eastAsia"/>
          <w:szCs w:val="21"/>
        </w:rPr>
        <w:t>中，技术实现难度</w:t>
      </w:r>
      <w:r w:rsidRPr="00390F6B">
        <w:rPr>
          <w:rFonts w:hint="eastAsia"/>
          <w:szCs w:val="21"/>
        </w:rPr>
        <w:t xml:space="preserve">: </w:t>
      </w:r>
      <w:r w:rsidRPr="00390F6B">
        <w:rPr>
          <w:rFonts w:hint="eastAsia"/>
          <w:szCs w:val="21"/>
        </w:rPr>
        <w:t>低）</w:t>
      </w:r>
    </w:p>
    <w:p w14:paraId="6ABDE8BC" w14:textId="77777777" w:rsidR="00390F6B" w:rsidRPr="00390F6B" w:rsidRDefault="00390F6B" w:rsidP="00894FFC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390F6B">
        <w:rPr>
          <w:rFonts w:hint="eastAsia"/>
          <w:szCs w:val="21"/>
        </w:rPr>
        <w:t>提供患者信息编辑界面，允许用户修改患者的联系方式、矫正进度和预约时间信息（优先级</w:t>
      </w:r>
      <w:r w:rsidRPr="00390F6B">
        <w:rPr>
          <w:rFonts w:hint="eastAsia"/>
          <w:szCs w:val="21"/>
        </w:rPr>
        <w:t xml:space="preserve">: </w:t>
      </w:r>
      <w:r w:rsidRPr="00390F6B">
        <w:rPr>
          <w:rFonts w:hint="eastAsia"/>
          <w:szCs w:val="21"/>
        </w:rPr>
        <w:t>中，技术实现难度</w:t>
      </w:r>
      <w:r w:rsidRPr="00390F6B">
        <w:rPr>
          <w:rFonts w:hint="eastAsia"/>
          <w:szCs w:val="21"/>
        </w:rPr>
        <w:t xml:space="preserve">: </w:t>
      </w:r>
      <w:r w:rsidRPr="00390F6B">
        <w:rPr>
          <w:rFonts w:hint="eastAsia"/>
          <w:szCs w:val="21"/>
        </w:rPr>
        <w:t>低）</w:t>
      </w:r>
    </w:p>
    <w:p w14:paraId="12966CDC" w14:textId="77777777" w:rsidR="00390F6B" w:rsidRPr="00390F6B" w:rsidRDefault="00390F6B" w:rsidP="00894FFC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390F6B">
        <w:rPr>
          <w:rFonts w:hint="eastAsia"/>
          <w:szCs w:val="21"/>
        </w:rPr>
        <w:t>提供数据分析工具，可统计患者矫正进度、历史患者治疗数据等（优先级</w:t>
      </w:r>
      <w:r w:rsidRPr="00390F6B">
        <w:rPr>
          <w:rFonts w:hint="eastAsia"/>
          <w:szCs w:val="21"/>
        </w:rPr>
        <w:t xml:space="preserve">: </w:t>
      </w:r>
      <w:r w:rsidRPr="00390F6B">
        <w:rPr>
          <w:rFonts w:hint="eastAsia"/>
          <w:szCs w:val="21"/>
        </w:rPr>
        <w:t>低，技术实现难度</w:t>
      </w:r>
      <w:r w:rsidRPr="00390F6B">
        <w:rPr>
          <w:rFonts w:hint="eastAsia"/>
          <w:szCs w:val="21"/>
        </w:rPr>
        <w:t xml:space="preserve">: </w:t>
      </w:r>
      <w:r w:rsidRPr="00390F6B">
        <w:rPr>
          <w:rFonts w:hint="eastAsia"/>
          <w:szCs w:val="21"/>
        </w:rPr>
        <w:t>高）</w:t>
      </w:r>
    </w:p>
    <w:p w14:paraId="2FDAF15D" w14:textId="1B8D8586" w:rsidR="00390F6B" w:rsidRPr="00390F6B" w:rsidRDefault="00390F6B" w:rsidP="00894FFC">
      <w:pPr>
        <w:pStyle w:val="3"/>
      </w:pPr>
      <w:bookmarkStart w:id="82" w:name="_Toc149071564"/>
      <w:r w:rsidRPr="00390F6B">
        <w:rPr>
          <w:rFonts w:hint="eastAsia"/>
        </w:rPr>
        <w:t>论坛发帖</w:t>
      </w:r>
      <w:bookmarkEnd w:id="82"/>
    </w:p>
    <w:p w14:paraId="0850CB97" w14:textId="6E4D1298" w:rsidR="009D5A3E" w:rsidRDefault="00390F6B" w:rsidP="00894FFC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390F6B">
        <w:rPr>
          <w:rFonts w:hint="eastAsia"/>
          <w:szCs w:val="21"/>
        </w:rPr>
        <w:t>允许用户对自己发送的帖子增添专业标签（优先级</w:t>
      </w:r>
      <w:r w:rsidRPr="00390F6B">
        <w:rPr>
          <w:rFonts w:hint="eastAsia"/>
          <w:szCs w:val="21"/>
        </w:rPr>
        <w:t xml:space="preserve">: </w:t>
      </w:r>
      <w:r w:rsidRPr="00390F6B">
        <w:rPr>
          <w:rFonts w:hint="eastAsia"/>
          <w:szCs w:val="21"/>
        </w:rPr>
        <w:t>中，技术实现难度</w:t>
      </w:r>
      <w:r w:rsidRPr="00390F6B">
        <w:rPr>
          <w:rFonts w:hint="eastAsia"/>
          <w:szCs w:val="21"/>
        </w:rPr>
        <w:t xml:space="preserve">: </w:t>
      </w:r>
      <w:r w:rsidRPr="00390F6B">
        <w:rPr>
          <w:rFonts w:hint="eastAsia"/>
          <w:szCs w:val="21"/>
        </w:rPr>
        <w:t>低）</w:t>
      </w:r>
    </w:p>
    <w:p w14:paraId="7D820F81" w14:textId="2F69F298" w:rsidR="00390F6B" w:rsidRDefault="00390F6B" w:rsidP="00894FFC">
      <w:pPr>
        <w:tabs>
          <w:tab w:val="left" w:pos="6918"/>
        </w:tabs>
        <w:spacing w:beforeLines="50" w:before="120" w:line="300" w:lineRule="auto"/>
        <w:ind w:firstLineChars="200" w:firstLine="420"/>
        <w:jc w:val="both"/>
        <w:rPr>
          <w:szCs w:val="21"/>
        </w:rPr>
      </w:pPr>
      <w:r>
        <w:rPr>
          <w:szCs w:val="21"/>
        </w:rPr>
        <w:tab/>
      </w:r>
    </w:p>
    <w:p w14:paraId="6AD61A46" w14:textId="3177A81D" w:rsidR="00390F6B" w:rsidRPr="00390F6B" w:rsidRDefault="00390F6B" w:rsidP="00390F6B">
      <w:pPr>
        <w:pStyle w:val="2"/>
      </w:pPr>
      <w:bookmarkStart w:id="83" w:name="_Toc149071565"/>
      <w:r w:rsidRPr="00390F6B">
        <w:rPr>
          <w:rFonts w:hint="eastAsia"/>
        </w:rPr>
        <w:lastRenderedPageBreak/>
        <w:t>管理员</w:t>
      </w:r>
      <w:bookmarkEnd w:id="83"/>
    </w:p>
    <w:p w14:paraId="32BAE0F2" w14:textId="7221C7F9" w:rsidR="00390F6B" w:rsidRPr="00390F6B" w:rsidRDefault="00390F6B" w:rsidP="00894FFC">
      <w:pPr>
        <w:pStyle w:val="3"/>
      </w:pPr>
      <w:bookmarkStart w:id="84" w:name="_Toc149071566"/>
      <w:r w:rsidRPr="00390F6B">
        <w:rPr>
          <w:rFonts w:hint="eastAsia"/>
        </w:rPr>
        <w:t>用户管理：</w:t>
      </w:r>
      <w:bookmarkEnd w:id="84"/>
    </w:p>
    <w:p w14:paraId="465484F2" w14:textId="2E54A194" w:rsidR="00390F6B" w:rsidRPr="00390F6B" w:rsidRDefault="00390F6B" w:rsidP="006A536A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390F6B">
        <w:rPr>
          <w:rFonts w:hint="eastAsia"/>
          <w:szCs w:val="21"/>
        </w:rPr>
        <w:t>管理员可以查看用户的注册信息、登录和发帖记录等数据，以全面了解用户的活跃情况。</w:t>
      </w:r>
      <w:r w:rsidR="006A536A" w:rsidRPr="00390F6B">
        <w:rPr>
          <w:rFonts w:hint="eastAsia"/>
          <w:szCs w:val="21"/>
        </w:rPr>
        <w:t>（优先级</w:t>
      </w:r>
      <w:r w:rsidR="006A536A" w:rsidRPr="00390F6B">
        <w:rPr>
          <w:rFonts w:hint="eastAsia"/>
          <w:szCs w:val="21"/>
        </w:rPr>
        <w:t xml:space="preserve">: </w:t>
      </w:r>
      <w:r w:rsidR="006A536A" w:rsidRPr="00390F6B">
        <w:rPr>
          <w:rFonts w:hint="eastAsia"/>
          <w:szCs w:val="21"/>
        </w:rPr>
        <w:t>高，技术实现难度</w:t>
      </w:r>
      <w:r w:rsidR="006A536A" w:rsidRPr="00390F6B">
        <w:rPr>
          <w:rFonts w:hint="eastAsia"/>
          <w:szCs w:val="21"/>
        </w:rPr>
        <w:t xml:space="preserve">: </w:t>
      </w:r>
      <w:r w:rsidR="006A536A" w:rsidRPr="00390F6B">
        <w:rPr>
          <w:rFonts w:hint="eastAsia"/>
          <w:szCs w:val="21"/>
        </w:rPr>
        <w:t>中）</w:t>
      </w:r>
    </w:p>
    <w:p w14:paraId="337D1A5F" w14:textId="24973478" w:rsidR="00390F6B" w:rsidRPr="00390F6B" w:rsidRDefault="00390F6B" w:rsidP="006A536A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390F6B">
        <w:rPr>
          <w:rFonts w:hint="eastAsia"/>
          <w:szCs w:val="21"/>
        </w:rPr>
        <w:t>管理员需要审核新用户的注册信息，批准符合要求的用户注册申请，拒绝存在风险的注册用户。</w:t>
      </w:r>
      <w:r w:rsidR="006A536A" w:rsidRPr="00390F6B">
        <w:rPr>
          <w:rFonts w:hint="eastAsia"/>
          <w:szCs w:val="21"/>
        </w:rPr>
        <w:t>（优先级</w:t>
      </w:r>
      <w:r w:rsidR="006A536A" w:rsidRPr="00390F6B">
        <w:rPr>
          <w:rFonts w:hint="eastAsia"/>
          <w:szCs w:val="21"/>
        </w:rPr>
        <w:t xml:space="preserve">: </w:t>
      </w:r>
      <w:r w:rsidR="006A536A" w:rsidRPr="00390F6B">
        <w:rPr>
          <w:rFonts w:hint="eastAsia"/>
          <w:szCs w:val="21"/>
        </w:rPr>
        <w:t>高，技术实现难度</w:t>
      </w:r>
      <w:r w:rsidR="006A536A" w:rsidRPr="00390F6B">
        <w:rPr>
          <w:rFonts w:hint="eastAsia"/>
          <w:szCs w:val="21"/>
        </w:rPr>
        <w:t xml:space="preserve">: </w:t>
      </w:r>
      <w:r w:rsidR="006A536A" w:rsidRPr="00390F6B">
        <w:rPr>
          <w:rFonts w:hint="eastAsia"/>
          <w:szCs w:val="21"/>
        </w:rPr>
        <w:t>中）</w:t>
      </w:r>
    </w:p>
    <w:p w14:paraId="61697BE9" w14:textId="7B6C88F0" w:rsidR="00390F6B" w:rsidRPr="00390F6B" w:rsidRDefault="00390F6B" w:rsidP="00894FFC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390F6B">
        <w:rPr>
          <w:rFonts w:hint="eastAsia"/>
          <w:szCs w:val="21"/>
        </w:rPr>
        <w:t>管理员可以封禁一段时间或永久禁止存在垃圾营销、辱骂言论、违法违规内容的用户账号，维护论坛秩序</w:t>
      </w:r>
      <w:r w:rsidR="006A536A" w:rsidRPr="00390F6B">
        <w:rPr>
          <w:rFonts w:hint="eastAsia"/>
          <w:szCs w:val="21"/>
        </w:rPr>
        <w:t>。（优先级</w:t>
      </w:r>
      <w:r w:rsidR="006A536A" w:rsidRPr="00390F6B">
        <w:rPr>
          <w:rFonts w:hint="eastAsia"/>
          <w:szCs w:val="21"/>
        </w:rPr>
        <w:t xml:space="preserve">: </w:t>
      </w:r>
      <w:r w:rsidR="006A536A" w:rsidRPr="00390F6B">
        <w:rPr>
          <w:rFonts w:hint="eastAsia"/>
          <w:szCs w:val="21"/>
        </w:rPr>
        <w:t>高，技术实现难度</w:t>
      </w:r>
      <w:r w:rsidR="006A536A" w:rsidRPr="00390F6B">
        <w:rPr>
          <w:rFonts w:hint="eastAsia"/>
          <w:szCs w:val="21"/>
        </w:rPr>
        <w:t xml:space="preserve">: </w:t>
      </w:r>
      <w:r w:rsidR="006A536A" w:rsidRPr="00390F6B">
        <w:rPr>
          <w:rFonts w:hint="eastAsia"/>
          <w:szCs w:val="21"/>
        </w:rPr>
        <w:t>中）</w:t>
      </w:r>
    </w:p>
    <w:p w14:paraId="36D863B0" w14:textId="4D23989F" w:rsidR="00390F6B" w:rsidRPr="00390F6B" w:rsidRDefault="00390F6B" w:rsidP="00894FFC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390F6B">
        <w:rPr>
          <w:rFonts w:hint="eastAsia"/>
          <w:szCs w:val="21"/>
        </w:rPr>
        <w:t>管理员需要设置用户反馈渠道，收集用户对论坛功能和管理方面的意见及建议，努力改进论坛服务</w:t>
      </w:r>
      <w:r w:rsidR="006A536A" w:rsidRPr="00390F6B">
        <w:rPr>
          <w:rFonts w:hint="eastAsia"/>
          <w:szCs w:val="21"/>
        </w:rPr>
        <w:t>。（优先级</w:t>
      </w:r>
      <w:r w:rsidR="006A536A" w:rsidRPr="00390F6B">
        <w:rPr>
          <w:rFonts w:hint="eastAsia"/>
          <w:szCs w:val="21"/>
        </w:rPr>
        <w:t xml:space="preserve">: </w:t>
      </w:r>
      <w:r w:rsidR="006A536A" w:rsidRPr="00390F6B">
        <w:rPr>
          <w:rFonts w:hint="eastAsia"/>
          <w:szCs w:val="21"/>
        </w:rPr>
        <w:t>高，技术实现难度</w:t>
      </w:r>
      <w:r w:rsidR="006A536A" w:rsidRPr="00390F6B">
        <w:rPr>
          <w:rFonts w:hint="eastAsia"/>
          <w:szCs w:val="21"/>
        </w:rPr>
        <w:t xml:space="preserve">: </w:t>
      </w:r>
      <w:r w:rsidR="006A536A">
        <w:rPr>
          <w:rFonts w:hint="eastAsia"/>
          <w:szCs w:val="21"/>
        </w:rPr>
        <w:t>高</w:t>
      </w:r>
      <w:r w:rsidR="006A536A" w:rsidRPr="00390F6B">
        <w:rPr>
          <w:rFonts w:hint="eastAsia"/>
          <w:szCs w:val="21"/>
        </w:rPr>
        <w:t>）</w:t>
      </w:r>
    </w:p>
    <w:p w14:paraId="267533B3" w14:textId="6AE15543" w:rsidR="00390F6B" w:rsidRPr="00390F6B" w:rsidRDefault="00390F6B" w:rsidP="00894FFC">
      <w:pPr>
        <w:pStyle w:val="3"/>
      </w:pPr>
      <w:bookmarkStart w:id="85" w:name="_Toc149071567"/>
      <w:r w:rsidRPr="00390F6B">
        <w:rPr>
          <w:rFonts w:hint="eastAsia"/>
        </w:rPr>
        <w:t>内容审核</w:t>
      </w:r>
      <w:bookmarkEnd w:id="85"/>
    </w:p>
    <w:p w14:paraId="794D2EEB" w14:textId="209EE342" w:rsidR="00390F6B" w:rsidRPr="00390F6B" w:rsidRDefault="00390F6B" w:rsidP="00894FFC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390F6B">
        <w:rPr>
          <w:rFonts w:hint="eastAsia"/>
          <w:szCs w:val="21"/>
        </w:rPr>
        <w:t>管理员需要及时删除包含政治敏感、色情低俗、人身攻击等违规内容的帖子，保证论坛的健康氛围</w:t>
      </w:r>
      <w:r w:rsidR="006A536A" w:rsidRPr="00390F6B">
        <w:rPr>
          <w:rFonts w:hint="eastAsia"/>
          <w:szCs w:val="21"/>
        </w:rPr>
        <w:t>。（优先级</w:t>
      </w:r>
      <w:r w:rsidR="006A536A" w:rsidRPr="00390F6B">
        <w:rPr>
          <w:rFonts w:hint="eastAsia"/>
          <w:szCs w:val="21"/>
        </w:rPr>
        <w:t xml:space="preserve">: </w:t>
      </w:r>
      <w:r w:rsidR="006A536A" w:rsidRPr="00390F6B">
        <w:rPr>
          <w:rFonts w:hint="eastAsia"/>
          <w:szCs w:val="21"/>
        </w:rPr>
        <w:t>高，技术实现难度</w:t>
      </w:r>
      <w:r w:rsidR="006A536A" w:rsidRPr="00390F6B">
        <w:rPr>
          <w:rFonts w:hint="eastAsia"/>
          <w:szCs w:val="21"/>
        </w:rPr>
        <w:t xml:space="preserve">: </w:t>
      </w:r>
      <w:r w:rsidR="006A536A" w:rsidRPr="00390F6B">
        <w:rPr>
          <w:rFonts w:hint="eastAsia"/>
          <w:szCs w:val="21"/>
        </w:rPr>
        <w:t>中）</w:t>
      </w:r>
    </w:p>
    <w:p w14:paraId="210DE5DC" w14:textId="15A99795" w:rsidR="00390F6B" w:rsidRPr="00390F6B" w:rsidRDefault="00390F6B" w:rsidP="00894FFC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390F6B">
        <w:rPr>
          <w:rFonts w:hint="eastAsia"/>
          <w:szCs w:val="21"/>
        </w:rPr>
        <w:t>管理员需要认真处理用户举报的违规帖子或用户，及时做出警告、删除或封禁账号等处理，维护论坛秩序</w:t>
      </w:r>
      <w:r w:rsidR="006A536A" w:rsidRPr="00390F6B">
        <w:rPr>
          <w:rFonts w:hint="eastAsia"/>
          <w:szCs w:val="21"/>
        </w:rPr>
        <w:t>。（优先级</w:t>
      </w:r>
      <w:r w:rsidR="006A536A" w:rsidRPr="00390F6B">
        <w:rPr>
          <w:rFonts w:hint="eastAsia"/>
          <w:szCs w:val="21"/>
        </w:rPr>
        <w:t xml:space="preserve">: </w:t>
      </w:r>
      <w:r w:rsidR="006A536A" w:rsidRPr="00390F6B">
        <w:rPr>
          <w:rFonts w:hint="eastAsia"/>
          <w:szCs w:val="21"/>
        </w:rPr>
        <w:t>高，技术实现难度</w:t>
      </w:r>
      <w:r w:rsidR="006A536A" w:rsidRPr="00390F6B">
        <w:rPr>
          <w:rFonts w:hint="eastAsia"/>
          <w:szCs w:val="21"/>
        </w:rPr>
        <w:t xml:space="preserve">: </w:t>
      </w:r>
      <w:r w:rsidR="006A536A" w:rsidRPr="00390F6B">
        <w:rPr>
          <w:rFonts w:hint="eastAsia"/>
          <w:szCs w:val="21"/>
        </w:rPr>
        <w:t>中）</w:t>
      </w:r>
    </w:p>
    <w:p w14:paraId="2D37DF65" w14:textId="08A15076" w:rsidR="00390F6B" w:rsidRPr="00390F6B" w:rsidRDefault="00390F6B" w:rsidP="00894FFC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390F6B">
        <w:rPr>
          <w:rFonts w:hint="eastAsia"/>
          <w:szCs w:val="21"/>
        </w:rPr>
        <w:t>管理员需要积极但审慎地处理包含不实信息、造谣引战等错误言论的帖子，避免生搬硬套，保障言论空间</w:t>
      </w:r>
      <w:r w:rsidR="006A536A" w:rsidRPr="00390F6B">
        <w:rPr>
          <w:rFonts w:hint="eastAsia"/>
          <w:szCs w:val="21"/>
        </w:rPr>
        <w:t>。（优先级</w:t>
      </w:r>
      <w:r w:rsidR="006A536A" w:rsidRPr="00390F6B">
        <w:rPr>
          <w:rFonts w:hint="eastAsia"/>
          <w:szCs w:val="21"/>
        </w:rPr>
        <w:t xml:space="preserve">: </w:t>
      </w:r>
      <w:r w:rsidR="006A536A" w:rsidRPr="00390F6B">
        <w:rPr>
          <w:rFonts w:hint="eastAsia"/>
          <w:szCs w:val="21"/>
        </w:rPr>
        <w:t>高，技术实现难度</w:t>
      </w:r>
      <w:r w:rsidR="006A536A" w:rsidRPr="00390F6B">
        <w:rPr>
          <w:rFonts w:hint="eastAsia"/>
          <w:szCs w:val="21"/>
        </w:rPr>
        <w:t xml:space="preserve">: </w:t>
      </w:r>
      <w:r w:rsidR="006A536A" w:rsidRPr="00390F6B">
        <w:rPr>
          <w:rFonts w:hint="eastAsia"/>
          <w:szCs w:val="21"/>
        </w:rPr>
        <w:t>中）</w:t>
      </w:r>
    </w:p>
    <w:p w14:paraId="3D827296" w14:textId="2E854C6D" w:rsidR="00390F6B" w:rsidRPr="00390F6B" w:rsidRDefault="00390F6B" w:rsidP="00894FFC">
      <w:pPr>
        <w:pStyle w:val="3"/>
      </w:pPr>
      <w:bookmarkStart w:id="86" w:name="_Toc149071568"/>
      <w:r w:rsidRPr="00390F6B">
        <w:rPr>
          <w:rFonts w:hint="eastAsia"/>
        </w:rPr>
        <w:t>版块管理</w:t>
      </w:r>
      <w:bookmarkEnd w:id="86"/>
    </w:p>
    <w:p w14:paraId="5072C1B4" w14:textId="33EEA565" w:rsidR="00390F6B" w:rsidRPr="00390F6B" w:rsidRDefault="00390F6B" w:rsidP="00894FFC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390F6B">
        <w:rPr>
          <w:rFonts w:hint="eastAsia"/>
          <w:szCs w:val="21"/>
        </w:rPr>
        <w:t>根据用户需求，管理员可以新增论坛版块，扩充论坛讨论领域，丰富论坛内容</w:t>
      </w:r>
      <w:r w:rsidR="006A536A" w:rsidRPr="00390F6B">
        <w:rPr>
          <w:rFonts w:hint="eastAsia"/>
          <w:szCs w:val="21"/>
        </w:rPr>
        <w:t>。（优先级</w:t>
      </w:r>
      <w:r w:rsidR="006A536A" w:rsidRPr="00390F6B">
        <w:rPr>
          <w:rFonts w:hint="eastAsia"/>
          <w:szCs w:val="21"/>
        </w:rPr>
        <w:t xml:space="preserve">: </w:t>
      </w:r>
      <w:r w:rsidR="006A536A">
        <w:rPr>
          <w:rFonts w:hint="eastAsia"/>
          <w:szCs w:val="21"/>
        </w:rPr>
        <w:t>中</w:t>
      </w:r>
      <w:r w:rsidR="006A536A" w:rsidRPr="00390F6B">
        <w:rPr>
          <w:rFonts w:hint="eastAsia"/>
          <w:szCs w:val="21"/>
        </w:rPr>
        <w:t>，技术实现难度</w:t>
      </w:r>
      <w:r w:rsidR="006A536A" w:rsidRPr="00390F6B">
        <w:rPr>
          <w:rFonts w:hint="eastAsia"/>
          <w:szCs w:val="21"/>
        </w:rPr>
        <w:t xml:space="preserve">: </w:t>
      </w:r>
      <w:r w:rsidR="006A536A" w:rsidRPr="00390F6B">
        <w:rPr>
          <w:rFonts w:hint="eastAsia"/>
          <w:szCs w:val="21"/>
        </w:rPr>
        <w:t>中）</w:t>
      </w:r>
    </w:p>
    <w:p w14:paraId="5D7DEEBB" w14:textId="6BC6AE03" w:rsidR="00390F6B" w:rsidRPr="00390F6B" w:rsidRDefault="00390F6B" w:rsidP="00894FFC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390F6B">
        <w:rPr>
          <w:rFonts w:hint="eastAsia"/>
          <w:szCs w:val="21"/>
        </w:rPr>
        <w:t>管理员可以选择积极贡献的用户担任版主，或罢免长期缺勤的版主，以便更好地管理不同版块</w:t>
      </w:r>
      <w:r w:rsidR="006A536A" w:rsidRPr="00390F6B">
        <w:rPr>
          <w:rFonts w:hint="eastAsia"/>
          <w:szCs w:val="21"/>
        </w:rPr>
        <w:t>。（优先级</w:t>
      </w:r>
      <w:r w:rsidR="006A536A" w:rsidRPr="00390F6B">
        <w:rPr>
          <w:rFonts w:hint="eastAsia"/>
          <w:szCs w:val="21"/>
        </w:rPr>
        <w:t xml:space="preserve">: </w:t>
      </w:r>
      <w:r w:rsidR="006A536A">
        <w:rPr>
          <w:rFonts w:hint="eastAsia"/>
          <w:szCs w:val="21"/>
        </w:rPr>
        <w:t>中</w:t>
      </w:r>
      <w:r w:rsidR="006A536A" w:rsidRPr="00390F6B">
        <w:rPr>
          <w:rFonts w:hint="eastAsia"/>
          <w:szCs w:val="21"/>
        </w:rPr>
        <w:t>，技术实现难度</w:t>
      </w:r>
      <w:r w:rsidR="006A536A" w:rsidRPr="00390F6B">
        <w:rPr>
          <w:rFonts w:hint="eastAsia"/>
          <w:szCs w:val="21"/>
        </w:rPr>
        <w:t xml:space="preserve">: </w:t>
      </w:r>
      <w:r w:rsidR="006A536A" w:rsidRPr="00390F6B">
        <w:rPr>
          <w:rFonts w:hint="eastAsia"/>
          <w:szCs w:val="21"/>
        </w:rPr>
        <w:t>中）</w:t>
      </w:r>
    </w:p>
    <w:p w14:paraId="433C5BB1" w14:textId="0F540BBB" w:rsidR="00390F6B" w:rsidRPr="00390F6B" w:rsidRDefault="00390F6B" w:rsidP="00894FFC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390F6B">
        <w:rPr>
          <w:rFonts w:hint="eastAsia"/>
          <w:szCs w:val="21"/>
        </w:rPr>
        <w:t>管理员可以与版主合作，规划和设定版块特色，以符合版块性质和吸引目标用户</w:t>
      </w:r>
      <w:r w:rsidR="006A536A" w:rsidRPr="00390F6B">
        <w:rPr>
          <w:rFonts w:hint="eastAsia"/>
          <w:szCs w:val="21"/>
        </w:rPr>
        <w:t>。（优先级</w:t>
      </w:r>
      <w:r w:rsidR="006A536A" w:rsidRPr="00390F6B">
        <w:rPr>
          <w:rFonts w:hint="eastAsia"/>
          <w:szCs w:val="21"/>
        </w:rPr>
        <w:t xml:space="preserve">: </w:t>
      </w:r>
      <w:r w:rsidR="006A536A">
        <w:rPr>
          <w:rFonts w:hint="eastAsia"/>
          <w:szCs w:val="21"/>
        </w:rPr>
        <w:t>中</w:t>
      </w:r>
      <w:r w:rsidR="006A536A" w:rsidRPr="00390F6B">
        <w:rPr>
          <w:rFonts w:hint="eastAsia"/>
          <w:szCs w:val="21"/>
        </w:rPr>
        <w:t>，技术实现难度</w:t>
      </w:r>
      <w:r w:rsidR="006A536A" w:rsidRPr="00390F6B">
        <w:rPr>
          <w:rFonts w:hint="eastAsia"/>
          <w:szCs w:val="21"/>
        </w:rPr>
        <w:t xml:space="preserve">: </w:t>
      </w:r>
      <w:r w:rsidR="006A536A" w:rsidRPr="00390F6B">
        <w:rPr>
          <w:rFonts w:hint="eastAsia"/>
          <w:szCs w:val="21"/>
        </w:rPr>
        <w:t>中）</w:t>
      </w:r>
    </w:p>
    <w:p w14:paraId="0FFBC0B3" w14:textId="1B33AC05" w:rsidR="00390F6B" w:rsidRPr="00390F6B" w:rsidRDefault="00390F6B" w:rsidP="00894FFC">
      <w:pPr>
        <w:pStyle w:val="3"/>
      </w:pPr>
      <w:bookmarkStart w:id="87" w:name="_Toc149071569"/>
      <w:r w:rsidRPr="00390F6B">
        <w:rPr>
          <w:rFonts w:hint="eastAsia"/>
        </w:rPr>
        <w:t>交流促进</w:t>
      </w:r>
      <w:bookmarkEnd w:id="87"/>
    </w:p>
    <w:p w14:paraId="481C587C" w14:textId="72012FCB" w:rsidR="00390F6B" w:rsidRPr="00390F6B" w:rsidRDefault="00390F6B" w:rsidP="00894FFC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390F6B">
        <w:rPr>
          <w:rFonts w:hint="eastAsia"/>
          <w:szCs w:val="21"/>
        </w:rPr>
        <w:t>管理员可以做出公正客观的决定，妥善处理用户间的争执纠纷，维护良好的社区氛围</w:t>
      </w:r>
      <w:r w:rsidR="006A536A" w:rsidRPr="00390F6B">
        <w:rPr>
          <w:rFonts w:hint="eastAsia"/>
          <w:szCs w:val="21"/>
        </w:rPr>
        <w:t>。（优先级</w:t>
      </w:r>
      <w:r w:rsidR="006A536A" w:rsidRPr="00390F6B">
        <w:rPr>
          <w:rFonts w:hint="eastAsia"/>
          <w:szCs w:val="21"/>
        </w:rPr>
        <w:t xml:space="preserve">: </w:t>
      </w:r>
      <w:r w:rsidR="006A536A" w:rsidRPr="00390F6B">
        <w:rPr>
          <w:rFonts w:hint="eastAsia"/>
          <w:szCs w:val="21"/>
        </w:rPr>
        <w:t>高，技术实现难度</w:t>
      </w:r>
      <w:r w:rsidR="006A536A" w:rsidRPr="00390F6B">
        <w:rPr>
          <w:rFonts w:hint="eastAsia"/>
          <w:szCs w:val="21"/>
        </w:rPr>
        <w:t xml:space="preserve">: </w:t>
      </w:r>
      <w:r w:rsidR="006A536A" w:rsidRPr="00390F6B">
        <w:rPr>
          <w:rFonts w:hint="eastAsia"/>
          <w:szCs w:val="21"/>
        </w:rPr>
        <w:t>中）</w:t>
      </w:r>
    </w:p>
    <w:p w14:paraId="027B7580" w14:textId="397B8EC4" w:rsidR="00390F6B" w:rsidRPr="00390F6B" w:rsidRDefault="00390F6B" w:rsidP="00894FFC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390F6B">
        <w:rPr>
          <w:rFonts w:hint="eastAsia"/>
          <w:szCs w:val="21"/>
        </w:rPr>
        <w:t>管理员可以组织论坛线下聚会或讲座，让用户离线交流，增进用户间的熟悉度和粘性</w:t>
      </w:r>
      <w:r w:rsidR="006A536A" w:rsidRPr="00390F6B">
        <w:rPr>
          <w:rFonts w:hint="eastAsia"/>
          <w:szCs w:val="21"/>
        </w:rPr>
        <w:t>。（优先级</w:t>
      </w:r>
      <w:r w:rsidR="006A536A" w:rsidRPr="00390F6B">
        <w:rPr>
          <w:rFonts w:hint="eastAsia"/>
          <w:szCs w:val="21"/>
        </w:rPr>
        <w:t xml:space="preserve">: </w:t>
      </w:r>
      <w:r w:rsidR="006A536A">
        <w:rPr>
          <w:rFonts w:hint="eastAsia"/>
          <w:szCs w:val="21"/>
        </w:rPr>
        <w:t>低</w:t>
      </w:r>
      <w:r w:rsidR="006A536A" w:rsidRPr="00390F6B">
        <w:rPr>
          <w:rFonts w:hint="eastAsia"/>
          <w:szCs w:val="21"/>
        </w:rPr>
        <w:t>，技术实现难度</w:t>
      </w:r>
      <w:r w:rsidR="006A536A" w:rsidRPr="00390F6B">
        <w:rPr>
          <w:rFonts w:hint="eastAsia"/>
          <w:szCs w:val="21"/>
        </w:rPr>
        <w:t xml:space="preserve">: </w:t>
      </w:r>
      <w:r w:rsidR="006A536A">
        <w:rPr>
          <w:rFonts w:hint="eastAsia"/>
          <w:szCs w:val="21"/>
        </w:rPr>
        <w:t>低</w:t>
      </w:r>
      <w:r w:rsidR="006A536A" w:rsidRPr="00390F6B">
        <w:rPr>
          <w:rFonts w:hint="eastAsia"/>
          <w:szCs w:val="21"/>
        </w:rPr>
        <w:t>）</w:t>
      </w:r>
    </w:p>
    <w:p w14:paraId="55576AEB" w14:textId="7336B337" w:rsidR="00390F6B" w:rsidRPr="00390F6B" w:rsidRDefault="00390F6B" w:rsidP="00894FFC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390F6B">
        <w:rPr>
          <w:rFonts w:hint="eastAsia"/>
          <w:szCs w:val="21"/>
        </w:rPr>
        <w:t>管理员可以给予优质内容积分或徽章的虚拟激励，鼓励用户持续贡献高质量内容</w:t>
      </w:r>
      <w:r w:rsidR="006A536A" w:rsidRPr="00390F6B">
        <w:rPr>
          <w:rFonts w:hint="eastAsia"/>
          <w:szCs w:val="21"/>
        </w:rPr>
        <w:t>。（优先级</w:t>
      </w:r>
      <w:r w:rsidR="006A536A" w:rsidRPr="00390F6B">
        <w:rPr>
          <w:rFonts w:hint="eastAsia"/>
          <w:szCs w:val="21"/>
        </w:rPr>
        <w:t xml:space="preserve">: </w:t>
      </w:r>
      <w:r w:rsidR="006A536A">
        <w:rPr>
          <w:rFonts w:hint="eastAsia"/>
          <w:szCs w:val="21"/>
        </w:rPr>
        <w:t>中</w:t>
      </w:r>
      <w:r w:rsidR="006A536A" w:rsidRPr="00390F6B">
        <w:rPr>
          <w:rFonts w:hint="eastAsia"/>
          <w:szCs w:val="21"/>
        </w:rPr>
        <w:t>，技术实现难度</w:t>
      </w:r>
      <w:r w:rsidR="006A536A" w:rsidRPr="00390F6B">
        <w:rPr>
          <w:rFonts w:hint="eastAsia"/>
          <w:szCs w:val="21"/>
        </w:rPr>
        <w:t xml:space="preserve">: </w:t>
      </w:r>
      <w:r w:rsidR="006A536A" w:rsidRPr="00390F6B">
        <w:rPr>
          <w:rFonts w:hint="eastAsia"/>
          <w:szCs w:val="21"/>
        </w:rPr>
        <w:t>中）</w:t>
      </w:r>
    </w:p>
    <w:p w14:paraId="2C6C2C06" w14:textId="77777777" w:rsidR="009D5A3E" w:rsidRPr="00390F6B" w:rsidRDefault="009D5A3E" w:rsidP="00894FFC">
      <w:pPr>
        <w:spacing w:beforeLines="50" w:before="120" w:line="300" w:lineRule="auto"/>
        <w:ind w:firstLineChars="200" w:firstLine="420"/>
        <w:jc w:val="both"/>
        <w:rPr>
          <w:szCs w:val="21"/>
        </w:rPr>
      </w:pPr>
    </w:p>
    <w:p w14:paraId="055B737C" w14:textId="16EA65EC" w:rsidR="00E96ACF" w:rsidRPr="00922F86" w:rsidRDefault="00E96ACF" w:rsidP="00E96ACF">
      <w:pPr>
        <w:pStyle w:val="1"/>
        <w:rPr>
          <w:rFonts w:ascii="Times New Roman" w:hAnsi="Times New Roman"/>
        </w:rPr>
      </w:pPr>
      <w:bookmarkStart w:id="88" w:name="_Toc149071570"/>
      <w:r w:rsidRPr="00922F86">
        <w:rPr>
          <w:rFonts w:ascii="Times New Roman" w:hAnsi="Times New Roman"/>
        </w:rPr>
        <w:t>系统的总体架构和技术选型</w:t>
      </w:r>
      <w:bookmarkEnd w:id="88"/>
    </w:p>
    <w:p w14:paraId="66873B34" w14:textId="77777777" w:rsidR="00DB385E" w:rsidRDefault="00B23A66" w:rsidP="00F2027C">
      <w:pPr>
        <w:spacing w:beforeLines="50" w:before="120" w:line="300" w:lineRule="auto"/>
        <w:ind w:firstLineChars="200" w:firstLine="422"/>
        <w:jc w:val="both"/>
        <w:rPr>
          <w:szCs w:val="21"/>
        </w:rPr>
      </w:pPr>
      <w:r w:rsidRPr="00DA1632">
        <w:rPr>
          <w:rFonts w:hint="eastAsia"/>
          <w:b/>
          <w:bCs/>
          <w:szCs w:val="21"/>
        </w:rPr>
        <w:t>牙牙回家</w:t>
      </w:r>
      <w:r w:rsidRPr="00B23A66">
        <w:rPr>
          <w:rFonts w:hint="eastAsia"/>
          <w:szCs w:val="21"/>
        </w:rPr>
        <w:t>是一款</w:t>
      </w:r>
      <w:r w:rsidRPr="00360444">
        <w:rPr>
          <w:rFonts w:hint="eastAsia"/>
          <w:b/>
          <w:bCs/>
          <w:szCs w:val="21"/>
        </w:rPr>
        <w:t>微信小程序</w:t>
      </w:r>
      <w:r w:rsidRPr="00B23A66">
        <w:rPr>
          <w:rFonts w:hint="eastAsia"/>
          <w:szCs w:val="21"/>
        </w:rPr>
        <w:t>，它采用前后端分离架构。</w:t>
      </w:r>
    </w:p>
    <w:p w14:paraId="43C93635" w14:textId="513E8528" w:rsidR="00B23A66" w:rsidRPr="00B23A66" w:rsidRDefault="00B23A66" w:rsidP="00F2027C">
      <w:pPr>
        <w:spacing w:beforeLines="50" w:before="120" w:line="300" w:lineRule="auto"/>
        <w:ind w:firstLineChars="200" w:firstLine="422"/>
        <w:jc w:val="both"/>
        <w:rPr>
          <w:szCs w:val="21"/>
        </w:rPr>
      </w:pPr>
      <w:r w:rsidRPr="00DB385E">
        <w:rPr>
          <w:rFonts w:hint="eastAsia"/>
          <w:b/>
          <w:bCs/>
          <w:szCs w:val="21"/>
        </w:rPr>
        <w:t>前端部分</w:t>
      </w:r>
      <w:r w:rsidRPr="00B23A66">
        <w:rPr>
          <w:rFonts w:hint="eastAsia"/>
          <w:szCs w:val="21"/>
        </w:rPr>
        <w:t>由微信小程序提供支持，它使用了微信开发的标记语言</w:t>
      </w:r>
      <w:r w:rsidRPr="00B23A66">
        <w:rPr>
          <w:rFonts w:hint="eastAsia"/>
          <w:szCs w:val="21"/>
        </w:rPr>
        <w:t xml:space="preserve"> </w:t>
      </w:r>
      <w:proofErr w:type="spellStart"/>
      <w:r w:rsidRPr="00B23A66">
        <w:rPr>
          <w:rFonts w:hint="eastAsia"/>
          <w:szCs w:val="21"/>
        </w:rPr>
        <w:t>wxml</w:t>
      </w:r>
      <w:proofErr w:type="spellEnd"/>
      <w:r w:rsidRPr="00B23A66">
        <w:rPr>
          <w:rFonts w:hint="eastAsia"/>
          <w:szCs w:val="21"/>
        </w:rPr>
        <w:t xml:space="preserve"> </w:t>
      </w:r>
      <w:r w:rsidRPr="00B23A66">
        <w:rPr>
          <w:rFonts w:hint="eastAsia"/>
          <w:szCs w:val="21"/>
        </w:rPr>
        <w:t>和</w:t>
      </w:r>
      <w:r w:rsidRPr="00B23A66">
        <w:rPr>
          <w:rFonts w:hint="eastAsia"/>
          <w:szCs w:val="21"/>
        </w:rPr>
        <w:t xml:space="preserve"> </w:t>
      </w:r>
      <w:proofErr w:type="spellStart"/>
      <w:r w:rsidRPr="00B23A66">
        <w:rPr>
          <w:rFonts w:hint="eastAsia"/>
          <w:szCs w:val="21"/>
        </w:rPr>
        <w:t>wxss</w:t>
      </w:r>
      <w:proofErr w:type="spellEnd"/>
      <w:r w:rsidRPr="00B23A66">
        <w:rPr>
          <w:rFonts w:hint="eastAsia"/>
          <w:szCs w:val="21"/>
        </w:rPr>
        <w:t xml:space="preserve"> </w:t>
      </w:r>
      <w:r w:rsidRPr="00B23A66">
        <w:rPr>
          <w:rFonts w:hint="eastAsia"/>
          <w:szCs w:val="21"/>
        </w:rPr>
        <w:t>以及</w:t>
      </w:r>
      <w:r w:rsidRPr="00B23A66">
        <w:rPr>
          <w:rFonts w:hint="eastAsia"/>
          <w:szCs w:val="21"/>
        </w:rPr>
        <w:t xml:space="preserve"> TypeScript </w:t>
      </w:r>
      <w:r w:rsidRPr="00B23A66">
        <w:rPr>
          <w:rFonts w:hint="eastAsia"/>
          <w:szCs w:val="21"/>
        </w:rPr>
        <w:t>编程语言。这使得前端可以轻松地与微信平台集成，提供用户友好的界面和交互体验。</w:t>
      </w:r>
    </w:p>
    <w:p w14:paraId="175D321C" w14:textId="588784D8" w:rsidR="00B23A66" w:rsidRPr="00B23A66" w:rsidRDefault="00B23A66" w:rsidP="00C22D9B">
      <w:pPr>
        <w:spacing w:beforeLines="50" w:before="120" w:line="300" w:lineRule="auto"/>
        <w:ind w:firstLineChars="200" w:firstLine="422"/>
        <w:jc w:val="both"/>
        <w:rPr>
          <w:szCs w:val="21"/>
        </w:rPr>
      </w:pPr>
      <w:r w:rsidRPr="00DB385E">
        <w:rPr>
          <w:rFonts w:hint="eastAsia"/>
          <w:b/>
          <w:bCs/>
          <w:szCs w:val="21"/>
        </w:rPr>
        <w:t>后端部分</w:t>
      </w:r>
      <w:r w:rsidRPr="00B23A66">
        <w:rPr>
          <w:rFonts w:hint="eastAsia"/>
          <w:szCs w:val="21"/>
        </w:rPr>
        <w:t>则运行在服务器上，利用容器化技术</w:t>
      </w:r>
      <w:r w:rsidRPr="00B23A66">
        <w:rPr>
          <w:rFonts w:hint="eastAsia"/>
          <w:szCs w:val="21"/>
        </w:rPr>
        <w:t xml:space="preserve"> Docker </w:t>
      </w:r>
      <w:r w:rsidRPr="00B23A66">
        <w:rPr>
          <w:rFonts w:hint="eastAsia"/>
          <w:szCs w:val="21"/>
        </w:rPr>
        <w:t>进行部署。这种方式使得后端应用的管理和扩展变得更加灵活和可控。作为数据存储的选择，系统采用了</w:t>
      </w:r>
      <w:r w:rsidRPr="00B23A66">
        <w:rPr>
          <w:rFonts w:hint="eastAsia"/>
          <w:szCs w:val="21"/>
        </w:rPr>
        <w:t>MySQL</w:t>
      </w:r>
      <w:r w:rsidRPr="00B23A66">
        <w:rPr>
          <w:rFonts w:hint="eastAsia"/>
          <w:szCs w:val="21"/>
        </w:rPr>
        <w:t>数据库，这是一个广泛使用的关系型数据库管理系统，适合存储和管理应用中的各种数据。</w:t>
      </w:r>
    </w:p>
    <w:p w14:paraId="67C474CF" w14:textId="1FDD2A85" w:rsidR="00B23A66" w:rsidRPr="00B23A66" w:rsidRDefault="00B23A66" w:rsidP="00280E9C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B23A66">
        <w:rPr>
          <w:rFonts w:hint="eastAsia"/>
          <w:szCs w:val="21"/>
        </w:rPr>
        <w:t>后端开发采用了</w:t>
      </w:r>
      <w:r w:rsidRPr="00B23A66">
        <w:rPr>
          <w:rFonts w:hint="eastAsia"/>
          <w:szCs w:val="21"/>
        </w:rPr>
        <w:t>Django REST framework</w:t>
      </w:r>
      <w:r w:rsidRPr="00B23A66">
        <w:rPr>
          <w:rFonts w:hint="eastAsia"/>
          <w:szCs w:val="21"/>
        </w:rPr>
        <w:t>框架，这是一个基于</w:t>
      </w:r>
      <w:r w:rsidRPr="00B23A66">
        <w:rPr>
          <w:rFonts w:hint="eastAsia"/>
          <w:szCs w:val="21"/>
        </w:rPr>
        <w:t>Django</w:t>
      </w:r>
      <w:r w:rsidRPr="00B23A66">
        <w:rPr>
          <w:rFonts w:hint="eastAsia"/>
          <w:szCs w:val="21"/>
        </w:rPr>
        <w:t>的扩展，专门为</w:t>
      </w:r>
      <w:r w:rsidRPr="00B23A66">
        <w:rPr>
          <w:rFonts w:hint="eastAsia"/>
          <w:szCs w:val="21"/>
        </w:rPr>
        <w:t>RESTful API</w:t>
      </w:r>
      <w:r w:rsidRPr="00B23A66">
        <w:rPr>
          <w:rFonts w:hint="eastAsia"/>
          <w:szCs w:val="21"/>
        </w:rPr>
        <w:t>的开发而设计。它提供了许多有用的工具，包括序列化器、认证、权限、分页、过滤和限流等，以便于前后端分离的开发模式。这意味着后端可以轻松地创建和管理</w:t>
      </w:r>
      <w:r w:rsidRPr="00B23A66">
        <w:rPr>
          <w:rFonts w:hint="eastAsia"/>
          <w:szCs w:val="21"/>
        </w:rPr>
        <w:t>API</w:t>
      </w:r>
      <w:r w:rsidRPr="00B23A66">
        <w:rPr>
          <w:rFonts w:hint="eastAsia"/>
          <w:szCs w:val="21"/>
        </w:rPr>
        <w:t>，从而与前端实现数据的传输和交互。</w:t>
      </w:r>
    </w:p>
    <w:p w14:paraId="0F374310" w14:textId="02B4F927" w:rsidR="00B23A66" w:rsidRPr="00B23A66" w:rsidRDefault="00B23A66" w:rsidP="00280E9C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B23A66">
        <w:rPr>
          <w:rFonts w:hint="eastAsia"/>
          <w:szCs w:val="21"/>
        </w:rPr>
        <w:t>Django REST framework</w:t>
      </w:r>
      <w:r w:rsidRPr="00B23A66">
        <w:rPr>
          <w:rFonts w:hint="eastAsia"/>
          <w:szCs w:val="21"/>
        </w:rPr>
        <w:t>的工作流程通常包括以下几个步骤：</w:t>
      </w:r>
    </w:p>
    <w:p w14:paraId="697514EE" w14:textId="73C6EF8F" w:rsidR="00B23A66" w:rsidRPr="00B23A66" w:rsidRDefault="00B23A66" w:rsidP="00280E9C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B23A66">
        <w:rPr>
          <w:rFonts w:hint="eastAsia"/>
          <w:szCs w:val="21"/>
        </w:rPr>
        <w:t>绑定</w:t>
      </w:r>
      <w:r w:rsidRPr="00B23A66">
        <w:rPr>
          <w:rFonts w:hint="eastAsia"/>
          <w:szCs w:val="21"/>
        </w:rPr>
        <w:t>URL</w:t>
      </w:r>
      <w:r w:rsidRPr="00B23A66">
        <w:rPr>
          <w:rFonts w:hint="eastAsia"/>
          <w:szCs w:val="21"/>
        </w:rPr>
        <w:t>和视图函数：将</w:t>
      </w:r>
      <w:r w:rsidRPr="00B23A66">
        <w:rPr>
          <w:rFonts w:hint="eastAsia"/>
          <w:szCs w:val="21"/>
        </w:rPr>
        <w:t>URL</w:t>
      </w:r>
      <w:r w:rsidRPr="00B23A66">
        <w:rPr>
          <w:rFonts w:hint="eastAsia"/>
          <w:szCs w:val="21"/>
        </w:rPr>
        <w:t>与后端的视图函数关联起来。当用户访问特定</w:t>
      </w:r>
      <w:r w:rsidRPr="00B23A66">
        <w:rPr>
          <w:rFonts w:hint="eastAsia"/>
          <w:szCs w:val="21"/>
        </w:rPr>
        <w:t>URL</w:t>
      </w:r>
      <w:r w:rsidRPr="00B23A66">
        <w:rPr>
          <w:rFonts w:hint="eastAsia"/>
          <w:szCs w:val="21"/>
        </w:rPr>
        <w:t>时，相应的视图函数会被调用以处理请求。</w:t>
      </w:r>
    </w:p>
    <w:p w14:paraId="5DA402B9" w14:textId="31E1291A" w:rsidR="00B23A66" w:rsidRPr="00B23A66" w:rsidRDefault="00B23A66" w:rsidP="00280E9C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B23A66">
        <w:rPr>
          <w:rFonts w:hint="eastAsia"/>
          <w:szCs w:val="21"/>
        </w:rPr>
        <w:t>编写视图函数逻辑：根据</w:t>
      </w:r>
      <w:r w:rsidRPr="00B23A66">
        <w:rPr>
          <w:rFonts w:hint="eastAsia"/>
          <w:szCs w:val="21"/>
        </w:rPr>
        <w:t>HTTP</w:t>
      </w:r>
      <w:r w:rsidRPr="00B23A66">
        <w:rPr>
          <w:rFonts w:hint="eastAsia"/>
          <w:szCs w:val="21"/>
        </w:rPr>
        <w:t>请求类型（</w:t>
      </w:r>
      <w:r w:rsidRPr="00B23A66">
        <w:rPr>
          <w:rFonts w:hint="eastAsia"/>
          <w:szCs w:val="21"/>
        </w:rPr>
        <w:t>GET</w:t>
      </w:r>
      <w:r w:rsidRPr="00B23A66">
        <w:rPr>
          <w:rFonts w:hint="eastAsia"/>
          <w:szCs w:val="21"/>
        </w:rPr>
        <w:t>、</w:t>
      </w:r>
      <w:r w:rsidRPr="00B23A66">
        <w:rPr>
          <w:rFonts w:hint="eastAsia"/>
          <w:szCs w:val="21"/>
        </w:rPr>
        <w:t>POST</w:t>
      </w:r>
      <w:r w:rsidRPr="00B23A66">
        <w:rPr>
          <w:rFonts w:hint="eastAsia"/>
          <w:szCs w:val="21"/>
        </w:rPr>
        <w:t>、</w:t>
      </w:r>
      <w:r w:rsidRPr="00B23A66">
        <w:rPr>
          <w:rFonts w:hint="eastAsia"/>
          <w:szCs w:val="21"/>
        </w:rPr>
        <w:t>PUT</w:t>
      </w:r>
      <w:r w:rsidRPr="00B23A66">
        <w:rPr>
          <w:rFonts w:hint="eastAsia"/>
          <w:szCs w:val="21"/>
        </w:rPr>
        <w:t>、</w:t>
      </w:r>
      <w:r w:rsidRPr="00B23A66">
        <w:rPr>
          <w:rFonts w:hint="eastAsia"/>
          <w:szCs w:val="21"/>
        </w:rPr>
        <w:t>DELETE</w:t>
      </w:r>
      <w:r w:rsidRPr="00B23A66">
        <w:rPr>
          <w:rFonts w:hint="eastAsia"/>
          <w:szCs w:val="21"/>
        </w:rPr>
        <w:t>等），视图函数会执行相应的操作，通常涉及数据库操作。这部分的工作类似于传统的</w:t>
      </w:r>
      <w:r w:rsidRPr="00B23A66">
        <w:rPr>
          <w:rFonts w:hint="eastAsia"/>
          <w:szCs w:val="21"/>
        </w:rPr>
        <w:t>Django</w:t>
      </w:r>
      <w:r w:rsidRPr="00B23A66">
        <w:rPr>
          <w:rFonts w:hint="eastAsia"/>
          <w:szCs w:val="21"/>
        </w:rPr>
        <w:t>开发，但是不同之处在于它不会生成</w:t>
      </w:r>
      <w:r w:rsidRPr="00B23A66">
        <w:rPr>
          <w:rFonts w:hint="eastAsia"/>
          <w:szCs w:val="21"/>
        </w:rPr>
        <w:t>HTML</w:t>
      </w:r>
      <w:r w:rsidRPr="00B23A66">
        <w:rPr>
          <w:rFonts w:hint="eastAsia"/>
          <w:szCs w:val="21"/>
        </w:rPr>
        <w:t>页面，而是处理和返回数据。</w:t>
      </w:r>
    </w:p>
    <w:p w14:paraId="183992E5" w14:textId="25F2A76F" w:rsidR="00B23A66" w:rsidRPr="00B23A66" w:rsidRDefault="00B23A66" w:rsidP="00280E9C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B23A66">
        <w:rPr>
          <w:rFonts w:hint="eastAsia"/>
          <w:szCs w:val="21"/>
        </w:rPr>
        <w:t>序列化资源：将数据库中的资源转化为通用的可读、可传输的数据格式，通常使用</w:t>
      </w:r>
      <w:r w:rsidRPr="00B23A66">
        <w:rPr>
          <w:rFonts w:hint="eastAsia"/>
          <w:szCs w:val="21"/>
        </w:rPr>
        <w:t>XML</w:t>
      </w:r>
      <w:r w:rsidRPr="00B23A66">
        <w:rPr>
          <w:rFonts w:hint="eastAsia"/>
          <w:szCs w:val="21"/>
        </w:rPr>
        <w:t>或</w:t>
      </w:r>
      <w:r w:rsidRPr="00B23A66">
        <w:rPr>
          <w:rFonts w:hint="eastAsia"/>
          <w:szCs w:val="21"/>
        </w:rPr>
        <w:t>JSON</w:t>
      </w:r>
      <w:r w:rsidRPr="00B23A66">
        <w:rPr>
          <w:rFonts w:hint="eastAsia"/>
          <w:szCs w:val="21"/>
        </w:rPr>
        <w:t>。这些数据随后通过</w:t>
      </w:r>
      <w:r w:rsidRPr="00B23A66">
        <w:rPr>
          <w:rFonts w:hint="eastAsia"/>
          <w:szCs w:val="21"/>
        </w:rPr>
        <w:t>HTTP</w:t>
      </w:r>
      <w:r w:rsidRPr="00B23A66">
        <w:rPr>
          <w:rFonts w:hint="eastAsia"/>
          <w:szCs w:val="21"/>
        </w:rPr>
        <w:t>响应返回给客户端，这个过程被称为序列化。</w:t>
      </w:r>
    </w:p>
    <w:p w14:paraId="11640D23" w14:textId="249A9E8A" w:rsidR="004705B5" w:rsidRDefault="00B23A66" w:rsidP="007667F0">
      <w:pPr>
        <w:spacing w:beforeLines="50" w:before="120" w:line="300" w:lineRule="auto"/>
        <w:ind w:firstLineChars="200" w:firstLine="420"/>
        <w:jc w:val="both"/>
        <w:rPr>
          <w:szCs w:val="21"/>
        </w:rPr>
      </w:pPr>
      <w:r w:rsidRPr="00B23A66">
        <w:rPr>
          <w:rFonts w:hint="eastAsia"/>
          <w:szCs w:val="21"/>
        </w:rPr>
        <w:t>前后端之间的通信是通过微信小程序规定的</w:t>
      </w:r>
      <w:r w:rsidRPr="00B23A66">
        <w:rPr>
          <w:rFonts w:hint="eastAsia"/>
          <w:szCs w:val="21"/>
        </w:rPr>
        <w:t>API</w:t>
      </w:r>
      <w:r w:rsidRPr="00B23A66">
        <w:rPr>
          <w:rFonts w:hint="eastAsia"/>
          <w:szCs w:val="21"/>
        </w:rPr>
        <w:t>接口完成的。为了确保数据的安全性，系统需要进行</w:t>
      </w:r>
      <w:r w:rsidRPr="00B23A66">
        <w:rPr>
          <w:rFonts w:hint="eastAsia"/>
          <w:szCs w:val="21"/>
        </w:rPr>
        <w:t>DNS</w:t>
      </w:r>
      <w:r w:rsidRPr="00B23A66">
        <w:rPr>
          <w:rFonts w:hint="eastAsia"/>
          <w:szCs w:val="21"/>
        </w:rPr>
        <w:t>解析，将域名解析为后端服务器的</w:t>
      </w:r>
      <w:r w:rsidRPr="00B23A66">
        <w:rPr>
          <w:rFonts w:hint="eastAsia"/>
          <w:szCs w:val="21"/>
        </w:rPr>
        <w:t>IP</w:t>
      </w:r>
      <w:r w:rsidRPr="00B23A66">
        <w:rPr>
          <w:rFonts w:hint="eastAsia"/>
          <w:szCs w:val="21"/>
        </w:rPr>
        <w:t>地址，并使用</w:t>
      </w:r>
      <w:r w:rsidRPr="00B23A66">
        <w:rPr>
          <w:rFonts w:hint="eastAsia"/>
          <w:szCs w:val="21"/>
        </w:rPr>
        <w:t>HTTPS</w:t>
      </w:r>
      <w:r w:rsidRPr="00B23A66">
        <w:rPr>
          <w:rFonts w:hint="eastAsia"/>
          <w:szCs w:val="21"/>
        </w:rPr>
        <w:t>协议来加密数据传输，从而保护用户的隐私和数据免受恶意攻击。这种安全性非常重要，尤其是对于处理敏感用户信息的应用。</w:t>
      </w:r>
    </w:p>
    <w:p w14:paraId="4EC8A6C8" w14:textId="77777777" w:rsidR="00672434" w:rsidRPr="00922F86" w:rsidRDefault="00672434" w:rsidP="007667F0">
      <w:pPr>
        <w:spacing w:beforeLines="50" w:before="120" w:line="300" w:lineRule="auto"/>
        <w:ind w:firstLineChars="200" w:firstLine="420"/>
        <w:jc w:val="both"/>
        <w:rPr>
          <w:szCs w:val="21"/>
        </w:rPr>
      </w:pPr>
    </w:p>
    <w:p w14:paraId="38B7E63D" w14:textId="67467097" w:rsidR="00D9059E" w:rsidRPr="00922F86" w:rsidRDefault="00D9059E" w:rsidP="00D9059E">
      <w:pPr>
        <w:pStyle w:val="1"/>
        <w:rPr>
          <w:rFonts w:ascii="Times New Roman" w:hAnsi="Times New Roman"/>
        </w:rPr>
      </w:pPr>
      <w:bookmarkStart w:id="89" w:name="_Toc149071571"/>
      <w:r w:rsidRPr="00922F86">
        <w:rPr>
          <w:rFonts w:ascii="Times New Roman" w:hAnsi="Times New Roman"/>
        </w:rPr>
        <w:t>项目的开发迭代计划及后续分工</w:t>
      </w:r>
      <w:bookmarkEnd w:id="89"/>
    </w:p>
    <w:p w14:paraId="156ADF6A" w14:textId="67D115D3" w:rsidR="002A0225" w:rsidRPr="00922F86" w:rsidRDefault="00290368" w:rsidP="00290368">
      <w:pPr>
        <w:pStyle w:val="2"/>
      </w:pPr>
      <w:bookmarkStart w:id="90" w:name="_Toc149071572"/>
      <w:r w:rsidRPr="00922F86">
        <w:t>项目的开发迭代计划</w:t>
      </w:r>
      <w:bookmarkEnd w:id="90"/>
    </w:p>
    <w:tbl>
      <w:tblPr>
        <w:tblStyle w:val="af3"/>
        <w:tblW w:w="9493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6804"/>
      </w:tblGrid>
      <w:tr w:rsidR="00343B86" w:rsidRPr="00922F86" w14:paraId="70CFD015" w14:textId="77777777" w:rsidTr="00671AF8">
        <w:trPr>
          <w:jc w:val="center"/>
        </w:trPr>
        <w:tc>
          <w:tcPr>
            <w:tcW w:w="988" w:type="dxa"/>
          </w:tcPr>
          <w:p w14:paraId="473E2C34" w14:textId="0E51E6AD" w:rsidR="00E172E9" w:rsidRPr="00922F86" w:rsidRDefault="00E172E9" w:rsidP="008E4D37">
            <w:pPr>
              <w:spacing w:beforeLines="50" w:before="120" w:line="300" w:lineRule="auto"/>
              <w:jc w:val="center"/>
              <w:rPr>
                <w:szCs w:val="21"/>
              </w:rPr>
            </w:pPr>
            <w:r w:rsidRPr="00922F86">
              <w:rPr>
                <w:szCs w:val="21"/>
              </w:rPr>
              <w:t>轮次</w:t>
            </w:r>
          </w:p>
        </w:tc>
        <w:tc>
          <w:tcPr>
            <w:tcW w:w="1701" w:type="dxa"/>
          </w:tcPr>
          <w:p w14:paraId="373297BD" w14:textId="2881FE1E" w:rsidR="00E172E9" w:rsidRPr="00922F86" w:rsidRDefault="00E172E9" w:rsidP="008E4D37">
            <w:pPr>
              <w:spacing w:beforeLines="50" w:before="120" w:line="300" w:lineRule="auto"/>
              <w:jc w:val="center"/>
              <w:rPr>
                <w:szCs w:val="21"/>
              </w:rPr>
            </w:pPr>
            <w:r w:rsidRPr="00922F86">
              <w:rPr>
                <w:szCs w:val="21"/>
              </w:rPr>
              <w:t>周次</w:t>
            </w:r>
          </w:p>
        </w:tc>
        <w:tc>
          <w:tcPr>
            <w:tcW w:w="6804" w:type="dxa"/>
          </w:tcPr>
          <w:p w14:paraId="2AF40720" w14:textId="4F47E876" w:rsidR="00E172E9" w:rsidRPr="00922F86" w:rsidRDefault="00E172E9" w:rsidP="008E4D37">
            <w:pPr>
              <w:spacing w:beforeLines="50" w:before="120" w:line="300" w:lineRule="auto"/>
              <w:jc w:val="center"/>
              <w:rPr>
                <w:szCs w:val="21"/>
              </w:rPr>
            </w:pPr>
            <w:r w:rsidRPr="00922F86">
              <w:rPr>
                <w:szCs w:val="21"/>
              </w:rPr>
              <w:t>任务</w:t>
            </w:r>
          </w:p>
        </w:tc>
      </w:tr>
      <w:tr w:rsidR="00343B86" w:rsidRPr="00922F86" w14:paraId="5B7CFEBD" w14:textId="77777777" w:rsidTr="00671AF8">
        <w:trPr>
          <w:jc w:val="center"/>
        </w:trPr>
        <w:tc>
          <w:tcPr>
            <w:tcW w:w="988" w:type="dxa"/>
          </w:tcPr>
          <w:p w14:paraId="6F6EB95A" w14:textId="1341B678" w:rsidR="00E172E9" w:rsidRPr="00922F86" w:rsidRDefault="008E4D37" w:rsidP="008E4D37">
            <w:pPr>
              <w:spacing w:beforeLines="50" w:before="120"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第一轮</w:t>
            </w:r>
          </w:p>
        </w:tc>
        <w:tc>
          <w:tcPr>
            <w:tcW w:w="1701" w:type="dxa"/>
          </w:tcPr>
          <w:p w14:paraId="05C99820" w14:textId="096E7C87" w:rsidR="00E172E9" w:rsidRPr="00922F86" w:rsidRDefault="000E02D2" w:rsidP="008E4D37">
            <w:pPr>
              <w:spacing w:beforeLines="50" w:before="120"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6~</w:t>
            </w:r>
            <w:r w:rsidR="005B7250"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6804" w:type="dxa"/>
          </w:tcPr>
          <w:p w14:paraId="21DDC2CB" w14:textId="62DCA623" w:rsidR="00E172E9" w:rsidRPr="00922F86" w:rsidRDefault="002E4E46" w:rsidP="008E4D37">
            <w:pPr>
              <w:spacing w:beforeLines="50" w:before="120"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熟悉微信小程序开发，进行前后端技术栈</w:t>
            </w:r>
            <w:r w:rsidR="00F62E57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学习</w:t>
            </w:r>
          </w:p>
        </w:tc>
      </w:tr>
      <w:tr w:rsidR="00343B86" w:rsidRPr="00922F86" w14:paraId="31A6C68A" w14:textId="77777777" w:rsidTr="00671AF8">
        <w:trPr>
          <w:jc w:val="center"/>
        </w:trPr>
        <w:tc>
          <w:tcPr>
            <w:tcW w:w="988" w:type="dxa"/>
          </w:tcPr>
          <w:p w14:paraId="65457E7C" w14:textId="625D45C2" w:rsidR="00E172E9" w:rsidRPr="00922F86" w:rsidRDefault="00C125A8" w:rsidP="008E4D37">
            <w:pPr>
              <w:spacing w:beforeLines="50" w:before="120" w:line="300" w:lineRule="auto"/>
              <w:jc w:val="center"/>
              <w:rPr>
                <w:szCs w:val="21"/>
              </w:rPr>
            </w:pPr>
            <w:r w:rsidRPr="00C125A8">
              <w:rPr>
                <w:szCs w:val="21"/>
              </w:rPr>
              <w:t>第</w:t>
            </w:r>
            <w:r>
              <w:rPr>
                <w:rFonts w:hint="eastAsia"/>
                <w:szCs w:val="21"/>
              </w:rPr>
              <w:t>二</w:t>
            </w:r>
            <w:r w:rsidRPr="00C125A8">
              <w:rPr>
                <w:szCs w:val="21"/>
              </w:rPr>
              <w:t>轮</w:t>
            </w:r>
          </w:p>
        </w:tc>
        <w:tc>
          <w:tcPr>
            <w:tcW w:w="1701" w:type="dxa"/>
          </w:tcPr>
          <w:p w14:paraId="3612557B" w14:textId="36D5F8EA" w:rsidR="00E172E9" w:rsidRPr="00922F86" w:rsidRDefault="00CA6BFA" w:rsidP="008E4D37">
            <w:pPr>
              <w:spacing w:beforeLines="50" w:before="120"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6804" w:type="dxa"/>
          </w:tcPr>
          <w:p w14:paraId="786621E0" w14:textId="1B156E4D" w:rsidR="00E172E9" w:rsidRPr="00922F86" w:rsidRDefault="00570210" w:rsidP="008E4D37">
            <w:pPr>
              <w:spacing w:beforeLines="50" w:before="120"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F47869">
              <w:rPr>
                <w:rFonts w:hint="eastAsia"/>
                <w:szCs w:val="21"/>
              </w:rPr>
              <w:t>基本的用户注册</w:t>
            </w:r>
            <w:r w:rsidR="008620C7">
              <w:rPr>
                <w:rFonts w:hint="eastAsia"/>
                <w:szCs w:val="21"/>
              </w:rPr>
              <w:t>、</w:t>
            </w:r>
            <w:r w:rsidR="00F47869">
              <w:rPr>
                <w:rFonts w:hint="eastAsia"/>
                <w:szCs w:val="21"/>
              </w:rPr>
              <w:t>登录</w:t>
            </w:r>
            <w:r w:rsidR="00A1476C">
              <w:rPr>
                <w:rFonts w:hint="eastAsia"/>
                <w:szCs w:val="21"/>
              </w:rPr>
              <w:t>、维护个人信息等</w:t>
            </w:r>
            <w:r w:rsidR="00F47869">
              <w:rPr>
                <w:rFonts w:hint="eastAsia"/>
                <w:szCs w:val="21"/>
              </w:rPr>
              <w:t>功能，</w:t>
            </w:r>
            <w:r w:rsidR="00076468">
              <w:rPr>
                <w:rFonts w:hint="eastAsia"/>
                <w:szCs w:val="21"/>
              </w:rPr>
              <w:t>跑通</w:t>
            </w:r>
            <w:r w:rsidR="006C3F12">
              <w:rPr>
                <w:rFonts w:hint="eastAsia"/>
                <w:szCs w:val="21"/>
              </w:rPr>
              <w:t>前后端通信流</w:t>
            </w:r>
            <w:r w:rsidR="006C3F12">
              <w:rPr>
                <w:rFonts w:hint="eastAsia"/>
                <w:szCs w:val="21"/>
              </w:rPr>
              <w:lastRenderedPageBreak/>
              <w:t>程</w:t>
            </w:r>
            <w:r w:rsidR="00A1476C">
              <w:rPr>
                <w:rFonts w:hint="eastAsia"/>
                <w:szCs w:val="21"/>
              </w:rPr>
              <w:t>，发布</w:t>
            </w:r>
            <w:r w:rsidR="00A1476C" w:rsidRPr="009300A7">
              <w:rPr>
                <w:rFonts w:hint="eastAsia"/>
                <w:b/>
                <w:bCs/>
                <w:szCs w:val="21"/>
              </w:rPr>
              <w:t>版本</w:t>
            </w:r>
            <w:r w:rsidR="00A1476C" w:rsidRPr="009300A7">
              <w:rPr>
                <w:rFonts w:hint="eastAsia"/>
                <w:b/>
                <w:bCs/>
                <w:szCs w:val="21"/>
              </w:rPr>
              <w:t>1</w:t>
            </w:r>
          </w:p>
        </w:tc>
      </w:tr>
      <w:tr w:rsidR="00343B86" w:rsidRPr="00922F86" w14:paraId="27DAF235" w14:textId="77777777" w:rsidTr="00671AF8">
        <w:trPr>
          <w:jc w:val="center"/>
        </w:trPr>
        <w:tc>
          <w:tcPr>
            <w:tcW w:w="988" w:type="dxa"/>
          </w:tcPr>
          <w:p w14:paraId="661B5AFF" w14:textId="752E5C55" w:rsidR="00E172E9" w:rsidRPr="00922F86" w:rsidRDefault="00C125A8" w:rsidP="008E4D37">
            <w:pPr>
              <w:spacing w:beforeLines="50" w:before="120" w:line="300" w:lineRule="auto"/>
              <w:jc w:val="center"/>
              <w:rPr>
                <w:szCs w:val="21"/>
              </w:rPr>
            </w:pPr>
            <w:r w:rsidRPr="00C125A8">
              <w:rPr>
                <w:szCs w:val="21"/>
              </w:rPr>
              <w:lastRenderedPageBreak/>
              <w:t>第</w:t>
            </w:r>
            <w:r>
              <w:rPr>
                <w:rFonts w:hint="eastAsia"/>
                <w:szCs w:val="21"/>
              </w:rPr>
              <w:t>三</w:t>
            </w:r>
            <w:r w:rsidRPr="00C125A8">
              <w:rPr>
                <w:szCs w:val="21"/>
              </w:rPr>
              <w:t>轮</w:t>
            </w:r>
          </w:p>
        </w:tc>
        <w:tc>
          <w:tcPr>
            <w:tcW w:w="1701" w:type="dxa"/>
          </w:tcPr>
          <w:p w14:paraId="427ED1B0" w14:textId="5DB67FF9" w:rsidR="00E172E9" w:rsidRPr="00922F86" w:rsidRDefault="00343B86" w:rsidP="008E4D37">
            <w:pPr>
              <w:spacing w:beforeLines="50" w:before="120"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9</w:t>
            </w:r>
            <w:r w:rsidR="00131E5E">
              <w:rPr>
                <w:szCs w:val="21"/>
              </w:rPr>
              <w:t>~10</w:t>
            </w: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6804" w:type="dxa"/>
          </w:tcPr>
          <w:p w14:paraId="163F19BE" w14:textId="617763BC" w:rsidR="00E172E9" w:rsidRPr="00922F86" w:rsidRDefault="00245C3C" w:rsidP="008E4D37">
            <w:pPr>
              <w:spacing w:beforeLines="50" w:before="120"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971C22">
              <w:rPr>
                <w:rFonts w:hint="eastAsia"/>
                <w:szCs w:val="21"/>
              </w:rPr>
              <w:t>牙套提醒功能</w:t>
            </w:r>
            <w:r w:rsidR="008620C7">
              <w:rPr>
                <w:rFonts w:hint="eastAsia"/>
                <w:szCs w:val="21"/>
              </w:rPr>
              <w:t>、用户论坛功能</w:t>
            </w:r>
            <w:r w:rsidR="00920980">
              <w:rPr>
                <w:rFonts w:hint="eastAsia"/>
                <w:szCs w:val="21"/>
              </w:rPr>
              <w:t>，包括点赞、收藏、关注等等</w:t>
            </w:r>
          </w:p>
        </w:tc>
      </w:tr>
      <w:tr w:rsidR="00343B86" w:rsidRPr="00922F86" w14:paraId="3CD4E96B" w14:textId="77777777" w:rsidTr="00671AF8">
        <w:trPr>
          <w:jc w:val="center"/>
        </w:trPr>
        <w:tc>
          <w:tcPr>
            <w:tcW w:w="988" w:type="dxa"/>
          </w:tcPr>
          <w:p w14:paraId="158AA5F6" w14:textId="593D1ED9" w:rsidR="00E172E9" w:rsidRPr="00922F86" w:rsidRDefault="00C125A8" w:rsidP="008E4D37">
            <w:pPr>
              <w:spacing w:beforeLines="50" w:before="120" w:line="300" w:lineRule="auto"/>
              <w:jc w:val="center"/>
              <w:rPr>
                <w:szCs w:val="21"/>
              </w:rPr>
            </w:pPr>
            <w:r w:rsidRPr="00C125A8">
              <w:rPr>
                <w:szCs w:val="21"/>
              </w:rPr>
              <w:t>第</w:t>
            </w:r>
            <w:r w:rsidR="00743528">
              <w:rPr>
                <w:rFonts w:hint="eastAsia"/>
                <w:szCs w:val="21"/>
              </w:rPr>
              <w:t>四</w:t>
            </w:r>
            <w:r w:rsidRPr="00C125A8">
              <w:rPr>
                <w:szCs w:val="21"/>
              </w:rPr>
              <w:t>轮</w:t>
            </w:r>
          </w:p>
        </w:tc>
        <w:tc>
          <w:tcPr>
            <w:tcW w:w="1701" w:type="dxa"/>
          </w:tcPr>
          <w:p w14:paraId="030D8585" w14:textId="7C042E71" w:rsidR="00E172E9" w:rsidRPr="00922F86" w:rsidRDefault="00343B86" w:rsidP="008E4D37">
            <w:pPr>
              <w:spacing w:beforeLines="50" w:before="120"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704ED3"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6804" w:type="dxa"/>
          </w:tcPr>
          <w:p w14:paraId="38C7E6CE" w14:textId="6A9EBE06" w:rsidR="00E172E9" w:rsidRPr="00922F86" w:rsidRDefault="00971C22" w:rsidP="008E4D37">
            <w:pPr>
              <w:spacing w:beforeLines="50" w:before="120"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821399">
              <w:rPr>
                <w:rFonts w:hint="eastAsia"/>
                <w:szCs w:val="21"/>
              </w:rPr>
              <w:t>患者间私聊，患者与</w:t>
            </w:r>
            <w:r>
              <w:rPr>
                <w:rFonts w:hint="eastAsia"/>
                <w:szCs w:val="21"/>
              </w:rPr>
              <w:t>医生</w:t>
            </w:r>
            <w:r w:rsidR="00821399">
              <w:rPr>
                <w:rFonts w:hint="eastAsia"/>
                <w:szCs w:val="21"/>
              </w:rPr>
              <w:t>的咨询</w:t>
            </w:r>
            <w:r>
              <w:rPr>
                <w:rFonts w:hint="eastAsia"/>
                <w:szCs w:val="21"/>
              </w:rPr>
              <w:t>等功能，发</w:t>
            </w:r>
            <w:r w:rsidRPr="00554797">
              <w:rPr>
                <w:rFonts w:hint="eastAsia"/>
                <w:szCs w:val="21"/>
              </w:rPr>
              <w:t>布</w:t>
            </w:r>
            <w:r w:rsidRPr="00554797">
              <w:rPr>
                <w:rFonts w:hint="eastAsia"/>
                <w:b/>
                <w:bCs/>
                <w:szCs w:val="21"/>
              </w:rPr>
              <w:t>版本</w:t>
            </w:r>
            <w:r w:rsidRPr="00554797">
              <w:rPr>
                <w:rFonts w:hint="eastAsia"/>
                <w:b/>
                <w:bCs/>
                <w:szCs w:val="21"/>
              </w:rPr>
              <w:t>2</w:t>
            </w:r>
          </w:p>
        </w:tc>
      </w:tr>
      <w:tr w:rsidR="00A1476C" w:rsidRPr="00922F86" w14:paraId="463BA3F7" w14:textId="77777777" w:rsidTr="00671AF8">
        <w:trPr>
          <w:jc w:val="center"/>
        </w:trPr>
        <w:tc>
          <w:tcPr>
            <w:tcW w:w="988" w:type="dxa"/>
          </w:tcPr>
          <w:p w14:paraId="58E0E60E" w14:textId="18AEF748" w:rsidR="00743528" w:rsidRPr="00C125A8" w:rsidRDefault="00743528" w:rsidP="008E4D37">
            <w:pPr>
              <w:spacing w:beforeLines="50" w:before="120"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第五轮</w:t>
            </w:r>
          </w:p>
        </w:tc>
        <w:tc>
          <w:tcPr>
            <w:tcW w:w="1701" w:type="dxa"/>
          </w:tcPr>
          <w:p w14:paraId="46E6941B" w14:textId="5009DE05" w:rsidR="00743528" w:rsidRPr="00922F86" w:rsidRDefault="0095733D" w:rsidP="008E4D37">
            <w:pPr>
              <w:spacing w:beforeLines="50" w:before="120"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2~13</w:t>
            </w: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6804" w:type="dxa"/>
          </w:tcPr>
          <w:p w14:paraId="16CCB4AA" w14:textId="02BC6D8C" w:rsidR="00743528" w:rsidRPr="00922F86" w:rsidRDefault="00DA309E" w:rsidP="008E4D37">
            <w:pPr>
              <w:spacing w:beforeLines="50" w:before="120"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完成医生对患者的管理以及数据分析界面，发布</w:t>
            </w:r>
            <w:r w:rsidRPr="00064E45">
              <w:rPr>
                <w:rFonts w:hint="eastAsia"/>
                <w:b/>
                <w:bCs/>
                <w:szCs w:val="21"/>
              </w:rPr>
              <w:t>版本</w:t>
            </w:r>
            <w:r w:rsidRPr="00064E45">
              <w:rPr>
                <w:rFonts w:hint="eastAsia"/>
                <w:b/>
                <w:bCs/>
                <w:szCs w:val="21"/>
              </w:rPr>
              <w:t>3</w:t>
            </w:r>
          </w:p>
        </w:tc>
      </w:tr>
      <w:tr w:rsidR="00A1476C" w:rsidRPr="00922F86" w14:paraId="69212540" w14:textId="77777777" w:rsidTr="00671AF8">
        <w:trPr>
          <w:jc w:val="center"/>
        </w:trPr>
        <w:tc>
          <w:tcPr>
            <w:tcW w:w="988" w:type="dxa"/>
          </w:tcPr>
          <w:p w14:paraId="4CFA36CD" w14:textId="21942531" w:rsidR="00743528" w:rsidRPr="00C125A8" w:rsidRDefault="0095733D" w:rsidP="008E4D37">
            <w:pPr>
              <w:spacing w:beforeLines="50" w:before="120"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收尾</w:t>
            </w:r>
          </w:p>
        </w:tc>
        <w:tc>
          <w:tcPr>
            <w:tcW w:w="1701" w:type="dxa"/>
          </w:tcPr>
          <w:p w14:paraId="36153A34" w14:textId="58117067" w:rsidR="00743528" w:rsidRPr="00922F86" w:rsidRDefault="0095733D" w:rsidP="008E4D37">
            <w:pPr>
              <w:spacing w:beforeLines="50" w:before="120"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6804" w:type="dxa"/>
          </w:tcPr>
          <w:p w14:paraId="6766ADA9" w14:textId="5416DD25" w:rsidR="00743528" w:rsidRPr="00922F86" w:rsidRDefault="0095733D" w:rsidP="008E4D37">
            <w:pPr>
              <w:spacing w:beforeLines="50" w:before="120"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测试小程序，攥写</w:t>
            </w:r>
            <w:r w:rsidR="0063032D">
              <w:rPr>
                <w:rFonts w:hint="eastAsia"/>
                <w:szCs w:val="21"/>
              </w:rPr>
              <w:t>用户使用教程以及最终文档，发布</w:t>
            </w:r>
            <w:r w:rsidR="0063032D" w:rsidRPr="002851BE">
              <w:rPr>
                <w:rFonts w:hint="eastAsia"/>
                <w:b/>
                <w:bCs/>
                <w:szCs w:val="21"/>
              </w:rPr>
              <w:t>版本</w:t>
            </w:r>
            <w:r w:rsidR="0063032D" w:rsidRPr="002851BE">
              <w:rPr>
                <w:rFonts w:hint="eastAsia"/>
                <w:b/>
                <w:bCs/>
                <w:szCs w:val="21"/>
              </w:rPr>
              <w:t>4</w:t>
            </w:r>
          </w:p>
        </w:tc>
      </w:tr>
    </w:tbl>
    <w:p w14:paraId="5936E27B" w14:textId="77777777" w:rsidR="006E7061" w:rsidRPr="00922F86" w:rsidRDefault="006E7061" w:rsidP="006E7061">
      <w:pPr>
        <w:spacing w:beforeLines="50" w:before="120" w:line="300" w:lineRule="auto"/>
        <w:jc w:val="both"/>
        <w:rPr>
          <w:szCs w:val="21"/>
        </w:rPr>
      </w:pPr>
    </w:p>
    <w:p w14:paraId="02D1B09E" w14:textId="0E0826FA" w:rsidR="00290368" w:rsidRPr="00922F86" w:rsidRDefault="00290368" w:rsidP="00290368">
      <w:pPr>
        <w:pStyle w:val="2"/>
      </w:pPr>
      <w:bookmarkStart w:id="91" w:name="_Toc149071573"/>
      <w:r w:rsidRPr="00922F86">
        <w:t>后续分工</w:t>
      </w:r>
      <w:bookmarkEnd w:id="91"/>
    </w:p>
    <w:p w14:paraId="5AE66586" w14:textId="26E42DFE" w:rsidR="00DE1215" w:rsidRPr="00F96F7C" w:rsidRDefault="00DE1215" w:rsidP="00971C22">
      <w:pPr>
        <w:pStyle w:val="af4"/>
        <w:numPr>
          <w:ilvl w:val="0"/>
          <w:numId w:val="14"/>
        </w:numPr>
        <w:spacing w:beforeLines="50" w:before="120" w:line="300" w:lineRule="auto"/>
        <w:ind w:firstLineChars="0"/>
        <w:jc w:val="both"/>
        <w:rPr>
          <w:szCs w:val="21"/>
        </w:rPr>
      </w:pPr>
      <w:r w:rsidRPr="00F96F7C">
        <w:rPr>
          <w:szCs w:val="21"/>
        </w:rPr>
        <w:t>原型设计：</w:t>
      </w:r>
      <w:r w:rsidR="00D46999" w:rsidRPr="00F96F7C">
        <w:rPr>
          <w:szCs w:val="21"/>
        </w:rPr>
        <w:t>吴梓建、任铭飞</w:t>
      </w:r>
    </w:p>
    <w:p w14:paraId="53D1B339" w14:textId="2C534C44" w:rsidR="00DE1215" w:rsidRPr="00F96F7C" w:rsidRDefault="00DE1215" w:rsidP="00971C22">
      <w:pPr>
        <w:pStyle w:val="af4"/>
        <w:numPr>
          <w:ilvl w:val="0"/>
          <w:numId w:val="14"/>
        </w:numPr>
        <w:spacing w:beforeLines="50" w:before="120" w:line="300" w:lineRule="auto"/>
        <w:ind w:firstLineChars="0"/>
        <w:jc w:val="both"/>
        <w:rPr>
          <w:szCs w:val="21"/>
        </w:rPr>
      </w:pPr>
      <w:r w:rsidRPr="00F96F7C">
        <w:rPr>
          <w:szCs w:val="21"/>
        </w:rPr>
        <w:t>前端：</w:t>
      </w:r>
      <w:r w:rsidR="00D46999" w:rsidRPr="00F96F7C">
        <w:rPr>
          <w:szCs w:val="21"/>
        </w:rPr>
        <w:t>吴梓建、任铭飞</w:t>
      </w:r>
    </w:p>
    <w:p w14:paraId="37366388" w14:textId="77777777" w:rsidR="00DE1215" w:rsidRPr="00F96F7C" w:rsidRDefault="00DE1215" w:rsidP="00971C22">
      <w:pPr>
        <w:pStyle w:val="af4"/>
        <w:numPr>
          <w:ilvl w:val="0"/>
          <w:numId w:val="14"/>
        </w:numPr>
        <w:spacing w:beforeLines="50" w:before="120" w:line="300" w:lineRule="auto"/>
        <w:ind w:firstLineChars="0"/>
        <w:jc w:val="both"/>
        <w:rPr>
          <w:szCs w:val="21"/>
        </w:rPr>
      </w:pPr>
      <w:r w:rsidRPr="00F96F7C">
        <w:rPr>
          <w:szCs w:val="21"/>
        </w:rPr>
        <w:t>后端：</w:t>
      </w:r>
      <w:r w:rsidR="005F642B" w:rsidRPr="00F96F7C">
        <w:rPr>
          <w:szCs w:val="21"/>
        </w:rPr>
        <w:t>肖锦松、刘喆骐</w:t>
      </w:r>
    </w:p>
    <w:p w14:paraId="2ED580FA" w14:textId="4F9D503D" w:rsidR="00DE1215" w:rsidRPr="00F96F7C" w:rsidRDefault="00DE1215" w:rsidP="00971C22">
      <w:pPr>
        <w:pStyle w:val="af4"/>
        <w:numPr>
          <w:ilvl w:val="0"/>
          <w:numId w:val="14"/>
        </w:numPr>
        <w:spacing w:beforeLines="50" w:before="120" w:line="300" w:lineRule="auto"/>
        <w:ind w:firstLineChars="0"/>
        <w:jc w:val="both"/>
        <w:rPr>
          <w:szCs w:val="21"/>
        </w:rPr>
      </w:pPr>
      <w:r w:rsidRPr="00F96F7C">
        <w:rPr>
          <w:szCs w:val="21"/>
        </w:rPr>
        <w:t>项目需求沟通负责人：</w:t>
      </w:r>
      <w:r w:rsidR="005C2517" w:rsidRPr="00F96F7C">
        <w:rPr>
          <w:szCs w:val="21"/>
        </w:rPr>
        <w:t>吴梓建</w:t>
      </w:r>
    </w:p>
    <w:p w14:paraId="34DF000A" w14:textId="5B4F7A4A" w:rsidR="00290368" w:rsidRPr="00F96F7C" w:rsidRDefault="00DE1215" w:rsidP="00971C22">
      <w:pPr>
        <w:pStyle w:val="af4"/>
        <w:numPr>
          <w:ilvl w:val="0"/>
          <w:numId w:val="14"/>
        </w:numPr>
        <w:spacing w:beforeLines="50" w:before="120" w:line="300" w:lineRule="auto"/>
        <w:ind w:firstLineChars="0"/>
        <w:jc w:val="both"/>
        <w:rPr>
          <w:szCs w:val="21"/>
        </w:rPr>
      </w:pPr>
      <w:r w:rsidRPr="00F96F7C">
        <w:rPr>
          <w:szCs w:val="21"/>
        </w:rPr>
        <w:t>会议记录：</w:t>
      </w:r>
      <w:r w:rsidR="00E264A4" w:rsidRPr="00F96F7C">
        <w:rPr>
          <w:szCs w:val="21"/>
        </w:rPr>
        <w:t>肖锦松</w:t>
      </w:r>
    </w:p>
    <w:p w14:paraId="299B7F86" w14:textId="77777777" w:rsidR="006E7061" w:rsidRPr="006E7061" w:rsidRDefault="006E7061" w:rsidP="006E7061">
      <w:pPr>
        <w:spacing w:beforeLines="50" w:before="120" w:line="300" w:lineRule="auto"/>
        <w:jc w:val="both"/>
        <w:rPr>
          <w:szCs w:val="21"/>
        </w:rPr>
      </w:pPr>
    </w:p>
    <w:sectPr w:rsidR="006E7061" w:rsidRPr="006E7061" w:rsidSect="00D94E80">
      <w:headerReference w:type="default" r:id="rId14"/>
      <w:footerReference w:type="default" r:id="rId15"/>
      <w:pgSz w:w="12240" w:h="15840" w:code="1"/>
      <w:pgMar w:top="1440" w:right="1800" w:bottom="1440" w:left="1800" w:header="72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5D147" w14:textId="77777777" w:rsidR="007D1907" w:rsidRDefault="007D1907">
      <w:r>
        <w:separator/>
      </w:r>
    </w:p>
  </w:endnote>
  <w:endnote w:type="continuationSeparator" w:id="0">
    <w:p w14:paraId="74761D2A" w14:textId="77777777" w:rsidR="007D1907" w:rsidRDefault="007D1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7295" w14:textId="77777777" w:rsidR="005E5F37" w:rsidRDefault="005E5F37" w:rsidP="00512572">
    <w:pPr>
      <w:pStyle w:val="a9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end"/>
    </w:r>
  </w:p>
  <w:p w14:paraId="1D469A38" w14:textId="77777777" w:rsidR="005E5F37" w:rsidRDefault="005E5F37" w:rsidP="00512572">
    <w:pPr>
      <w:pStyle w:val="a9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end"/>
    </w:r>
  </w:p>
  <w:p w14:paraId="389712E3" w14:textId="77777777" w:rsidR="00A8535A" w:rsidRDefault="00A8535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34CF9" w14:textId="77777777" w:rsidR="00EC0A48" w:rsidRDefault="00EC0A4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1FA3" w14:textId="77777777" w:rsidR="00A653D7" w:rsidRDefault="00A653D7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22DB1" w14:textId="77777777" w:rsidR="005E5F37" w:rsidRDefault="005E5F37" w:rsidP="00512572">
    <w:pPr>
      <w:pStyle w:val="a9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  <w:noProof/>
      </w:rPr>
      <w:t>1</w:t>
    </w:r>
    <w:r>
      <w:rPr>
        <w:rStyle w:val="aa"/>
      </w:rPr>
      <w:fldChar w:fldCharType="end"/>
    </w:r>
  </w:p>
  <w:p w14:paraId="3DBFC1E8" w14:textId="77777777" w:rsidR="00A653D7" w:rsidRDefault="00A653D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95CC7" w14:textId="77777777" w:rsidR="007D1907" w:rsidRDefault="007D1907">
      <w:r>
        <w:separator/>
      </w:r>
    </w:p>
  </w:footnote>
  <w:footnote w:type="continuationSeparator" w:id="0">
    <w:p w14:paraId="6C016E2D" w14:textId="77777777" w:rsidR="007D1907" w:rsidRDefault="007D1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C656C" w14:textId="77777777" w:rsidR="00A653D7" w:rsidRDefault="00A653D7">
    <w:pPr>
      <w:rPr>
        <w:sz w:val="24"/>
      </w:rPr>
    </w:pPr>
  </w:p>
  <w:p w14:paraId="5FFBB547" w14:textId="77777777" w:rsidR="00A653D7" w:rsidRDefault="00A653D7">
    <w:pPr>
      <w:pBdr>
        <w:top w:val="single" w:sz="6" w:space="1" w:color="auto"/>
      </w:pBdr>
      <w:rPr>
        <w:sz w:val="24"/>
      </w:rPr>
    </w:pPr>
  </w:p>
  <w:p w14:paraId="566644DA" w14:textId="77777777" w:rsidR="00A653D7" w:rsidRPr="007C155B" w:rsidRDefault="00A653D7" w:rsidP="006B3C6D">
    <w:pPr>
      <w:pBdr>
        <w:bottom w:val="single" w:sz="6" w:space="1" w:color="auto"/>
      </w:pBdr>
      <w:wordWrap w:val="0"/>
      <w:jc w:val="right"/>
      <w:rPr>
        <w:b/>
        <w:sz w:val="36"/>
      </w:rPr>
    </w:pPr>
    <w:r>
      <w:rPr>
        <w:rFonts w:hint="eastAsia"/>
        <w:b/>
        <w:sz w:val="36"/>
      </w:rPr>
      <w:t>清华大学</w:t>
    </w:r>
  </w:p>
  <w:p w14:paraId="2C6C33CA" w14:textId="77777777" w:rsidR="00A653D7" w:rsidRDefault="00A653D7">
    <w:pPr>
      <w:pBdr>
        <w:bottom w:val="single" w:sz="6" w:space="1" w:color="auto"/>
      </w:pBdr>
      <w:jc w:val="right"/>
      <w:rPr>
        <w:sz w:val="24"/>
      </w:rPr>
    </w:pPr>
  </w:p>
  <w:p w14:paraId="4E0BA8FE" w14:textId="77777777" w:rsidR="00A653D7" w:rsidRDefault="00A653D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C0A48" w14:paraId="6ADDB9B6" w14:textId="77777777">
      <w:tc>
        <w:tcPr>
          <w:tcW w:w="6379" w:type="dxa"/>
        </w:tcPr>
        <w:p w14:paraId="513BBF08" w14:textId="77777777" w:rsidR="00EC0A48" w:rsidRDefault="00566CE3">
          <w:pPr>
            <w:pStyle w:val="a7"/>
            <w:tabs>
              <w:tab w:val="clear" w:pos="4320"/>
              <w:tab w:val="clear" w:pos="8640"/>
            </w:tabs>
          </w:pPr>
          <w:r>
            <w:rPr>
              <w:rFonts w:hint="eastAsia"/>
            </w:rPr>
            <w:t>Software</w:t>
          </w:r>
          <w:r>
            <w:t xml:space="preserve"> Requirements Specification</w:t>
          </w:r>
        </w:p>
      </w:tc>
      <w:tc>
        <w:tcPr>
          <w:tcW w:w="3179" w:type="dxa"/>
        </w:tcPr>
        <w:p w14:paraId="7C1C75BC" w14:textId="2E2B9502" w:rsidR="00EC0A48" w:rsidRDefault="00EC0A4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</w:rPr>
            <w:t>版本：</w:t>
          </w:r>
          <w:r>
            <w:rPr>
              <w:rFonts w:hint="eastAsia"/>
            </w:rPr>
            <w:t>V</w:t>
          </w:r>
          <w:r>
            <w:t>1</w:t>
          </w:r>
          <w:r>
            <w:rPr>
              <w:rFonts w:hint="eastAsia"/>
            </w:rPr>
            <w:t>.</w:t>
          </w:r>
          <w:r w:rsidR="00065A13">
            <w:t>1</w:t>
          </w:r>
        </w:p>
      </w:tc>
    </w:tr>
    <w:tr w:rsidR="00EC0A48" w14:paraId="12B463CE" w14:textId="77777777">
      <w:tc>
        <w:tcPr>
          <w:tcW w:w="6379" w:type="dxa"/>
        </w:tcPr>
        <w:p w14:paraId="572A643E" w14:textId="77777777" w:rsidR="00EC0A48" w:rsidRDefault="00566CE3">
          <w:r>
            <w:rPr>
              <w:rFonts w:hint="eastAsia"/>
            </w:rPr>
            <w:t>软件需求规格说明</w:t>
          </w:r>
        </w:p>
      </w:tc>
      <w:tc>
        <w:tcPr>
          <w:tcW w:w="3179" w:type="dxa"/>
        </w:tcPr>
        <w:p w14:paraId="1054725F" w14:textId="20CEA0D0" w:rsidR="00EC0A48" w:rsidRDefault="00EC0A48">
          <w:r>
            <w:t xml:space="preserve">  </w:t>
          </w:r>
          <w:r>
            <w:rPr>
              <w:rFonts w:hint="eastAsia"/>
            </w:rPr>
            <w:t>日期：</w:t>
          </w:r>
          <w:r>
            <w:rPr>
              <w:rFonts w:hint="eastAsia"/>
            </w:rPr>
            <w:t>20</w:t>
          </w:r>
          <w:r>
            <w:t>23</w:t>
          </w:r>
          <w:r>
            <w:rPr>
              <w:rFonts w:hint="eastAsia"/>
            </w:rPr>
            <w:t>年</w:t>
          </w:r>
          <w:r>
            <w:t>10</w:t>
          </w:r>
          <w:r>
            <w:rPr>
              <w:rFonts w:hint="eastAsia"/>
            </w:rPr>
            <w:t>月</w:t>
          </w:r>
          <w:r w:rsidR="00065A13">
            <w:t>24</w:t>
          </w:r>
          <w:r>
            <w:rPr>
              <w:rFonts w:hint="eastAsia"/>
            </w:rPr>
            <w:t>日</w:t>
          </w:r>
        </w:p>
      </w:tc>
    </w:tr>
    <w:tr w:rsidR="00EC0A48" w14:paraId="2EAA2D32" w14:textId="77777777">
      <w:tc>
        <w:tcPr>
          <w:tcW w:w="9558" w:type="dxa"/>
          <w:gridSpan w:val="2"/>
        </w:tcPr>
        <w:p w14:paraId="2D659FA4" w14:textId="5B3CF170" w:rsidR="00EC0A48" w:rsidRDefault="00065A13">
          <w:r>
            <w:rPr>
              <w:rFonts w:hint="eastAsia"/>
            </w:rPr>
            <w:t>软工某小</w:t>
          </w:r>
          <w:r w:rsidR="00EC0A48">
            <w:rPr>
              <w:rFonts w:hint="eastAsia"/>
            </w:rPr>
            <w:t>组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牙牙回家</w:t>
          </w:r>
          <w:r w:rsidR="00566CE3">
            <w:rPr>
              <w:rFonts w:hint="eastAsia"/>
            </w:rPr>
            <w:t>SRS</w:t>
          </w:r>
          <w:r w:rsidR="00EC0A48">
            <w:rPr>
              <w:rFonts w:hint="eastAsia"/>
            </w:rPr>
            <w:t>.</w:t>
          </w:r>
          <w:r w:rsidR="00566CE3">
            <w:rPr>
              <w:rFonts w:hint="eastAsia"/>
            </w:rPr>
            <w:t>V</w:t>
          </w:r>
          <w:r w:rsidR="00566CE3">
            <w:t>1.</w:t>
          </w:r>
          <w:r>
            <w:t>1</w:t>
          </w:r>
          <w:r w:rsidR="00566CE3">
            <w:t>.</w:t>
          </w:r>
          <w:r w:rsidR="00EC0A48">
            <w:rPr>
              <w:rFonts w:hint="eastAsia"/>
            </w:rPr>
            <w:t>docx</w:t>
          </w:r>
        </w:p>
      </w:tc>
    </w:tr>
  </w:tbl>
  <w:p w14:paraId="5194B01A" w14:textId="77777777" w:rsidR="00EC0A48" w:rsidRPr="00AD0AB8" w:rsidRDefault="00EC0A48">
    <w:pPr>
      <w:pStyle w:val="a7"/>
      <w:ind w:firstLineChars="200"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61F15" w14:textId="77777777" w:rsidR="00A653D7" w:rsidRDefault="00A653D7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1FC6A" w14:textId="77777777" w:rsidR="00A653D7" w:rsidRDefault="00A653D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266B8E"/>
    <w:multiLevelType w:val="hybridMultilevel"/>
    <w:tmpl w:val="EF5C4276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" w15:restartNumberingAfterBreak="0">
    <w:nsid w:val="0270431E"/>
    <w:multiLevelType w:val="hybridMultilevel"/>
    <w:tmpl w:val="110E8F94"/>
    <w:lvl w:ilvl="0" w:tplc="04090001">
      <w:start w:val="1"/>
      <w:numFmt w:val="bullet"/>
      <w:lvlText w:val=""/>
      <w:lvlJc w:val="left"/>
      <w:pPr>
        <w:ind w:left="170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8" w:hanging="440"/>
      </w:pPr>
      <w:rPr>
        <w:rFonts w:ascii="Wingdings" w:hAnsi="Wingdings" w:hint="default"/>
      </w:rPr>
    </w:lvl>
  </w:abstractNum>
  <w:abstractNum w:abstractNumId="3" w15:restartNumberingAfterBreak="0">
    <w:nsid w:val="05555020"/>
    <w:multiLevelType w:val="hybridMultilevel"/>
    <w:tmpl w:val="D0DAE2CA"/>
    <w:lvl w:ilvl="0" w:tplc="2D465BEA">
      <w:start w:val="1"/>
      <w:numFmt w:val="bullet"/>
      <w:lvlText w:val=""/>
      <w:lvlJc w:val="left"/>
      <w:pPr>
        <w:ind w:left="11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0F7F26EC"/>
    <w:multiLevelType w:val="hybridMultilevel"/>
    <w:tmpl w:val="7FF8F018"/>
    <w:lvl w:ilvl="0" w:tplc="24F41F0C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5" w15:restartNumberingAfterBreak="0">
    <w:nsid w:val="11DF46A2"/>
    <w:multiLevelType w:val="hybridMultilevel"/>
    <w:tmpl w:val="122C828C"/>
    <w:lvl w:ilvl="0" w:tplc="2D465BEA">
      <w:start w:val="1"/>
      <w:numFmt w:val="bullet"/>
      <w:lvlText w:val=""/>
      <w:lvlJc w:val="left"/>
      <w:pPr>
        <w:ind w:left="86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4" w:hanging="440"/>
      </w:pPr>
      <w:rPr>
        <w:rFonts w:ascii="Wingdings" w:hAnsi="Wingdings" w:hint="default"/>
      </w:rPr>
    </w:lvl>
  </w:abstractNum>
  <w:abstractNum w:abstractNumId="6" w15:restartNumberingAfterBreak="0">
    <w:nsid w:val="12FC1116"/>
    <w:multiLevelType w:val="hybridMultilevel"/>
    <w:tmpl w:val="58D098F8"/>
    <w:lvl w:ilvl="0" w:tplc="2D465BEA">
      <w:start w:val="1"/>
      <w:numFmt w:val="bullet"/>
      <w:lvlText w:val=""/>
      <w:lvlJc w:val="left"/>
      <w:pPr>
        <w:ind w:left="844" w:hanging="420"/>
      </w:pPr>
      <w:rPr>
        <w:rFonts w:ascii="Wingdings" w:hAnsi="Wingdings" w:hint="default"/>
      </w:rPr>
    </w:lvl>
    <w:lvl w:ilvl="1" w:tplc="2D465BEA">
      <w:start w:val="1"/>
      <w:numFmt w:val="bullet"/>
      <w:lvlText w:val=""/>
      <w:lvlJc w:val="left"/>
      <w:pPr>
        <w:ind w:left="126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7" w15:restartNumberingAfterBreak="0">
    <w:nsid w:val="14E2644F"/>
    <w:multiLevelType w:val="hybridMultilevel"/>
    <w:tmpl w:val="EEE0CD54"/>
    <w:lvl w:ilvl="0" w:tplc="2D465BEA">
      <w:start w:val="1"/>
      <w:numFmt w:val="bullet"/>
      <w:lvlText w:val="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8" w15:restartNumberingAfterBreak="0">
    <w:nsid w:val="29526FA3"/>
    <w:multiLevelType w:val="hybridMultilevel"/>
    <w:tmpl w:val="36FCBA08"/>
    <w:lvl w:ilvl="0" w:tplc="2D465BEA">
      <w:start w:val="1"/>
      <w:numFmt w:val="bullet"/>
      <w:lvlText w:val=""/>
      <w:lvlJc w:val="left"/>
      <w:pPr>
        <w:ind w:left="11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9" w15:restartNumberingAfterBreak="0">
    <w:nsid w:val="2C835C0A"/>
    <w:multiLevelType w:val="hybridMultilevel"/>
    <w:tmpl w:val="7B7E3380"/>
    <w:lvl w:ilvl="0" w:tplc="2D465BEA">
      <w:start w:val="1"/>
      <w:numFmt w:val="bullet"/>
      <w:lvlText w:val="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0" w15:restartNumberingAfterBreak="0">
    <w:nsid w:val="2CA453C6"/>
    <w:multiLevelType w:val="hybridMultilevel"/>
    <w:tmpl w:val="48CAC0B6"/>
    <w:lvl w:ilvl="0" w:tplc="2D465BEA">
      <w:start w:val="1"/>
      <w:numFmt w:val="bullet"/>
      <w:lvlText w:val="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1" w15:restartNumberingAfterBreak="0">
    <w:nsid w:val="31A073C4"/>
    <w:multiLevelType w:val="hybridMultilevel"/>
    <w:tmpl w:val="F8B29098"/>
    <w:lvl w:ilvl="0" w:tplc="0409000B">
      <w:start w:val="1"/>
      <w:numFmt w:val="bullet"/>
      <w:lvlText w:val=""/>
      <w:lvlJc w:val="left"/>
      <w:pPr>
        <w:ind w:left="864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"/>
      <w:lvlJc w:val="left"/>
      <w:pPr>
        <w:ind w:left="1224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4" w:hanging="440"/>
      </w:pPr>
      <w:rPr>
        <w:rFonts w:ascii="Wingdings" w:hAnsi="Wingdings" w:hint="default"/>
      </w:rPr>
    </w:lvl>
  </w:abstractNum>
  <w:abstractNum w:abstractNumId="12" w15:restartNumberingAfterBreak="0">
    <w:nsid w:val="385B487B"/>
    <w:multiLevelType w:val="hybridMultilevel"/>
    <w:tmpl w:val="9A76306E"/>
    <w:lvl w:ilvl="0" w:tplc="2D465BEA">
      <w:start w:val="1"/>
      <w:numFmt w:val="bullet"/>
      <w:lvlText w:val="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3" w15:restartNumberingAfterBreak="0">
    <w:nsid w:val="3DFE0819"/>
    <w:multiLevelType w:val="hybridMultilevel"/>
    <w:tmpl w:val="8A8A49BA"/>
    <w:lvl w:ilvl="0" w:tplc="2D465BEA">
      <w:start w:val="1"/>
      <w:numFmt w:val="bullet"/>
      <w:lvlText w:val=""/>
      <w:lvlJc w:val="left"/>
      <w:pPr>
        <w:ind w:left="86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4" w:hanging="440"/>
      </w:pPr>
      <w:rPr>
        <w:rFonts w:ascii="Wingdings" w:hAnsi="Wingdings" w:hint="default"/>
      </w:rPr>
    </w:lvl>
  </w:abstractNum>
  <w:abstractNum w:abstractNumId="14" w15:restartNumberingAfterBreak="0">
    <w:nsid w:val="3E0A3B83"/>
    <w:multiLevelType w:val="hybridMultilevel"/>
    <w:tmpl w:val="2214E474"/>
    <w:lvl w:ilvl="0" w:tplc="08D06990">
      <w:start w:val="1"/>
      <w:numFmt w:val="decimal"/>
      <w:lvlText w:val="%1."/>
      <w:lvlJc w:val="left"/>
      <w:pPr>
        <w:ind w:left="78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5" w15:restartNumberingAfterBreak="0">
    <w:nsid w:val="3ED5357A"/>
    <w:multiLevelType w:val="hybridMultilevel"/>
    <w:tmpl w:val="7DBC37B6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6" w15:restartNumberingAfterBreak="0">
    <w:nsid w:val="3F167EE7"/>
    <w:multiLevelType w:val="hybridMultilevel"/>
    <w:tmpl w:val="280A79F8"/>
    <w:lvl w:ilvl="0" w:tplc="1D6E458A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7" w15:restartNumberingAfterBreak="0">
    <w:nsid w:val="3FFD0B61"/>
    <w:multiLevelType w:val="hybridMultilevel"/>
    <w:tmpl w:val="6838A612"/>
    <w:lvl w:ilvl="0" w:tplc="2D465BEA">
      <w:start w:val="1"/>
      <w:numFmt w:val="bullet"/>
      <w:lvlText w:val=""/>
      <w:lvlJc w:val="left"/>
      <w:pPr>
        <w:tabs>
          <w:tab w:val="num" w:pos="1090"/>
        </w:tabs>
        <w:ind w:left="10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0C873E6"/>
    <w:multiLevelType w:val="hybridMultilevel"/>
    <w:tmpl w:val="006C6AFA"/>
    <w:lvl w:ilvl="0" w:tplc="1D2A2C08">
      <w:start w:val="1"/>
      <w:numFmt w:val="decimal"/>
      <w:pStyle w:val="Bullet"/>
      <w:lvlText w:val="[%1]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2A3C20"/>
    <w:multiLevelType w:val="hybridMultilevel"/>
    <w:tmpl w:val="C9E6F5B4"/>
    <w:lvl w:ilvl="0" w:tplc="2D465BEA">
      <w:start w:val="1"/>
      <w:numFmt w:val="bullet"/>
      <w:lvlText w:val=""/>
      <w:lvlJc w:val="left"/>
      <w:pPr>
        <w:ind w:left="86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4" w:hanging="440"/>
      </w:pPr>
      <w:rPr>
        <w:rFonts w:ascii="Wingdings" w:hAnsi="Wingdings" w:hint="default"/>
      </w:rPr>
    </w:lvl>
  </w:abstractNum>
  <w:abstractNum w:abstractNumId="20" w15:restartNumberingAfterBreak="0">
    <w:nsid w:val="418A79F3"/>
    <w:multiLevelType w:val="hybridMultilevel"/>
    <w:tmpl w:val="7D12A0A6"/>
    <w:lvl w:ilvl="0" w:tplc="2D465B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"/>
      <w:lvlJc w:val="left"/>
      <w:pPr>
        <w:ind w:left="12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43F146F5"/>
    <w:multiLevelType w:val="hybridMultilevel"/>
    <w:tmpl w:val="EFD41C5E"/>
    <w:lvl w:ilvl="0" w:tplc="2D465BEA">
      <w:start w:val="1"/>
      <w:numFmt w:val="bullet"/>
      <w:lvlText w:val="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22" w15:restartNumberingAfterBreak="0">
    <w:nsid w:val="49591710"/>
    <w:multiLevelType w:val="hybridMultilevel"/>
    <w:tmpl w:val="D3DC2F68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3" w15:restartNumberingAfterBreak="0">
    <w:nsid w:val="4C46656C"/>
    <w:multiLevelType w:val="hybridMultilevel"/>
    <w:tmpl w:val="6C1A9F8A"/>
    <w:lvl w:ilvl="0" w:tplc="2D465BEA">
      <w:start w:val="1"/>
      <w:numFmt w:val="bullet"/>
      <w:lvlText w:val="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24" w15:restartNumberingAfterBreak="0">
    <w:nsid w:val="5C864181"/>
    <w:multiLevelType w:val="hybridMultilevel"/>
    <w:tmpl w:val="79788D3A"/>
    <w:lvl w:ilvl="0" w:tplc="2D465BEA">
      <w:start w:val="1"/>
      <w:numFmt w:val="bullet"/>
      <w:lvlText w:val="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25" w15:restartNumberingAfterBreak="0">
    <w:nsid w:val="5EF93FC8"/>
    <w:multiLevelType w:val="hybridMultilevel"/>
    <w:tmpl w:val="45EA81DE"/>
    <w:lvl w:ilvl="0" w:tplc="2D465BE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5F417B3A"/>
    <w:multiLevelType w:val="hybridMultilevel"/>
    <w:tmpl w:val="666EEA04"/>
    <w:lvl w:ilvl="0" w:tplc="2D465BEA">
      <w:start w:val="1"/>
      <w:numFmt w:val="bullet"/>
      <w:lvlText w:val=""/>
      <w:lvlJc w:val="left"/>
      <w:pPr>
        <w:ind w:left="86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4" w:hanging="440"/>
      </w:pPr>
      <w:rPr>
        <w:rFonts w:ascii="Wingdings" w:hAnsi="Wingdings" w:hint="default"/>
      </w:rPr>
    </w:lvl>
  </w:abstractNum>
  <w:abstractNum w:abstractNumId="27" w15:restartNumberingAfterBreak="0">
    <w:nsid w:val="66435C27"/>
    <w:multiLevelType w:val="hybridMultilevel"/>
    <w:tmpl w:val="3B6E4A7C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8" w15:restartNumberingAfterBreak="0">
    <w:nsid w:val="6EF904EC"/>
    <w:multiLevelType w:val="hybridMultilevel"/>
    <w:tmpl w:val="A042B5FA"/>
    <w:lvl w:ilvl="0" w:tplc="CF9E7A26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9" w15:restartNumberingAfterBreak="0">
    <w:nsid w:val="72410965"/>
    <w:multiLevelType w:val="hybridMultilevel"/>
    <w:tmpl w:val="74542F74"/>
    <w:lvl w:ilvl="0" w:tplc="2D465BEA">
      <w:start w:val="1"/>
      <w:numFmt w:val="bullet"/>
      <w:lvlText w:val=""/>
      <w:lvlJc w:val="left"/>
      <w:pPr>
        <w:ind w:left="11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0" w15:restartNumberingAfterBreak="0">
    <w:nsid w:val="776658D3"/>
    <w:multiLevelType w:val="hybridMultilevel"/>
    <w:tmpl w:val="BEA0A976"/>
    <w:lvl w:ilvl="0" w:tplc="2D465B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89657E1"/>
    <w:multiLevelType w:val="hybridMultilevel"/>
    <w:tmpl w:val="781E9586"/>
    <w:lvl w:ilvl="0" w:tplc="0409000F">
      <w:start w:val="1"/>
      <w:numFmt w:val="decimal"/>
      <w:lvlText w:val="%1."/>
      <w:lvlJc w:val="left"/>
      <w:pPr>
        <w:ind w:left="1708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2148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588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28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468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908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48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788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28" w:hanging="440"/>
      </w:pPr>
      <w:rPr>
        <w:rFonts w:ascii="Wingdings" w:hAnsi="Wingdings" w:hint="default"/>
      </w:rPr>
    </w:lvl>
  </w:abstractNum>
  <w:abstractNum w:abstractNumId="32" w15:restartNumberingAfterBreak="0">
    <w:nsid w:val="78F5315E"/>
    <w:multiLevelType w:val="hybridMultilevel"/>
    <w:tmpl w:val="3CAE5A18"/>
    <w:lvl w:ilvl="0" w:tplc="2D465BEA">
      <w:start w:val="1"/>
      <w:numFmt w:val="bullet"/>
      <w:lvlText w:val=""/>
      <w:lvlJc w:val="left"/>
      <w:pPr>
        <w:ind w:left="864" w:hanging="440"/>
      </w:pPr>
      <w:rPr>
        <w:rFonts w:ascii="Wingdings" w:hAnsi="Wingdings" w:hint="default"/>
      </w:rPr>
    </w:lvl>
    <w:lvl w:ilvl="1" w:tplc="2D465BEA">
      <w:start w:val="1"/>
      <w:numFmt w:val="bullet"/>
      <w:lvlText w:val=""/>
      <w:lvlJc w:val="left"/>
      <w:pPr>
        <w:ind w:left="122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4" w:hanging="440"/>
      </w:pPr>
      <w:rPr>
        <w:rFonts w:ascii="Wingdings" w:hAnsi="Wingdings" w:hint="default"/>
      </w:rPr>
    </w:lvl>
  </w:abstractNum>
  <w:num w:numId="1" w16cid:durableId="748696288">
    <w:abstractNumId w:val="0"/>
  </w:num>
  <w:num w:numId="2" w16cid:durableId="1742410796">
    <w:abstractNumId w:val="18"/>
  </w:num>
  <w:num w:numId="3" w16cid:durableId="1835225015">
    <w:abstractNumId w:val="17"/>
  </w:num>
  <w:num w:numId="4" w16cid:durableId="1403597869">
    <w:abstractNumId w:val="26"/>
  </w:num>
  <w:num w:numId="5" w16cid:durableId="1779527462">
    <w:abstractNumId w:val="19"/>
  </w:num>
  <w:num w:numId="6" w16cid:durableId="1474327445">
    <w:abstractNumId w:val="32"/>
  </w:num>
  <w:num w:numId="7" w16cid:durableId="1956400114">
    <w:abstractNumId w:val="6"/>
  </w:num>
  <w:num w:numId="8" w16cid:durableId="1398279573">
    <w:abstractNumId w:val="10"/>
  </w:num>
  <w:num w:numId="9" w16cid:durableId="1090279447">
    <w:abstractNumId w:val="23"/>
  </w:num>
  <w:num w:numId="10" w16cid:durableId="545023482">
    <w:abstractNumId w:val="15"/>
  </w:num>
  <w:num w:numId="11" w16cid:durableId="2105764524">
    <w:abstractNumId w:val="22"/>
  </w:num>
  <w:num w:numId="12" w16cid:durableId="240218664">
    <w:abstractNumId w:val="27"/>
  </w:num>
  <w:num w:numId="13" w16cid:durableId="817383394">
    <w:abstractNumId w:val="1"/>
  </w:num>
  <w:num w:numId="14" w16cid:durableId="1528327482">
    <w:abstractNumId w:val="29"/>
  </w:num>
  <w:num w:numId="15" w16cid:durableId="711999158">
    <w:abstractNumId w:val="28"/>
  </w:num>
  <w:num w:numId="16" w16cid:durableId="437988686">
    <w:abstractNumId w:val="14"/>
  </w:num>
  <w:num w:numId="17" w16cid:durableId="1150436708">
    <w:abstractNumId w:val="4"/>
  </w:num>
  <w:num w:numId="18" w16cid:durableId="1355764827">
    <w:abstractNumId w:val="16"/>
  </w:num>
  <w:num w:numId="19" w16cid:durableId="2068843990">
    <w:abstractNumId w:val="11"/>
  </w:num>
  <w:num w:numId="20" w16cid:durableId="1044133796">
    <w:abstractNumId w:val="20"/>
  </w:num>
  <w:num w:numId="21" w16cid:durableId="1877306078">
    <w:abstractNumId w:val="2"/>
  </w:num>
  <w:num w:numId="22" w16cid:durableId="176702503">
    <w:abstractNumId w:val="31"/>
  </w:num>
  <w:num w:numId="23" w16cid:durableId="290327693">
    <w:abstractNumId w:val="25"/>
  </w:num>
  <w:num w:numId="24" w16cid:durableId="1644039938">
    <w:abstractNumId w:val="30"/>
  </w:num>
  <w:num w:numId="25" w16cid:durableId="875116679">
    <w:abstractNumId w:val="21"/>
  </w:num>
  <w:num w:numId="26" w16cid:durableId="1376127150">
    <w:abstractNumId w:val="9"/>
  </w:num>
  <w:num w:numId="27" w16cid:durableId="465701445">
    <w:abstractNumId w:val="24"/>
  </w:num>
  <w:num w:numId="28" w16cid:durableId="1760442865">
    <w:abstractNumId w:val="5"/>
  </w:num>
  <w:num w:numId="29" w16cid:durableId="364646762">
    <w:abstractNumId w:val="13"/>
  </w:num>
  <w:num w:numId="30" w16cid:durableId="775639146">
    <w:abstractNumId w:val="12"/>
  </w:num>
  <w:num w:numId="31" w16cid:durableId="652026247">
    <w:abstractNumId w:val="3"/>
  </w:num>
  <w:num w:numId="32" w16cid:durableId="1580599212">
    <w:abstractNumId w:val="7"/>
  </w:num>
  <w:num w:numId="33" w16cid:durableId="40442418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2"/>
  <w:drawingGridVerticalSpacing w:val="2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8B"/>
    <w:rsid w:val="00000598"/>
    <w:rsid w:val="00005302"/>
    <w:rsid w:val="0001237C"/>
    <w:rsid w:val="00014277"/>
    <w:rsid w:val="00015636"/>
    <w:rsid w:val="00021ABC"/>
    <w:rsid w:val="00022248"/>
    <w:rsid w:val="0002579A"/>
    <w:rsid w:val="00026F6F"/>
    <w:rsid w:val="00042C18"/>
    <w:rsid w:val="0005266F"/>
    <w:rsid w:val="0005461A"/>
    <w:rsid w:val="00057971"/>
    <w:rsid w:val="0006183E"/>
    <w:rsid w:val="00062FD1"/>
    <w:rsid w:val="00064E45"/>
    <w:rsid w:val="000657B7"/>
    <w:rsid w:val="00065A13"/>
    <w:rsid w:val="00071A53"/>
    <w:rsid w:val="00073118"/>
    <w:rsid w:val="000733CE"/>
    <w:rsid w:val="00076468"/>
    <w:rsid w:val="00076A97"/>
    <w:rsid w:val="00077743"/>
    <w:rsid w:val="00081835"/>
    <w:rsid w:val="00082E2B"/>
    <w:rsid w:val="00083C56"/>
    <w:rsid w:val="00087284"/>
    <w:rsid w:val="00092E27"/>
    <w:rsid w:val="00094C87"/>
    <w:rsid w:val="000A0291"/>
    <w:rsid w:val="000A1014"/>
    <w:rsid w:val="000A4930"/>
    <w:rsid w:val="000A6497"/>
    <w:rsid w:val="000B0A3B"/>
    <w:rsid w:val="000B331B"/>
    <w:rsid w:val="000C1CC7"/>
    <w:rsid w:val="000C2B2B"/>
    <w:rsid w:val="000C6833"/>
    <w:rsid w:val="000C6D04"/>
    <w:rsid w:val="000D23B7"/>
    <w:rsid w:val="000D46DF"/>
    <w:rsid w:val="000D589E"/>
    <w:rsid w:val="000E02D2"/>
    <w:rsid w:val="000F64C3"/>
    <w:rsid w:val="000F68F3"/>
    <w:rsid w:val="00100301"/>
    <w:rsid w:val="00107E0F"/>
    <w:rsid w:val="00111F73"/>
    <w:rsid w:val="00115472"/>
    <w:rsid w:val="00115D0E"/>
    <w:rsid w:val="00121839"/>
    <w:rsid w:val="001221E2"/>
    <w:rsid w:val="00125280"/>
    <w:rsid w:val="00130B34"/>
    <w:rsid w:val="00131E5E"/>
    <w:rsid w:val="0013285E"/>
    <w:rsid w:val="001348C6"/>
    <w:rsid w:val="001349C3"/>
    <w:rsid w:val="00135C57"/>
    <w:rsid w:val="00136750"/>
    <w:rsid w:val="001428CC"/>
    <w:rsid w:val="001455F9"/>
    <w:rsid w:val="0014658C"/>
    <w:rsid w:val="00147F02"/>
    <w:rsid w:val="00150181"/>
    <w:rsid w:val="001544F9"/>
    <w:rsid w:val="00155FAF"/>
    <w:rsid w:val="00161030"/>
    <w:rsid w:val="00163466"/>
    <w:rsid w:val="00166082"/>
    <w:rsid w:val="00166D03"/>
    <w:rsid w:val="00171A17"/>
    <w:rsid w:val="0017349A"/>
    <w:rsid w:val="00173737"/>
    <w:rsid w:val="001746F3"/>
    <w:rsid w:val="0017519D"/>
    <w:rsid w:val="00176AD9"/>
    <w:rsid w:val="00177E84"/>
    <w:rsid w:val="00181706"/>
    <w:rsid w:val="001823F6"/>
    <w:rsid w:val="00182470"/>
    <w:rsid w:val="00183ADA"/>
    <w:rsid w:val="001845DA"/>
    <w:rsid w:val="00184831"/>
    <w:rsid w:val="00185B0E"/>
    <w:rsid w:val="00187FDD"/>
    <w:rsid w:val="00194D58"/>
    <w:rsid w:val="00195279"/>
    <w:rsid w:val="001A0CB6"/>
    <w:rsid w:val="001A1EBF"/>
    <w:rsid w:val="001A52E8"/>
    <w:rsid w:val="001A677D"/>
    <w:rsid w:val="001B113E"/>
    <w:rsid w:val="001D1E7D"/>
    <w:rsid w:val="001D2A08"/>
    <w:rsid w:val="001D48C7"/>
    <w:rsid w:val="001D4D65"/>
    <w:rsid w:val="001D4EA3"/>
    <w:rsid w:val="001D5D45"/>
    <w:rsid w:val="001D7A27"/>
    <w:rsid w:val="001E11C6"/>
    <w:rsid w:val="001E4755"/>
    <w:rsid w:val="001E5AE5"/>
    <w:rsid w:val="001E692B"/>
    <w:rsid w:val="001F4DF7"/>
    <w:rsid w:val="001F5D5C"/>
    <w:rsid w:val="001F60A9"/>
    <w:rsid w:val="00203175"/>
    <w:rsid w:val="00211A0A"/>
    <w:rsid w:val="00215334"/>
    <w:rsid w:val="00215BF9"/>
    <w:rsid w:val="00215C71"/>
    <w:rsid w:val="00220E10"/>
    <w:rsid w:val="002378CD"/>
    <w:rsid w:val="00237E71"/>
    <w:rsid w:val="00244041"/>
    <w:rsid w:val="002442E5"/>
    <w:rsid w:val="0024549A"/>
    <w:rsid w:val="00245C3C"/>
    <w:rsid w:val="00252DFB"/>
    <w:rsid w:val="00262F8E"/>
    <w:rsid w:val="00267C45"/>
    <w:rsid w:val="002713BD"/>
    <w:rsid w:val="0027232D"/>
    <w:rsid w:val="002738A1"/>
    <w:rsid w:val="00273E76"/>
    <w:rsid w:val="00274DDB"/>
    <w:rsid w:val="00280E9C"/>
    <w:rsid w:val="00282750"/>
    <w:rsid w:val="00283317"/>
    <w:rsid w:val="002851BE"/>
    <w:rsid w:val="00285C94"/>
    <w:rsid w:val="00290368"/>
    <w:rsid w:val="00294939"/>
    <w:rsid w:val="00294A7F"/>
    <w:rsid w:val="00294AB4"/>
    <w:rsid w:val="002962EB"/>
    <w:rsid w:val="002A0126"/>
    <w:rsid w:val="002A0225"/>
    <w:rsid w:val="002A17EB"/>
    <w:rsid w:val="002A5ADF"/>
    <w:rsid w:val="002B0C09"/>
    <w:rsid w:val="002B23CA"/>
    <w:rsid w:val="002B32F0"/>
    <w:rsid w:val="002B50C9"/>
    <w:rsid w:val="002B5408"/>
    <w:rsid w:val="002D07FF"/>
    <w:rsid w:val="002D11AA"/>
    <w:rsid w:val="002D417E"/>
    <w:rsid w:val="002E4D0E"/>
    <w:rsid w:val="002E4E46"/>
    <w:rsid w:val="002E7AA9"/>
    <w:rsid w:val="002F2B5D"/>
    <w:rsid w:val="002F2BF0"/>
    <w:rsid w:val="002F4E4E"/>
    <w:rsid w:val="002F5B05"/>
    <w:rsid w:val="002F7BA3"/>
    <w:rsid w:val="002F7C92"/>
    <w:rsid w:val="00300ABC"/>
    <w:rsid w:val="0030324C"/>
    <w:rsid w:val="0030331F"/>
    <w:rsid w:val="003033ED"/>
    <w:rsid w:val="00304BAC"/>
    <w:rsid w:val="003068F5"/>
    <w:rsid w:val="00310FF2"/>
    <w:rsid w:val="00312465"/>
    <w:rsid w:val="003160B8"/>
    <w:rsid w:val="00316EE0"/>
    <w:rsid w:val="00324390"/>
    <w:rsid w:val="00325467"/>
    <w:rsid w:val="0032561A"/>
    <w:rsid w:val="00327467"/>
    <w:rsid w:val="00327508"/>
    <w:rsid w:val="003332BC"/>
    <w:rsid w:val="0033472E"/>
    <w:rsid w:val="00336EDA"/>
    <w:rsid w:val="00341C0D"/>
    <w:rsid w:val="003438EB"/>
    <w:rsid w:val="00343B45"/>
    <w:rsid w:val="00343B86"/>
    <w:rsid w:val="00345A4C"/>
    <w:rsid w:val="00346CDF"/>
    <w:rsid w:val="00353C44"/>
    <w:rsid w:val="0035405F"/>
    <w:rsid w:val="00355798"/>
    <w:rsid w:val="00360444"/>
    <w:rsid w:val="00364990"/>
    <w:rsid w:val="0036525D"/>
    <w:rsid w:val="0036552E"/>
    <w:rsid w:val="0036724A"/>
    <w:rsid w:val="003739FB"/>
    <w:rsid w:val="003807D4"/>
    <w:rsid w:val="00382680"/>
    <w:rsid w:val="003838FB"/>
    <w:rsid w:val="00384386"/>
    <w:rsid w:val="003859D6"/>
    <w:rsid w:val="00387B5C"/>
    <w:rsid w:val="00390F6B"/>
    <w:rsid w:val="003935C0"/>
    <w:rsid w:val="003945EF"/>
    <w:rsid w:val="00394CD5"/>
    <w:rsid w:val="003953E7"/>
    <w:rsid w:val="0039563A"/>
    <w:rsid w:val="00395851"/>
    <w:rsid w:val="00395CB2"/>
    <w:rsid w:val="00395F1F"/>
    <w:rsid w:val="003969F6"/>
    <w:rsid w:val="003A6A87"/>
    <w:rsid w:val="003C62C8"/>
    <w:rsid w:val="003C62D2"/>
    <w:rsid w:val="003D55C7"/>
    <w:rsid w:val="003D596F"/>
    <w:rsid w:val="003E13C2"/>
    <w:rsid w:val="003E4319"/>
    <w:rsid w:val="003E58F8"/>
    <w:rsid w:val="003E6723"/>
    <w:rsid w:val="003F0CBD"/>
    <w:rsid w:val="003F5245"/>
    <w:rsid w:val="003F5CB3"/>
    <w:rsid w:val="00401141"/>
    <w:rsid w:val="0040160E"/>
    <w:rsid w:val="004076D5"/>
    <w:rsid w:val="00407B65"/>
    <w:rsid w:val="00407CFC"/>
    <w:rsid w:val="00411C6B"/>
    <w:rsid w:val="00414FCF"/>
    <w:rsid w:val="00417D45"/>
    <w:rsid w:val="004211D5"/>
    <w:rsid w:val="004225FE"/>
    <w:rsid w:val="00424B2E"/>
    <w:rsid w:val="00431934"/>
    <w:rsid w:val="00431A96"/>
    <w:rsid w:val="004333A3"/>
    <w:rsid w:val="004454EA"/>
    <w:rsid w:val="00450841"/>
    <w:rsid w:val="00455C4A"/>
    <w:rsid w:val="00456231"/>
    <w:rsid w:val="00456604"/>
    <w:rsid w:val="00460B28"/>
    <w:rsid w:val="0046625D"/>
    <w:rsid w:val="004665C2"/>
    <w:rsid w:val="00466F0A"/>
    <w:rsid w:val="004705B5"/>
    <w:rsid w:val="00472214"/>
    <w:rsid w:val="00473A09"/>
    <w:rsid w:val="004744FB"/>
    <w:rsid w:val="0047701F"/>
    <w:rsid w:val="0048186D"/>
    <w:rsid w:val="00481DDE"/>
    <w:rsid w:val="004823E6"/>
    <w:rsid w:val="00482E83"/>
    <w:rsid w:val="00485E9B"/>
    <w:rsid w:val="00493462"/>
    <w:rsid w:val="004A0ACF"/>
    <w:rsid w:val="004A3B97"/>
    <w:rsid w:val="004A67ED"/>
    <w:rsid w:val="004B56FC"/>
    <w:rsid w:val="004B7609"/>
    <w:rsid w:val="004C3419"/>
    <w:rsid w:val="004C4FAE"/>
    <w:rsid w:val="004D200C"/>
    <w:rsid w:val="004D3096"/>
    <w:rsid w:val="004D380A"/>
    <w:rsid w:val="004D6541"/>
    <w:rsid w:val="004E133F"/>
    <w:rsid w:val="004E15A9"/>
    <w:rsid w:val="004E36F1"/>
    <w:rsid w:val="004E4AB3"/>
    <w:rsid w:val="004E4EF2"/>
    <w:rsid w:val="004E5241"/>
    <w:rsid w:val="004E5548"/>
    <w:rsid w:val="00504B5E"/>
    <w:rsid w:val="005064D8"/>
    <w:rsid w:val="005068F5"/>
    <w:rsid w:val="005113AA"/>
    <w:rsid w:val="00511CCF"/>
    <w:rsid w:val="00512572"/>
    <w:rsid w:val="00513889"/>
    <w:rsid w:val="005155A4"/>
    <w:rsid w:val="005162AE"/>
    <w:rsid w:val="005163BF"/>
    <w:rsid w:val="00517F01"/>
    <w:rsid w:val="0052471E"/>
    <w:rsid w:val="005256EC"/>
    <w:rsid w:val="0052656A"/>
    <w:rsid w:val="00533831"/>
    <w:rsid w:val="0053525F"/>
    <w:rsid w:val="00536C6C"/>
    <w:rsid w:val="00541276"/>
    <w:rsid w:val="005425CC"/>
    <w:rsid w:val="00543D01"/>
    <w:rsid w:val="00547CF9"/>
    <w:rsid w:val="00550D1F"/>
    <w:rsid w:val="00550DDC"/>
    <w:rsid w:val="00551230"/>
    <w:rsid w:val="005537BC"/>
    <w:rsid w:val="005541E5"/>
    <w:rsid w:val="00554797"/>
    <w:rsid w:val="00561D6C"/>
    <w:rsid w:val="005620A7"/>
    <w:rsid w:val="005625C1"/>
    <w:rsid w:val="00564BB3"/>
    <w:rsid w:val="00566CE3"/>
    <w:rsid w:val="00570210"/>
    <w:rsid w:val="00570C20"/>
    <w:rsid w:val="005715C8"/>
    <w:rsid w:val="00574476"/>
    <w:rsid w:val="00574D01"/>
    <w:rsid w:val="00574D04"/>
    <w:rsid w:val="005762C6"/>
    <w:rsid w:val="005765C5"/>
    <w:rsid w:val="00577727"/>
    <w:rsid w:val="005819F3"/>
    <w:rsid w:val="00584CAE"/>
    <w:rsid w:val="0058687B"/>
    <w:rsid w:val="00587F27"/>
    <w:rsid w:val="00593CF5"/>
    <w:rsid w:val="005A02BE"/>
    <w:rsid w:val="005A0847"/>
    <w:rsid w:val="005A1576"/>
    <w:rsid w:val="005A1E22"/>
    <w:rsid w:val="005A4ACE"/>
    <w:rsid w:val="005A61C7"/>
    <w:rsid w:val="005A6896"/>
    <w:rsid w:val="005B1AA5"/>
    <w:rsid w:val="005B2766"/>
    <w:rsid w:val="005B483C"/>
    <w:rsid w:val="005B7250"/>
    <w:rsid w:val="005B7932"/>
    <w:rsid w:val="005B7A00"/>
    <w:rsid w:val="005C2517"/>
    <w:rsid w:val="005C38FE"/>
    <w:rsid w:val="005C626A"/>
    <w:rsid w:val="005C6E0A"/>
    <w:rsid w:val="005D15A5"/>
    <w:rsid w:val="005D1CC7"/>
    <w:rsid w:val="005D20F2"/>
    <w:rsid w:val="005D4787"/>
    <w:rsid w:val="005D6A66"/>
    <w:rsid w:val="005E0C33"/>
    <w:rsid w:val="005E213E"/>
    <w:rsid w:val="005E418A"/>
    <w:rsid w:val="005E4D17"/>
    <w:rsid w:val="005E5218"/>
    <w:rsid w:val="005E5F37"/>
    <w:rsid w:val="005E7C9B"/>
    <w:rsid w:val="005F2E07"/>
    <w:rsid w:val="005F5109"/>
    <w:rsid w:val="005F642B"/>
    <w:rsid w:val="005F7F37"/>
    <w:rsid w:val="006033F6"/>
    <w:rsid w:val="00605AFD"/>
    <w:rsid w:val="00606F79"/>
    <w:rsid w:val="00611B62"/>
    <w:rsid w:val="00621011"/>
    <w:rsid w:val="00622A8D"/>
    <w:rsid w:val="00624D9E"/>
    <w:rsid w:val="00625775"/>
    <w:rsid w:val="0063022D"/>
    <w:rsid w:val="0063032D"/>
    <w:rsid w:val="00632A02"/>
    <w:rsid w:val="00633646"/>
    <w:rsid w:val="006440AB"/>
    <w:rsid w:val="00644A20"/>
    <w:rsid w:val="00644A8C"/>
    <w:rsid w:val="00644E9B"/>
    <w:rsid w:val="00646BC5"/>
    <w:rsid w:val="00647991"/>
    <w:rsid w:val="00653B92"/>
    <w:rsid w:val="00660ADC"/>
    <w:rsid w:val="0066475D"/>
    <w:rsid w:val="00664958"/>
    <w:rsid w:val="00667A1F"/>
    <w:rsid w:val="00671AF8"/>
    <w:rsid w:val="00672434"/>
    <w:rsid w:val="00672731"/>
    <w:rsid w:val="00681105"/>
    <w:rsid w:val="00683C99"/>
    <w:rsid w:val="00685970"/>
    <w:rsid w:val="00693838"/>
    <w:rsid w:val="00693BF5"/>
    <w:rsid w:val="006A0094"/>
    <w:rsid w:val="006A0BFC"/>
    <w:rsid w:val="006A2E35"/>
    <w:rsid w:val="006A3B7C"/>
    <w:rsid w:val="006A536A"/>
    <w:rsid w:val="006A60FC"/>
    <w:rsid w:val="006B1875"/>
    <w:rsid w:val="006B2D6A"/>
    <w:rsid w:val="006B3C6D"/>
    <w:rsid w:val="006C37D2"/>
    <w:rsid w:val="006C3F12"/>
    <w:rsid w:val="006D03DB"/>
    <w:rsid w:val="006D1701"/>
    <w:rsid w:val="006D55BA"/>
    <w:rsid w:val="006D6B01"/>
    <w:rsid w:val="006E6038"/>
    <w:rsid w:val="006E6C75"/>
    <w:rsid w:val="006E7061"/>
    <w:rsid w:val="006E7507"/>
    <w:rsid w:val="006F1D12"/>
    <w:rsid w:val="006F34AD"/>
    <w:rsid w:val="006F3A2C"/>
    <w:rsid w:val="006F6F09"/>
    <w:rsid w:val="00700DA1"/>
    <w:rsid w:val="007017C7"/>
    <w:rsid w:val="00704ED3"/>
    <w:rsid w:val="007072DA"/>
    <w:rsid w:val="007076E6"/>
    <w:rsid w:val="007152BC"/>
    <w:rsid w:val="0071584C"/>
    <w:rsid w:val="007174D0"/>
    <w:rsid w:val="00722050"/>
    <w:rsid w:val="00725180"/>
    <w:rsid w:val="007262BD"/>
    <w:rsid w:val="00732A0E"/>
    <w:rsid w:val="00734180"/>
    <w:rsid w:val="00734398"/>
    <w:rsid w:val="007360DE"/>
    <w:rsid w:val="00737F60"/>
    <w:rsid w:val="00743409"/>
    <w:rsid w:val="00743528"/>
    <w:rsid w:val="007456DD"/>
    <w:rsid w:val="00745D71"/>
    <w:rsid w:val="00756DE4"/>
    <w:rsid w:val="0076335B"/>
    <w:rsid w:val="007640D8"/>
    <w:rsid w:val="00766253"/>
    <w:rsid w:val="007667F0"/>
    <w:rsid w:val="00772CA6"/>
    <w:rsid w:val="00772FD5"/>
    <w:rsid w:val="00773E61"/>
    <w:rsid w:val="007752DE"/>
    <w:rsid w:val="00776185"/>
    <w:rsid w:val="00776316"/>
    <w:rsid w:val="00784073"/>
    <w:rsid w:val="00790F0C"/>
    <w:rsid w:val="007A07B1"/>
    <w:rsid w:val="007A652C"/>
    <w:rsid w:val="007A698B"/>
    <w:rsid w:val="007A6EDA"/>
    <w:rsid w:val="007B4792"/>
    <w:rsid w:val="007B5467"/>
    <w:rsid w:val="007B5AAD"/>
    <w:rsid w:val="007C155B"/>
    <w:rsid w:val="007C171B"/>
    <w:rsid w:val="007C239E"/>
    <w:rsid w:val="007C64D4"/>
    <w:rsid w:val="007C72D7"/>
    <w:rsid w:val="007D1907"/>
    <w:rsid w:val="007D33DE"/>
    <w:rsid w:val="007D3B0B"/>
    <w:rsid w:val="007D5CD3"/>
    <w:rsid w:val="007F31B8"/>
    <w:rsid w:val="007F3282"/>
    <w:rsid w:val="007F56F1"/>
    <w:rsid w:val="008031DC"/>
    <w:rsid w:val="008079D5"/>
    <w:rsid w:val="00807FA2"/>
    <w:rsid w:val="00810126"/>
    <w:rsid w:val="00816AC3"/>
    <w:rsid w:val="00821399"/>
    <w:rsid w:val="0082556A"/>
    <w:rsid w:val="00826788"/>
    <w:rsid w:val="00831B1B"/>
    <w:rsid w:val="00834222"/>
    <w:rsid w:val="00835626"/>
    <w:rsid w:val="00835CD9"/>
    <w:rsid w:val="008362D5"/>
    <w:rsid w:val="008410AF"/>
    <w:rsid w:val="00843052"/>
    <w:rsid w:val="00843240"/>
    <w:rsid w:val="00844B42"/>
    <w:rsid w:val="008460C7"/>
    <w:rsid w:val="00851411"/>
    <w:rsid w:val="008515CB"/>
    <w:rsid w:val="00852454"/>
    <w:rsid w:val="0085558B"/>
    <w:rsid w:val="008615F9"/>
    <w:rsid w:val="008620C7"/>
    <w:rsid w:val="00865A0C"/>
    <w:rsid w:val="00870117"/>
    <w:rsid w:val="00870CB4"/>
    <w:rsid w:val="00871BCD"/>
    <w:rsid w:val="00873750"/>
    <w:rsid w:val="00873B4A"/>
    <w:rsid w:val="008767FC"/>
    <w:rsid w:val="0087790A"/>
    <w:rsid w:val="00880CCE"/>
    <w:rsid w:val="008842C3"/>
    <w:rsid w:val="00886F27"/>
    <w:rsid w:val="00886F9B"/>
    <w:rsid w:val="00891152"/>
    <w:rsid w:val="0089255E"/>
    <w:rsid w:val="008926C6"/>
    <w:rsid w:val="00894FFC"/>
    <w:rsid w:val="00895939"/>
    <w:rsid w:val="00896047"/>
    <w:rsid w:val="0089661D"/>
    <w:rsid w:val="008970BB"/>
    <w:rsid w:val="00897B91"/>
    <w:rsid w:val="008A130E"/>
    <w:rsid w:val="008A163E"/>
    <w:rsid w:val="008A6F5B"/>
    <w:rsid w:val="008B040F"/>
    <w:rsid w:val="008B080C"/>
    <w:rsid w:val="008B5240"/>
    <w:rsid w:val="008B65B9"/>
    <w:rsid w:val="008C2307"/>
    <w:rsid w:val="008C2BFE"/>
    <w:rsid w:val="008C2D16"/>
    <w:rsid w:val="008C4C80"/>
    <w:rsid w:val="008C625C"/>
    <w:rsid w:val="008C678B"/>
    <w:rsid w:val="008C6B0E"/>
    <w:rsid w:val="008D06F2"/>
    <w:rsid w:val="008D40A1"/>
    <w:rsid w:val="008D682B"/>
    <w:rsid w:val="008E4D37"/>
    <w:rsid w:val="008E4D73"/>
    <w:rsid w:val="008E6376"/>
    <w:rsid w:val="008E7E90"/>
    <w:rsid w:val="008F2CA6"/>
    <w:rsid w:val="008F4380"/>
    <w:rsid w:val="008F646B"/>
    <w:rsid w:val="00905038"/>
    <w:rsid w:val="00905E84"/>
    <w:rsid w:val="0090623A"/>
    <w:rsid w:val="00906419"/>
    <w:rsid w:val="0091113C"/>
    <w:rsid w:val="00912386"/>
    <w:rsid w:val="009151B6"/>
    <w:rsid w:val="009167AF"/>
    <w:rsid w:val="00916FC0"/>
    <w:rsid w:val="00917739"/>
    <w:rsid w:val="00920980"/>
    <w:rsid w:val="00920E4E"/>
    <w:rsid w:val="00922337"/>
    <w:rsid w:val="00922F86"/>
    <w:rsid w:val="00924AF6"/>
    <w:rsid w:val="009300A7"/>
    <w:rsid w:val="00931529"/>
    <w:rsid w:val="009317F5"/>
    <w:rsid w:val="0093306C"/>
    <w:rsid w:val="00933D24"/>
    <w:rsid w:val="00934675"/>
    <w:rsid w:val="00956348"/>
    <w:rsid w:val="0095733D"/>
    <w:rsid w:val="00964604"/>
    <w:rsid w:val="0096634E"/>
    <w:rsid w:val="009716D0"/>
    <w:rsid w:val="00971C22"/>
    <w:rsid w:val="00976CC1"/>
    <w:rsid w:val="0097705A"/>
    <w:rsid w:val="00977158"/>
    <w:rsid w:val="00977967"/>
    <w:rsid w:val="0098298F"/>
    <w:rsid w:val="009845ED"/>
    <w:rsid w:val="009852C9"/>
    <w:rsid w:val="00990955"/>
    <w:rsid w:val="0099474D"/>
    <w:rsid w:val="00994996"/>
    <w:rsid w:val="009958ED"/>
    <w:rsid w:val="00995E46"/>
    <w:rsid w:val="009A0700"/>
    <w:rsid w:val="009A0AC9"/>
    <w:rsid w:val="009A1059"/>
    <w:rsid w:val="009B14CC"/>
    <w:rsid w:val="009B6D62"/>
    <w:rsid w:val="009B78AD"/>
    <w:rsid w:val="009B7975"/>
    <w:rsid w:val="009C1021"/>
    <w:rsid w:val="009D21D7"/>
    <w:rsid w:val="009D2B49"/>
    <w:rsid w:val="009D3F22"/>
    <w:rsid w:val="009D4B6C"/>
    <w:rsid w:val="009D5A3E"/>
    <w:rsid w:val="009D7D89"/>
    <w:rsid w:val="009E1A04"/>
    <w:rsid w:val="009F51D9"/>
    <w:rsid w:val="009F6361"/>
    <w:rsid w:val="00A003C2"/>
    <w:rsid w:val="00A022C5"/>
    <w:rsid w:val="00A02B91"/>
    <w:rsid w:val="00A047E4"/>
    <w:rsid w:val="00A10785"/>
    <w:rsid w:val="00A129A4"/>
    <w:rsid w:val="00A1476C"/>
    <w:rsid w:val="00A149DF"/>
    <w:rsid w:val="00A157BA"/>
    <w:rsid w:val="00A16459"/>
    <w:rsid w:val="00A24AC7"/>
    <w:rsid w:val="00A3104B"/>
    <w:rsid w:val="00A3138C"/>
    <w:rsid w:val="00A340B9"/>
    <w:rsid w:val="00A462FC"/>
    <w:rsid w:val="00A47EE3"/>
    <w:rsid w:val="00A50F78"/>
    <w:rsid w:val="00A52F26"/>
    <w:rsid w:val="00A54B75"/>
    <w:rsid w:val="00A55F14"/>
    <w:rsid w:val="00A568FF"/>
    <w:rsid w:val="00A615E5"/>
    <w:rsid w:val="00A627D6"/>
    <w:rsid w:val="00A653D7"/>
    <w:rsid w:val="00A6756C"/>
    <w:rsid w:val="00A70430"/>
    <w:rsid w:val="00A80645"/>
    <w:rsid w:val="00A82B11"/>
    <w:rsid w:val="00A8367D"/>
    <w:rsid w:val="00A85184"/>
    <w:rsid w:val="00A8535A"/>
    <w:rsid w:val="00A860F5"/>
    <w:rsid w:val="00A90397"/>
    <w:rsid w:val="00A912AA"/>
    <w:rsid w:val="00A97021"/>
    <w:rsid w:val="00AA145B"/>
    <w:rsid w:val="00AA2EE6"/>
    <w:rsid w:val="00AB0153"/>
    <w:rsid w:val="00AB33AF"/>
    <w:rsid w:val="00AB686D"/>
    <w:rsid w:val="00AC05A1"/>
    <w:rsid w:val="00AC2D3E"/>
    <w:rsid w:val="00AC3716"/>
    <w:rsid w:val="00AC6AF0"/>
    <w:rsid w:val="00AC70D3"/>
    <w:rsid w:val="00AC79E4"/>
    <w:rsid w:val="00AD205B"/>
    <w:rsid w:val="00AD2B73"/>
    <w:rsid w:val="00AD59C6"/>
    <w:rsid w:val="00AD73D2"/>
    <w:rsid w:val="00AE09AA"/>
    <w:rsid w:val="00AE128C"/>
    <w:rsid w:val="00AE1AEF"/>
    <w:rsid w:val="00AE1B7F"/>
    <w:rsid w:val="00AE487B"/>
    <w:rsid w:val="00AE68F4"/>
    <w:rsid w:val="00AF4004"/>
    <w:rsid w:val="00B00E04"/>
    <w:rsid w:val="00B03FA7"/>
    <w:rsid w:val="00B04969"/>
    <w:rsid w:val="00B05450"/>
    <w:rsid w:val="00B11E21"/>
    <w:rsid w:val="00B2130D"/>
    <w:rsid w:val="00B22B58"/>
    <w:rsid w:val="00B2379A"/>
    <w:rsid w:val="00B23A66"/>
    <w:rsid w:val="00B2552B"/>
    <w:rsid w:val="00B26D7B"/>
    <w:rsid w:val="00B313DD"/>
    <w:rsid w:val="00B40F02"/>
    <w:rsid w:val="00B4165A"/>
    <w:rsid w:val="00B54896"/>
    <w:rsid w:val="00B61E29"/>
    <w:rsid w:val="00B63F4A"/>
    <w:rsid w:val="00B73160"/>
    <w:rsid w:val="00B74481"/>
    <w:rsid w:val="00B7483F"/>
    <w:rsid w:val="00B80E40"/>
    <w:rsid w:val="00B81562"/>
    <w:rsid w:val="00B85684"/>
    <w:rsid w:val="00B85BEC"/>
    <w:rsid w:val="00B860CA"/>
    <w:rsid w:val="00B920A7"/>
    <w:rsid w:val="00B95129"/>
    <w:rsid w:val="00BA2C9D"/>
    <w:rsid w:val="00BA40AD"/>
    <w:rsid w:val="00BA495F"/>
    <w:rsid w:val="00BA5E9E"/>
    <w:rsid w:val="00BA7C5D"/>
    <w:rsid w:val="00BB6CED"/>
    <w:rsid w:val="00BC1EBC"/>
    <w:rsid w:val="00BC5356"/>
    <w:rsid w:val="00BC6B81"/>
    <w:rsid w:val="00BC7726"/>
    <w:rsid w:val="00BC7861"/>
    <w:rsid w:val="00BD17AD"/>
    <w:rsid w:val="00BE0BB5"/>
    <w:rsid w:val="00BE1177"/>
    <w:rsid w:val="00BE197C"/>
    <w:rsid w:val="00BE6BA4"/>
    <w:rsid w:val="00BF17AA"/>
    <w:rsid w:val="00BF7177"/>
    <w:rsid w:val="00BF7D16"/>
    <w:rsid w:val="00C02158"/>
    <w:rsid w:val="00C077A1"/>
    <w:rsid w:val="00C125A8"/>
    <w:rsid w:val="00C22D9B"/>
    <w:rsid w:val="00C259AA"/>
    <w:rsid w:val="00C26BC7"/>
    <w:rsid w:val="00C3180A"/>
    <w:rsid w:val="00C35AA4"/>
    <w:rsid w:val="00C41550"/>
    <w:rsid w:val="00C42A3B"/>
    <w:rsid w:val="00C4608E"/>
    <w:rsid w:val="00C460C6"/>
    <w:rsid w:val="00C51CE2"/>
    <w:rsid w:val="00C526B5"/>
    <w:rsid w:val="00C66C26"/>
    <w:rsid w:val="00C677E5"/>
    <w:rsid w:val="00C7362D"/>
    <w:rsid w:val="00C81797"/>
    <w:rsid w:val="00C83830"/>
    <w:rsid w:val="00C8688F"/>
    <w:rsid w:val="00C86AA0"/>
    <w:rsid w:val="00C9024A"/>
    <w:rsid w:val="00C9300A"/>
    <w:rsid w:val="00CA3E38"/>
    <w:rsid w:val="00CA42C7"/>
    <w:rsid w:val="00CA4480"/>
    <w:rsid w:val="00CA4C54"/>
    <w:rsid w:val="00CA5672"/>
    <w:rsid w:val="00CA683D"/>
    <w:rsid w:val="00CA6BFA"/>
    <w:rsid w:val="00CB2DD9"/>
    <w:rsid w:val="00CC0C33"/>
    <w:rsid w:val="00CC23BC"/>
    <w:rsid w:val="00CC5669"/>
    <w:rsid w:val="00CC5D19"/>
    <w:rsid w:val="00CC71EA"/>
    <w:rsid w:val="00CC7461"/>
    <w:rsid w:val="00CD0F41"/>
    <w:rsid w:val="00CD2A37"/>
    <w:rsid w:val="00CD59DE"/>
    <w:rsid w:val="00CE1578"/>
    <w:rsid w:val="00CE25C3"/>
    <w:rsid w:val="00CE50CB"/>
    <w:rsid w:val="00CE548C"/>
    <w:rsid w:val="00CF0D9A"/>
    <w:rsid w:val="00CF35B9"/>
    <w:rsid w:val="00CF58F5"/>
    <w:rsid w:val="00D00D1E"/>
    <w:rsid w:val="00D02D4F"/>
    <w:rsid w:val="00D036AE"/>
    <w:rsid w:val="00D04024"/>
    <w:rsid w:val="00D05DCC"/>
    <w:rsid w:val="00D0704C"/>
    <w:rsid w:val="00D15E4F"/>
    <w:rsid w:val="00D1797C"/>
    <w:rsid w:val="00D205CF"/>
    <w:rsid w:val="00D2267F"/>
    <w:rsid w:val="00D22C1C"/>
    <w:rsid w:val="00D22C28"/>
    <w:rsid w:val="00D2448F"/>
    <w:rsid w:val="00D333C5"/>
    <w:rsid w:val="00D4028A"/>
    <w:rsid w:val="00D41C11"/>
    <w:rsid w:val="00D46999"/>
    <w:rsid w:val="00D55509"/>
    <w:rsid w:val="00D562C1"/>
    <w:rsid w:val="00D61E5F"/>
    <w:rsid w:val="00D6399C"/>
    <w:rsid w:val="00D64530"/>
    <w:rsid w:val="00D64BCF"/>
    <w:rsid w:val="00D71B9C"/>
    <w:rsid w:val="00D74400"/>
    <w:rsid w:val="00D74FF8"/>
    <w:rsid w:val="00D85E10"/>
    <w:rsid w:val="00D9059E"/>
    <w:rsid w:val="00D94E80"/>
    <w:rsid w:val="00D954B2"/>
    <w:rsid w:val="00DA0A1E"/>
    <w:rsid w:val="00DA1632"/>
    <w:rsid w:val="00DA2C5C"/>
    <w:rsid w:val="00DA309E"/>
    <w:rsid w:val="00DA435E"/>
    <w:rsid w:val="00DA6182"/>
    <w:rsid w:val="00DB0CE6"/>
    <w:rsid w:val="00DB1A8E"/>
    <w:rsid w:val="00DB385E"/>
    <w:rsid w:val="00DC2AE1"/>
    <w:rsid w:val="00DC369F"/>
    <w:rsid w:val="00DC3933"/>
    <w:rsid w:val="00DC3F2B"/>
    <w:rsid w:val="00DC79C5"/>
    <w:rsid w:val="00DD1AC1"/>
    <w:rsid w:val="00DD65BB"/>
    <w:rsid w:val="00DE1215"/>
    <w:rsid w:val="00DE364A"/>
    <w:rsid w:val="00DE3E3F"/>
    <w:rsid w:val="00DE5369"/>
    <w:rsid w:val="00DE69B3"/>
    <w:rsid w:val="00DF0E95"/>
    <w:rsid w:val="00DF1B5F"/>
    <w:rsid w:val="00DF3796"/>
    <w:rsid w:val="00DF46C2"/>
    <w:rsid w:val="00E00079"/>
    <w:rsid w:val="00E00B22"/>
    <w:rsid w:val="00E04E11"/>
    <w:rsid w:val="00E1025E"/>
    <w:rsid w:val="00E10EAF"/>
    <w:rsid w:val="00E12974"/>
    <w:rsid w:val="00E14DF8"/>
    <w:rsid w:val="00E172E9"/>
    <w:rsid w:val="00E202D4"/>
    <w:rsid w:val="00E20F64"/>
    <w:rsid w:val="00E24AEE"/>
    <w:rsid w:val="00E264A4"/>
    <w:rsid w:val="00E26534"/>
    <w:rsid w:val="00E314F0"/>
    <w:rsid w:val="00E33A6C"/>
    <w:rsid w:val="00E37E09"/>
    <w:rsid w:val="00E40632"/>
    <w:rsid w:val="00E4066A"/>
    <w:rsid w:val="00E40B35"/>
    <w:rsid w:val="00E4540C"/>
    <w:rsid w:val="00E476F3"/>
    <w:rsid w:val="00E51914"/>
    <w:rsid w:val="00E62045"/>
    <w:rsid w:val="00E625CD"/>
    <w:rsid w:val="00E67064"/>
    <w:rsid w:val="00E72B07"/>
    <w:rsid w:val="00E73A22"/>
    <w:rsid w:val="00E756BB"/>
    <w:rsid w:val="00E8073A"/>
    <w:rsid w:val="00E814C7"/>
    <w:rsid w:val="00E817F9"/>
    <w:rsid w:val="00E82F5D"/>
    <w:rsid w:val="00E84BF8"/>
    <w:rsid w:val="00E87566"/>
    <w:rsid w:val="00E9359D"/>
    <w:rsid w:val="00E963D7"/>
    <w:rsid w:val="00E96ACF"/>
    <w:rsid w:val="00EA2A82"/>
    <w:rsid w:val="00EA30DA"/>
    <w:rsid w:val="00EA36F4"/>
    <w:rsid w:val="00EB1696"/>
    <w:rsid w:val="00EB28EF"/>
    <w:rsid w:val="00EB5465"/>
    <w:rsid w:val="00EC0A48"/>
    <w:rsid w:val="00EC3130"/>
    <w:rsid w:val="00EC57A5"/>
    <w:rsid w:val="00EC6407"/>
    <w:rsid w:val="00ED27FA"/>
    <w:rsid w:val="00EE10F7"/>
    <w:rsid w:val="00EE45D2"/>
    <w:rsid w:val="00EE4D28"/>
    <w:rsid w:val="00EE6FE8"/>
    <w:rsid w:val="00EF299F"/>
    <w:rsid w:val="00EF2DB9"/>
    <w:rsid w:val="00EF53BD"/>
    <w:rsid w:val="00F02A77"/>
    <w:rsid w:val="00F04A6B"/>
    <w:rsid w:val="00F0554F"/>
    <w:rsid w:val="00F11D20"/>
    <w:rsid w:val="00F16CB6"/>
    <w:rsid w:val="00F1726E"/>
    <w:rsid w:val="00F200BE"/>
    <w:rsid w:val="00F2027C"/>
    <w:rsid w:val="00F242C4"/>
    <w:rsid w:val="00F24B48"/>
    <w:rsid w:val="00F30019"/>
    <w:rsid w:val="00F30DBE"/>
    <w:rsid w:val="00F35CC0"/>
    <w:rsid w:val="00F36DBE"/>
    <w:rsid w:val="00F404C8"/>
    <w:rsid w:val="00F42339"/>
    <w:rsid w:val="00F47088"/>
    <w:rsid w:val="00F47869"/>
    <w:rsid w:val="00F5015B"/>
    <w:rsid w:val="00F513E6"/>
    <w:rsid w:val="00F54172"/>
    <w:rsid w:val="00F60B8D"/>
    <w:rsid w:val="00F60C6B"/>
    <w:rsid w:val="00F62E57"/>
    <w:rsid w:val="00F655A4"/>
    <w:rsid w:val="00F66E93"/>
    <w:rsid w:val="00F8002C"/>
    <w:rsid w:val="00F8248D"/>
    <w:rsid w:val="00F86319"/>
    <w:rsid w:val="00F915DF"/>
    <w:rsid w:val="00F96F7C"/>
    <w:rsid w:val="00FA0495"/>
    <w:rsid w:val="00FA27CB"/>
    <w:rsid w:val="00FA37B4"/>
    <w:rsid w:val="00FA5B13"/>
    <w:rsid w:val="00FA7CF6"/>
    <w:rsid w:val="00FB237E"/>
    <w:rsid w:val="00FB44A1"/>
    <w:rsid w:val="00FB77A1"/>
    <w:rsid w:val="00FC2327"/>
    <w:rsid w:val="00FC29CD"/>
    <w:rsid w:val="00FC2B56"/>
    <w:rsid w:val="00FC3492"/>
    <w:rsid w:val="00FC51E9"/>
    <w:rsid w:val="00FD0AB9"/>
    <w:rsid w:val="00FD312A"/>
    <w:rsid w:val="00FD4CB8"/>
    <w:rsid w:val="00FD69F1"/>
    <w:rsid w:val="00FD77CE"/>
    <w:rsid w:val="00FE2523"/>
    <w:rsid w:val="00FE33A2"/>
    <w:rsid w:val="00FF1313"/>
    <w:rsid w:val="00FF35E0"/>
    <w:rsid w:val="00FF4FD9"/>
    <w:rsid w:val="00FF6D40"/>
    <w:rsid w:val="00FF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5A6AC3"/>
  <w15:chartTrackingRefBased/>
  <w15:docId w15:val="{31CE9CEB-360B-466C-8BBE-C7F81738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E7061"/>
    <w:pPr>
      <w:widowControl w:val="0"/>
      <w:spacing w:line="240" w:lineRule="atLeast"/>
    </w:pPr>
    <w:rPr>
      <w:sz w:val="21"/>
    </w:rPr>
  </w:style>
  <w:style w:type="paragraph" w:styleId="1">
    <w:name w:val="heading 1"/>
    <w:basedOn w:val="a"/>
    <w:next w:val="a"/>
    <w:qFormat/>
    <w:rsid w:val="00734398"/>
    <w:pPr>
      <w:keepNext/>
      <w:numPr>
        <w:numId w:val="1"/>
      </w:numPr>
      <w:spacing w:before="120" w:after="60"/>
      <w:outlineLvl w:val="0"/>
    </w:pPr>
    <w:rPr>
      <w:rFonts w:ascii="Arial" w:eastAsia="黑体" w:hAnsi="Arial"/>
      <w:sz w:val="28"/>
    </w:rPr>
  </w:style>
  <w:style w:type="paragraph" w:styleId="2">
    <w:name w:val="heading 2"/>
    <w:basedOn w:val="1"/>
    <w:next w:val="a"/>
    <w:qFormat/>
    <w:rsid w:val="00647991"/>
    <w:pPr>
      <w:numPr>
        <w:ilvl w:val="1"/>
      </w:numPr>
      <w:outlineLvl w:val="1"/>
    </w:pPr>
    <w:rPr>
      <w:rFonts w:ascii="Times New Roman" w:hAnsi="Times New Roman"/>
      <w:sz w:val="24"/>
    </w:rPr>
  </w:style>
  <w:style w:type="paragraph" w:styleId="3">
    <w:name w:val="heading 3"/>
    <w:basedOn w:val="1"/>
    <w:next w:val="a"/>
    <w:qFormat/>
    <w:rsid w:val="00865A0C"/>
    <w:pPr>
      <w:numPr>
        <w:ilvl w:val="2"/>
      </w:numPr>
      <w:outlineLvl w:val="2"/>
    </w:pPr>
    <w:rPr>
      <w:rFonts w:ascii="Times New Roman" w:eastAsia="宋体" w:hAnsi="Times New Roman"/>
      <w:sz w:val="24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qFormat/>
    <w:rsid w:val="00647991"/>
    <w:pPr>
      <w:spacing w:line="240" w:lineRule="auto"/>
      <w:jc w:val="center"/>
    </w:pPr>
    <w:rPr>
      <w:rFonts w:ascii="Arial" w:eastAsia="黑体" w:hAnsi="Arial"/>
      <w:sz w:val="60"/>
    </w:rPr>
  </w:style>
  <w:style w:type="paragraph" w:styleId="a5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"/>
    <w:pPr>
      <w:ind w:left="900" w:hanging="900"/>
    </w:pPr>
  </w:style>
  <w:style w:type="paragraph" w:styleId="TOC1">
    <w:name w:val="toc 1"/>
    <w:basedOn w:val="a"/>
    <w:next w:val="a"/>
    <w:uiPriority w:val="39"/>
    <w:pPr>
      <w:spacing w:before="360" w:after="360"/>
    </w:pPr>
    <w:rPr>
      <w:rFonts w:asciiTheme="minorHAnsi" w:eastAsiaTheme="minorHAnsi"/>
      <w:b/>
      <w:bCs/>
      <w:caps/>
      <w:sz w:val="22"/>
      <w:szCs w:val="22"/>
      <w:u w:val="single"/>
    </w:rPr>
  </w:style>
  <w:style w:type="paragraph" w:styleId="TOC2">
    <w:name w:val="toc 2"/>
    <w:basedOn w:val="a"/>
    <w:next w:val="a"/>
    <w:uiPriority w:val="39"/>
    <w:rPr>
      <w:rFonts w:asciiTheme="minorHAnsi" w:eastAsiaTheme="minorHAnsi"/>
      <w:b/>
      <w:bCs/>
      <w:smallCaps/>
      <w:sz w:val="22"/>
      <w:szCs w:val="22"/>
    </w:rPr>
  </w:style>
  <w:style w:type="paragraph" w:styleId="TOC3">
    <w:name w:val="toc 3"/>
    <w:basedOn w:val="a"/>
    <w:next w:val="a"/>
    <w:uiPriority w:val="39"/>
    <w:rPr>
      <w:rFonts w:asciiTheme="minorHAnsi" w:eastAsiaTheme="minorHAnsi"/>
      <w:smallCaps/>
      <w:sz w:val="22"/>
      <w:szCs w:val="22"/>
    </w:rPr>
  </w:style>
  <w:style w:type="paragraph" w:styleId="a7">
    <w:name w:val="header"/>
    <w:basedOn w:val="a"/>
    <w:link w:val="a8"/>
    <w:pPr>
      <w:tabs>
        <w:tab w:val="center" w:pos="4320"/>
        <w:tab w:val="right" w:pos="8640"/>
      </w:tabs>
    </w:pPr>
  </w:style>
  <w:style w:type="paragraph" w:styleId="a9">
    <w:name w:val="footer"/>
    <w:basedOn w:val="a"/>
    <w:pPr>
      <w:tabs>
        <w:tab w:val="center" w:pos="4320"/>
        <w:tab w:val="right" w:pos="8640"/>
      </w:tabs>
    </w:pPr>
  </w:style>
  <w:style w:type="character" w:styleId="aa">
    <w:name w:val="page number"/>
    <w:basedOn w:val="a0"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b">
    <w:name w:val="Body Text"/>
    <w:basedOn w:val="a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e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a"/>
    <w:next w:val="a"/>
    <w:semiHidden/>
    <w:rPr>
      <w:rFonts w:asciiTheme="minorHAnsi" w:eastAsiaTheme="minorHAnsi"/>
      <w:sz w:val="22"/>
      <w:szCs w:val="22"/>
    </w:rPr>
  </w:style>
  <w:style w:type="paragraph" w:styleId="TOC5">
    <w:name w:val="toc 5"/>
    <w:basedOn w:val="a"/>
    <w:next w:val="a"/>
    <w:semiHidden/>
    <w:rPr>
      <w:rFonts w:asciiTheme="minorHAnsi" w:eastAsiaTheme="minorHAnsi"/>
      <w:sz w:val="22"/>
      <w:szCs w:val="22"/>
    </w:rPr>
  </w:style>
  <w:style w:type="paragraph" w:styleId="TOC6">
    <w:name w:val="toc 6"/>
    <w:basedOn w:val="a"/>
    <w:next w:val="a"/>
    <w:semiHidden/>
    <w:rPr>
      <w:rFonts w:asciiTheme="minorHAnsi" w:eastAsiaTheme="minorHAnsi"/>
      <w:sz w:val="22"/>
      <w:szCs w:val="22"/>
    </w:rPr>
  </w:style>
  <w:style w:type="paragraph" w:styleId="TOC7">
    <w:name w:val="toc 7"/>
    <w:basedOn w:val="a"/>
    <w:next w:val="a"/>
    <w:semiHidden/>
    <w:rPr>
      <w:rFonts w:asciiTheme="minorHAnsi" w:eastAsiaTheme="minorHAnsi"/>
      <w:sz w:val="22"/>
      <w:szCs w:val="22"/>
    </w:rPr>
  </w:style>
  <w:style w:type="paragraph" w:styleId="TOC8">
    <w:name w:val="toc 8"/>
    <w:basedOn w:val="a"/>
    <w:next w:val="a"/>
    <w:semiHidden/>
    <w:rPr>
      <w:rFonts w:asciiTheme="minorHAnsi" w:eastAsiaTheme="minorHAnsi"/>
      <w:sz w:val="22"/>
      <w:szCs w:val="22"/>
    </w:rPr>
  </w:style>
  <w:style w:type="paragraph" w:styleId="TOC9">
    <w:name w:val="toc 9"/>
    <w:basedOn w:val="a"/>
    <w:next w:val="a"/>
    <w:semiHidden/>
    <w:rPr>
      <w:rFonts w:asciiTheme="minorHAnsi" w:eastAsiaTheme="minorHAnsi"/>
      <w:sz w:val="22"/>
      <w:szCs w:val="22"/>
    </w:rPr>
  </w:style>
  <w:style w:type="paragraph" w:styleId="20">
    <w:name w:val="Body Text 2"/>
    <w:basedOn w:val="a"/>
    <w:pPr>
      <w:widowControl/>
      <w:spacing w:line="240" w:lineRule="auto"/>
    </w:pPr>
    <w:rPr>
      <w:snapToGrid w:val="0"/>
      <w:sz w:val="28"/>
      <w:lang w:eastAsia="en-US"/>
    </w:rPr>
  </w:style>
  <w:style w:type="paragraph" w:styleId="30">
    <w:name w:val="Body Text 3"/>
    <w:basedOn w:val="a"/>
    <w:pPr>
      <w:widowControl/>
      <w:spacing w:line="240" w:lineRule="auto"/>
    </w:pPr>
    <w:rPr>
      <w:snapToGrid w:val="0"/>
      <w:sz w:val="24"/>
      <w:lang w:eastAsia="en-US"/>
    </w:rPr>
  </w:style>
  <w:style w:type="paragraph" w:styleId="af">
    <w:name w:val="Body Text Indent"/>
    <w:basedOn w:val="a"/>
    <w:pPr>
      <w:spacing w:line="360" w:lineRule="auto"/>
      <w:ind w:firstLineChars="200" w:firstLine="420"/>
    </w:pPr>
  </w:style>
  <w:style w:type="character" w:styleId="af0">
    <w:name w:val="Hyperlink"/>
    <w:uiPriority w:val="99"/>
    <w:rPr>
      <w:color w:val="0000FF"/>
      <w:u w:val="single"/>
    </w:rPr>
  </w:style>
  <w:style w:type="paragraph" w:styleId="af1">
    <w:name w:val="Balloon Text"/>
    <w:basedOn w:val="a"/>
    <w:semiHidden/>
    <w:rsid w:val="00FB77A1"/>
    <w:rPr>
      <w:sz w:val="18"/>
      <w:szCs w:val="18"/>
    </w:rPr>
  </w:style>
  <w:style w:type="paragraph" w:styleId="21">
    <w:name w:val="Body Text Indent 2"/>
    <w:basedOn w:val="a"/>
    <w:rsid w:val="00341C0D"/>
    <w:pPr>
      <w:spacing w:after="120" w:line="480" w:lineRule="auto"/>
      <w:ind w:leftChars="200" w:left="420"/>
    </w:pPr>
  </w:style>
  <w:style w:type="paragraph" w:styleId="31">
    <w:name w:val="Body Text Indent 3"/>
    <w:basedOn w:val="a"/>
    <w:rsid w:val="005E5218"/>
    <w:pPr>
      <w:spacing w:after="120"/>
      <w:ind w:leftChars="200" w:left="420"/>
    </w:pPr>
    <w:rPr>
      <w:sz w:val="16"/>
      <w:szCs w:val="16"/>
    </w:rPr>
  </w:style>
  <w:style w:type="paragraph" w:styleId="af2">
    <w:name w:val="caption"/>
    <w:basedOn w:val="a"/>
    <w:next w:val="a"/>
    <w:qFormat/>
    <w:rsid w:val="00411C6B"/>
    <w:pPr>
      <w:widowControl/>
      <w:spacing w:before="120" w:after="360" w:line="280" w:lineRule="exact"/>
      <w:jc w:val="both"/>
    </w:pPr>
    <w:rPr>
      <w:rFonts w:ascii="Times" w:hAnsi="Times"/>
      <w:i/>
      <w:iCs/>
      <w:noProof/>
      <w:sz w:val="24"/>
      <w:szCs w:val="24"/>
      <w:lang w:eastAsia="en-US"/>
    </w:rPr>
  </w:style>
  <w:style w:type="paragraph" w:customStyle="1" w:styleId="indent">
    <w:name w:val="indent"/>
    <w:basedOn w:val="a"/>
    <w:autoRedefine/>
    <w:rsid w:val="00745D71"/>
    <w:pPr>
      <w:tabs>
        <w:tab w:val="left" w:pos="9000"/>
      </w:tabs>
      <w:overflowPunct w:val="0"/>
      <w:autoSpaceDE w:val="0"/>
      <w:autoSpaceDN w:val="0"/>
      <w:adjustRightInd w:val="0"/>
      <w:spacing w:after="240" w:line="240" w:lineRule="auto"/>
      <w:ind w:left="907" w:right="-58"/>
      <w:jc w:val="both"/>
      <w:textAlignment w:val="baseline"/>
    </w:pPr>
    <w:rPr>
      <w:rFonts w:ascii="Times" w:hAnsi="Times"/>
      <w:color w:val="000000"/>
      <w:sz w:val="24"/>
      <w:szCs w:val="24"/>
      <w:lang w:eastAsia="en-US"/>
    </w:rPr>
  </w:style>
  <w:style w:type="paragraph" w:customStyle="1" w:styleId="Bullet">
    <w:name w:val="Bullet"/>
    <w:basedOn w:val="a"/>
    <w:rsid w:val="00745D71"/>
    <w:pPr>
      <w:widowControl/>
      <w:numPr>
        <w:numId w:val="2"/>
      </w:numPr>
      <w:spacing w:line="240" w:lineRule="auto"/>
      <w:ind w:right="504"/>
    </w:pPr>
    <w:rPr>
      <w:rFonts w:ascii="Times" w:eastAsia="MS Mincho" w:hAnsi="Times"/>
      <w:b/>
      <w:bCs/>
      <w:sz w:val="24"/>
      <w:szCs w:val="24"/>
      <w:lang w:eastAsia="ja-JP"/>
    </w:rPr>
  </w:style>
  <w:style w:type="paragraph" w:customStyle="1" w:styleId="BulletList">
    <w:name w:val="Bullet List"/>
    <w:basedOn w:val="af"/>
    <w:rsid w:val="00BC6B81"/>
    <w:pPr>
      <w:widowControl/>
      <w:tabs>
        <w:tab w:val="num" w:pos="360"/>
      </w:tabs>
      <w:spacing w:before="40" w:after="20" w:line="240" w:lineRule="auto"/>
      <w:ind w:left="420" w:firstLineChars="0" w:firstLine="0"/>
      <w:jc w:val="both"/>
    </w:pPr>
    <w:rPr>
      <w:rFonts w:ascii="Times" w:hAnsi="Times"/>
      <w:color w:val="000000"/>
      <w:sz w:val="24"/>
      <w:szCs w:val="24"/>
      <w:lang w:eastAsia="en-US"/>
    </w:rPr>
  </w:style>
  <w:style w:type="paragraph" w:customStyle="1" w:styleId="HTMLBody">
    <w:name w:val="HTML Body"/>
    <w:rsid w:val="00130B34"/>
    <w:pPr>
      <w:autoSpaceDE w:val="0"/>
      <w:autoSpaceDN w:val="0"/>
      <w:adjustRightInd w:val="0"/>
    </w:pPr>
    <w:rPr>
      <w:rFonts w:ascii="Arial" w:hAnsi="Arial" w:cs="Arial"/>
      <w:lang w:eastAsia="en-US"/>
    </w:rPr>
  </w:style>
  <w:style w:type="paragraph" w:customStyle="1" w:styleId="footerline3">
    <w:name w:val="footerline3"/>
    <w:basedOn w:val="a"/>
    <w:rsid w:val="00BA495F"/>
    <w:pPr>
      <w:overflowPunct w:val="0"/>
      <w:autoSpaceDE w:val="0"/>
      <w:autoSpaceDN w:val="0"/>
      <w:adjustRightInd w:val="0"/>
      <w:spacing w:before="100" w:line="240" w:lineRule="auto"/>
      <w:jc w:val="center"/>
      <w:textAlignment w:val="baseline"/>
    </w:pPr>
    <w:rPr>
      <w:rFonts w:ascii="Times" w:hAnsi="Times"/>
      <w:color w:val="000000"/>
      <w:lang w:eastAsia="en-US"/>
    </w:rPr>
  </w:style>
  <w:style w:type="table" w:styleId="af3">
    <w:name w:val="Table Grid"/>
    <w:basedOn w:val="a1"/>
    <w:rsid w:val="00C86AA0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rsid w:val="00EC0A48"/>
  </w:style>
  <w:style w:type="character" w:customStyle="1" w:styleId="a4">
    <w:name w:val="标题 字符"/>
    <w:link w:val="a3"/>
    <w:rsid w:val="00647991"/>
    <w:rPr>
      <w:rFonts w:ascii="Arial" w:eastAsia="黑体" w:hAnsi="Arial"/>
      <w:sz w:val="60"/>
    </w:rPr>
  </w:style>
  <w:style w:type="paragraph" w:styleId="af4">
    <w:name w:val="List Paragraph"/>
    <w:basedOn w:val="a"/>
    <w:uiPriority w:val="34"/>
    <w:qFormat/>
    <w:rsid w:val="008515C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2D417E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6B475-207A-48D6-BD62-CF4FEAFC0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</TotalTime>
  <Pages>17</Pages>
  <Words>1963</Words>
  <Characters>11194</Characters>
  <Application>Microsoft Office Word</Application>
  <DocSecurity>0</DocSecurity>
  <Lines>93</Lines>
  <Paragraphs>26</Paragraphs>
  <ScaleCrop>false</ScaleCrop>
  <Company/>
  <LinksUpToDate>false</LinksUpToDate>
  <CharactersWithSpaces>13131</CharactersWithSpaces>
  <SharedDoc>false</SharedDoc>
  <HLinks>
    <vt:vector size="114" baseType="variant"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_Toc156499920</vt:lpwstr>
      </vt:variant>
      <vt:variant>
        <vt:i4>1966135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_Toc156499919</vt:lpwstr>
      </vt:variant>
      <vt:variant>
        <vt:i4>1966135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_Toc156499918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_Toc156499917</vt:lpwstr>
      </vt:variant>
      <vt:variant>
        <vt:i4>1966135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_Toc156499916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_Toc156499915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_Toc156499914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_Toc156499913</vt:lpwstr>
      </vt:variant>
      <vt:variant>
        <vt:i4>1966135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_Toc156499912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_Toc156499911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_Toc156499910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_Toc156499909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_Toc156499908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_Toc156499907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_Toc156499906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_Toc156499905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_Toc156499904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_Toc156499903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_Toc156499902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软件工程文档</dc:title>
  <dc:subject/>
  <dc:creator>Liu Qiang</dc:creator>
  <cp:keywords/>
  <dc:description/>
  <cp:lastModifiedBy>建 吴</cp:lastModifiedBy>
  <cp:revision>2</cp:revision>
  <cp:lastPrinted>2006-03-07T00:55:00Z</cp:lastPrinted>
  <dcterms:created xsi:type="dcterms:W3CDTF">2023-10-25T05:27:00Z</dcterms:created>
  <dcterms:modified xsi:type="dcterms:W3CDTF">2023-10-25T05:27:00Z</dcterms:modified>
</cp:coreProperties>
</file>